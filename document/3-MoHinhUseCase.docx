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A19E" w14:textId="77777777" w:rsidR="003548A8" w:rsidRDefault="003548A8" w:rsidP="003548A8">
      <w:pPr>
        <w:rPr>
          <w:lang w:val="en-US"/>
        </w:rPr>
      </w:pPr>
    </w:p>
    <w:p w14:paraId="165BFCE6" w14:textId="77777777" w:rsidR="00301562" w:rsidRDefault="00301562" w:rsidP="003548A8">
      <w:pPr>
        <w:rPr>
          <w:lang w:val="en-US"/>
        </w:rPr>
      </w:pPr>
    </w:p>
    <w:p w14:paraId="6201B681" w14:textId="77777777" w:rsidR="00301562" w:rsidRDefault="00301562" w:rsidP="003548A8">
      <w:pPr>
        <w:rPr>
          <w:lang w:val="en-US"/>
        </w:rPr>
      </w:pPr>
    </w:p>
    <w:p w14:paraId="76C3607B" w14:textId="77777777" w:rsidR="00301562" w:rsidRDefault="00301562" w:rsidP="003548A8">
      <w:pPr>
        <w:rPr>
          <w:lang w:val="en-US"/>
        </w:rPr>
      </w:pPr>
    </w:p>
    <w:p w14:paraId="405944EC" w14:textId="77777777" w:rsidR="00301562" w:rsidRDefault="00301562" w:rsidP="003548A8">
      <w:pPr>
        <w:rPr>
          <w:lang w:val="en-US"/>
        </w:rPr>
      </w:pPr>
    </w:p>
    <w:p w14:paraId="3BB5DD7D" w14:textId="77777777" w:rsidR="00301562" w:rsidRDefault="00301562" w:rsidP="003548A8">
      <w:pPr>
        <w:rPr>
          <w:lang w:val="en-US"/>
        </w:rPr>
      </w:pPr>
    </w:p>
    <w:p w14:paraId="4AFED063" w14:textId="77777777" w:rsidR="00301562" w:rsidRDefault="00301562" w:rsidP="003548A8">
      <w:pPr>
        <w:rPr>
          <w:lang w:val="en-US"/>
        </w:rPr>
      </w:pPr>
    </w:p>
    <w:p w14:paraId="2C8D46D9" w14:textId="77777777" w:rsidR="003548A8" w:rsidRPr="003548A8" w:rsidRDefault="003548A8" w:rsidP="003548A8">
      <w:pPr>
        <w:rPr>
          <w:lang w:val="en-US"/>
        </w:rPr>
      </w:pPr>
    </w:p>
    <w:p w14:paraId="42E3C75A" w14:textId="59E6E5CD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Phần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mềm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quản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lý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phục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vụ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nhà</w:t>
      </w:r>
      <w:proofErr w:type="spellEnd"/>
      <w:r w:rsidR="00FC5FB4">
        <w:rPr>
          <w:color w:val="0000FF"/>
          <w:lang w:val="en-US"/>
        </w:rPr>
        <w:t xml:space="preserve"> </w:t>
      </w:r>
      <w:proofErr w:type="spellStart"/>
      <w:r w:rsidR="00FC5FB4">
        <w:rPr>
          <w:color w:val="0000FF"/>
          <w:lang w:val="en-US"/>
        </w:rPr>
        <w:t>hàng</w:t>
      </w:r>
      <w:proofErr w:type="spellEnd"/>
    </w:p>
    <w:p w14:paraId="37639D57" w14:textId="77777777" w:rsidR="007A1DE8" w:rsidRPr="007A1DE8" w:rsidRDefault="007A1DE8" w:rsidP="007A1DE8">
      <w:pPr>
        <w:rPr>
          <w:lang w:val="en-US"/>
        </w:rPr>
      </w:pPr>
    </w:p>
    <w:p w14:paraId="0397DDB0" w14:textId="388259D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C5FB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4205C8F" w14:textId="77777777" w:rsidR="00D234F3" w:rsidRDefault="00D234F3">
      <w:pPr>
        <w:pStyle w:val="Title"/>
        <w:jc w:val="both"/>
        <w:rPr>
          <w:lang w:val="en-US"/>
        </w:rPr>
      </w:pPr>
    </w:p>
    <w:p w14:paraId="188BDFEC" w14:textId="77777777" w:rsidR="003548A8" w:rsidRDefault="003548A8" w:rsidP="003548A8">
      <w:pPr>
        <w:rPr>
          <w:lang w:val="en-US"/>
        </w:rPr>
      </w:pPr>
    </w:p>
    <w:p w14:paraId="491A31E2" w14:textId="77777777" w:rsidR="00301562" w:rsidRDefault="00301562" w:rsidP="003548A8">
      <w:pPr>
        <w:rPr>
          <w:lang w:val="en-US"/>
        </w:rPr>
      </w:pPr>
    </w:p>
    <w:p w14:paraId="0CF87A14" w14:textId="77777777" w:rsidR="00301562" w:rsidRDefault="00301562" w:rsidP="003548A8">
      <w:pPr>
        <w:rPr>
          <w:lang w:val="en-US"/>
        </w:rPr>
      </w:pPr>
    </w:p>
    <w:p w14:paraId="337015FA" w14:textId="77777777" w:rsidR="00301562" w:rsidRDefault="00301562" w:rsidP="003548A8">
      <w:pPr>
        <w:rPr>
          <w:lang w:val="en-US"/>
        </w:rPr>
      </w:pPr>
    </w:p>
    <w:p w14:paraId="6E07E0F3" w14:textId="77777777" w:rsidR="00301562" w:rsidRDefault="00301562" w:rsidP="003548A8">
      <w:pPr>
        <w:rPr>
          <w:lang w:val="en-US"/>
        </w:rPr>
      </w:pPr>
    </w:p>
    <w:p w14:paraId="3F4DAEE8" w14:textId="77777777" w:rsidR="00301562" w:rsidRDefault="00301562" w:rsidP="003548A8">
      <w:pPr>
        <w:rPr>
          <w:lang w:val="en-US"/>
        </w:rPr>
      </w:pPr>
    </w:p>
    <w:p w14:paraId="223BD206" w14:textId="77777777" w:rsidR="00301562" w:rsidRDefault="00301562" w:rsidP="003548A8">
      <w:pPr>
        <w:rPr>
          <w:lang w:val="en-US"/>
        </w:rPr>
      </w:pPr>
    </w:p>
    <w:p w14:paraId="6BF4FE8D" w14:textId="77777777" w:rsidR="00301562" w:rsidRDefault="00301562" w:rsidP="003548A8">
      <w:pPr>
        <w:rPr>
          <w:lang w:val="en-US"/>
        </w:rPr>
      </w:pPr>
    </w:p>
    <w:p w14:paraId="30D66747" w14:textId="77777777" w:rsidR="00301562" w:rsidRDefault="00301562" w:rsidP="003548A8">
      <w:pPr>
        <w:rPr>
          <w:lang w:val="en-US"/>
        </w:rPr>
      </w:pPr>
    </w:p>
    <w:p w14:paraId="2C44D29B" w14:textId="77777777" w:rsidR="003548A8" w:rsidRDefault="003548A8" w:rsidP="003548A8">
      <w:pPr>
        <w:rPr>
          <w:lang w:val="en-US"/>
        </w:rPr>
      </w:pPr>
    </w:p>
    <w:p w14:paraId="6750468B" w14:textId="77777777" w:rsidR="003548A8" w:rsidRDefault="003548A8" w:rsidP="003548A8">
      <w:pPr>
        <w:rPr>
          <w:lang w:val="en-US"/>
        </w:rPr>
      </w:pPr>
    </w:p>
    <w:p w14:paraId="0DAF3238" w14:textId="77777777" w:rsidR="003548A8" w:rsidRDefault="003548A8" w:rsidP="003548A8">
      <w:pPr>
        <w:rPr>
          <w:lang w:val="en-US"/>
        </w:rPr>
      </w:pPr>
    </w:p>
    <w:p w14:paraId="15263B27" w14:textId="77777777" w:rsidR="003548A8" w:rsidRDefault="003548A8" w:rsidP="003548A8">
      <w:pPr>
        <w:rPr>
          <w:lang w:val="en-US"/>
        </w:rPr>
      </w:pPr>
    </w:p>
    <w:p w14:paraId="76B81278" w14:textId="77777777" w:rsidR="003548A8" w:rsidRDefault="003548A8" w:rsidP="003548A8">
      <w:pPr>
        <w:rPr>
          <w:lang w:val="en-US"/>
        </w:rPr>
      </w:pPr>
    </w:p>
    <w:p w14:paraId="0EA974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83F77A0" w14:textId="77777777" w:rsidR="00DC363E" w:rsidRDefault="00DC363E" w:rsidP="00FC5FB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70EB47B" w14:textId="77777777" w:rsidR="00FC5FB4" w:rsidRDefault="00FC5FB4" w:rsidP="00FC5FB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1712003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Đức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Anh</w:t>
      </w:r>
    </w:p>
    <w:p w14:paraId="54983CB4" w14:textId="77777777" w:rsidR="00FC5FB4" w:rsidRDefault="00FC5FB4" w:rsidP="00FC5FB4">
      <w:pPr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D4BD9BE" w14:textId="5562108E" w:rsidR="00FC5FB4" w:rsidRPr="00FC5FB4" w:rsidRDefault="00FC5FB4" w:rsidP="00FC5FB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FC5FB4" w:rsidRPr="00FC5FB4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1712103 – Ngô Minh Nghĩa</w:t>
      </w:r>
    </w:p>
    <w:p w14:paraId="11ED4803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6F0437A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FF67F2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975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11E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4AE6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4477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B95F54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94D6B" w14:textId="3F7F5AA5" w:rsidR="00E95D0C" w:rsidRPr="003548A8" w:rsidRDefault="00FC5FB4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14/05/2020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BCF93" w14:textId="53BABE73" w:rsidR="00E95D0C" w:rsidRPr="003548A8" w:rsidRDefault="00FC5FB4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FBBE" w14:textId="010B9F2A" w:rsidR="00E95D0C" w:rsidRPr="0037628A" w:rsidRDefault="00FC5FB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Mổ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đầu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tiên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FE56B" w14:textId="77777777" w:rsidR="00E95D0C" w:rsidRDefault="00FC5FB4" w:rsidP="00FC5FB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Minh Nghĩa</w:t>
            </w:r>
          </w:p>
          <w:p w14:paraId="31A46A7C" w14:textId="6BCF784D" w:rsidR="00FC5FB4" w:rsidRPr="003548A8" w:rsidRDefault="00FC5FB4" w:rsidP="00FC5FB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Đức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Anh</w:t>
            </w:r>
          </w:p>
        </w:tc>
      </w:tr>
      <w:tr w:rsidR="00E95D0C" w:rsidRPr="007A1DE8" w14:paraId="40EE16A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09E8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DADA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BC40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AEF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56814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7478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FD77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AC14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4DB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77AB8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FCAE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EBB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740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8A19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9F960C9" w14:textId="77777777" w:rsidR="00A23833" w:rsidRDefault="00A23833" w:rsidP="0031511D">
      <w:pPr>
        <w:pStyle w:val="Title"/>
        <w:rPr>
          <w:lang w:val="en-US"/>
        </w:rPr>
      </w:pPr>
    </w:p>
    <w:p w14:paraId="0F02BF50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118A856" w14:textId="459FEE1B" w:rsidR="00FC5FB4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0350126" w:history="1">
        <w:r w:rsidR="00FC5FB4" w:rsidRPr="00693D80">
          <w:rPr>
            <w:rStyle w:val="Hyperlink"/>
            <w:noProof/>
          </w:rPr>
          <w:t>1.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 xml:space="preserve">Sơ đồ </w:t>
        </w:r>
        <w:r w:rsidR="00FC5FB4" w:rsidRPr="00693D80">
          <w:rPr>
            <w:rStyle w:val="Hyperlink"/>
            <w:noProof/>
          </w:rPr>
          <w:t>Use-case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_Toc40350126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3</w:t>
        </w:r>
        <w:r w:rsidR="00FC5FB4">
          <w:rPr>
            <w:noProof/>
            <w:webHidden/>
          </w:rPr>
          <w:fldChar w:fldCharType="end"/>
        </w:r>
      </w:hyperlink>
    </w:p>
    <w:p w14:paraId="59FECF45" w14:textId="27686F4D" w:rsidR="00FC5FB4" w:rsidRDefault="007C0F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27" w:history="1">
        <w:r w:rsidR="00FC5FB4" w:rsidRPr="00693D80">
          <w:rPr>
            <w:rStyle w:val="Hyperlink"/>
            <w:noProof/>
            <w:lang w:val="en-US"/>
          </w:rPr>
          <w:t>2.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Danh sách các Actor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_Toc40350127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3</w:t>
        </w:r>
        <w:r w:rsidR="00FC5FB4">
          <w:rPr>
            <w:noProof/>
            <w:webHidden/>
          </w:rPr>
          <w:fldChar w:fldCharType="end"/>
        </w:r>
      </w:hyperlink>
    </w:p>
    <w:p w14:paraId="1F6276CA" w14:textId="70986DD6" w:rsidR="00FC5FB4" w:rsidRDefault="007C0F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28" w:history="1">
        <w:r w:rsidR="00FC5FB4" w:rsidRPr="00693D80">
          <w:rPr>
            <w:rStyle w:val="Hyperlink"/>
            <w:noProof/>
            <w:lang w:val="en-US"/>
          </w:rPr>
          <w:t>3.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Danh sách các Use-case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_Toc40350128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3</w:t>
        </w:r>
        <w:r w:rsidR="00FC5FB4">
          <w:rPr>
            <w:noProof/>
            <w:webHidden/>
          </w:rPr>
          <w:fldChar w:fldCharType="end"/>
        </w:r>
      </w:hyperlink>
    </w:p>
    <w:p w14:paraId="1F73EC5E" w14:textId="04C6F564" w:rsidR="00FC5FB4" w:rsidRDefault="007C0F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29" w:history="1">
        <w:r w:rsidR="00FC5FB4" w:rsidRPr="00693D80">
          <w:rPr>
            <w:rStyle w:val="Hyperlink"/>
            <w:i/>
            <w:noProof/>
            <w:lang w:val="en-US"/>
          </w:rPr>
          <w:t>4.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_Toc40350129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4</w:t>
        </w:r>
        <w:r w:rsidR="00FC5FB4">
          <w:rPr>
            <w:noProof/>
            <w:webHidden/>
          </w:rPr>
          <w:fldChar w:fldCharType="end"/>
        </w:r>
      </w:hyperlink>
    </w:p>
    <w:p w14:paraId="3D3F827A" w14:textId="24FB3427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0" w:history="1">
        <w:r w:rsidR="00FC5FB4" w:rsidRPr="00693D80">
          <w:rPr>
            <w:rStyle w:val="Hyperlink"/>
            <w:noProof/>
            <w:lang w:val="en-US"/>
          </w:rPr>
          <w:t>4.1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“Xem danh sách món”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_Toc40350130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4</w:t>
        </w:r>
        <w:r w:rsidR="00FC5FB4">
          <w:rPr>
            <w:noProof/>
            <w:webHidden/>
          </w:rPr>
          <w:fldChar w:fldCharType="end"/>
        </w:r>
      </w:hyperlink>
    </w:p>
    <w:p w14:paraId="487D623A" w14:textId="046CECDD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1" w:history="1">
        <w:r w:rsidR="00FC5FB4" w:rsidRPr="00693D80">
          <w:rPr>
            <w:rStyle w:val="Hyperlink"/>
            <w:noProof/>
            <w:lang w:val="en-US"/>
          </w:rPr>
          <w:t>4.2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“Xem chi tiết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_Toc40350131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5</w:t>
        </w:r>
        <w:r w:rsidR="00FC5FB4">
          <w:rPr>
            <w:noProof/>
            <w:webHidden/>
          </w:rPr>
          <w:fldChar w:fldCharType="end"/>
        </w:r>
      </w:hyperlink>
    </w:p>
    <w:p w14:paraId="0D2E3818" w14:textId="1439335E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2" w:history="1">
        <w:r w:rsidR="00FC5FB4" w:rsidRPr="00693D80">
          <w:rPr>
            <w:rStyle w:val="Hyperlink"/>
            <w:noProof/>
            <w:lang w:val="en-US"/>
          </w:rPr>
          <w:t>4.3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“Thêm vào thực đơn”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_Toc40350132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6</w:t>
        </w:r>
        <w:r w:rsidR="00FC5FB4">
          <w:rPr>
            <w:noProof/>
            <w:webHidden/>
          </w:rPr>
          <w:fldChar w:fldCharType="end"/>
        </w:r>
      </w:hyperlink>
    </w:p>
    <w:p w14:paraId="412AAF36" w14:textId="434F208D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3" w:history="1">
        <w:r w:rsidR="00FC5FB4" w:rsidRPr="00693D80">
          <w:rPr>
            <w:rStyle w:val="Hyperlink"/>
            <w:noProof/>
            <w:lang w:val="en-US"/>
          </w:rPr>
          <w:t>4.4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“Xem thông tin bữa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_Toc40350133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7</w:t>
        </w:r>
        <w:r w:rsidR="00FC5FB4">
          <w:rPr>
            <w:noProof/>
            <w:webHidden/>
          </w:rPr>
          <w:fldChar w:fldCharType="end"/>
        </w:r>
      </w:hyperlink>
    </w:p>
    <w:p w14:paraId="1D9070D4" w14:textId="57320200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4" w:history="1">
        <w:r w:rsidR="00FC5FB4" w:rsidRPr="00693D80">
          <w:rPr>
            <w:rStyle w:val="Hyperlink"/>
            <w:noProof/>
            <w:lang w:val="en-US"/>
          </w:rPr>
          <w:t>4.5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“Gọi phục vụ”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_Toc40350134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8</w:t>
        </w:r>
        <w:r w:rsidR="00FC5FB4">
          <w:rPr>
            <w:noProof/>
            <w:webHidden/>
          </w:rPr>
          <w:fldChar w:fldCharType="end"/>
        </w:r>
      </w:hyperlink>
    </w:p>
    <w:p w14:paraId="4945300F" w14:textId="0E81F587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5" w:history="1">
        <w:r w:rsidR="00FC5FB4" w:rsidRPr="00693D80">
          <w:rPr>
            <w:rStyle w:val="Hyperlink"/>
            <w:noProof/>
            <w:lang w:val="en-US"/>
          </w:rPr>
          <w:t>4.6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“Kết thúc bữa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_Toc40350135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9</w:t>
        </w:r>
        <w:r w:rsidR="00FC5FB4">
          <w:rPr>
            <w:noProof/>
            <w:webHidden/>
          </w:rPr>
          <w:fldChar w:fldCharType="end"/>
        </w:r>
      </w:hyperlink>
    </w:p>
    <w:p w14:paraId="7E518E61" w14:textId="23F040DD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6" w:history="1">
        <w:r w:rsidR="00FC5FB4" w:rsidRPr="00693D80">
          <w:rPr>
            <w:rStyle w:val="Hyperlink"/>
            <w:noProof/>
            <w:lang w:val="en-US"/>
          </w:rPr>
          <w:t>4.7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“Review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_Toc40350136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10</w:t>
        </w:r>
        <w:r w:rsidR="00FC5FB4">
          <w:rPr>
            <w:noProof/>
            <w:webHidden/>
          </w:rPr>
          <w:fldChar w:fldCharType="end"/>
        </w:r>
      </w:hyperlink>
    </w:p>
    <w:p w14:paraId="19D024C3" w14:textId="7D27D7F1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7" w:history="1">
        <w:r w:rsidR="00FC5FB4" w:rsidRPr="00693D80">
          <w:rPr>
            <w:rStyle w:val="Hyperlink"/>
            <w:noProof/>
            <w:lang w:val="en-US"/>
          </w:rPr>
          <w:t>4.8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“Xác nhận bắt đầu bữa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_Toc40350137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11</w:t>
        </w:r>
        <w:r w:rsidR="00FC5FB4">
          <w:rPr>
            <w:noProof/>
            <w:webHidden/>
          </w:rPr>
          <w:fldChar w:fldCharType="end"/>
        </w:r>
      </w:hyperlink>
    </w:p>
    <w:p w14:paraId="611F1AB0" w14:textId="3385C84A" w:rsidR="00FC5FB4" w:rsidRDefault="007C0F8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8" w:history="1">
        <w:r w:rsidR="00FC5FB4" w:rsidRPr="00693D80">
          <w:rPr>
            <w:rStyle w:val="Hyperlink"/>
            <w:noProof/>
            <w:lang w:val="en-US"/>
          </w:rPr>
          <w:t>4.9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“Kiểm tra xác nhận bữa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_Toc40350138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12</w:t>
        </w:r>
        <w:r w:rsidR="00FC5FB4">
          <w:rPr>
            <w:noProof/>
            <w:webHidden/>
          </w:rPr>
          <w:fldChar w:fldCharType="end"/>
        </w:r>
      </w:hyperlink>
    </w:p>
    <w:p w14:paraId="014FC794" w14:textId="3489F6B0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39" w:history="1">
        <w:r w:rsidR="00FC5FB4" w:rsidRPr="00693D80">
          <w:rPr>
            <w:rStyle w:val="Hyperlink"/>
            <w:noProof/>
            <w:lang w:val="en-US"/>
          </w:rPr>
          <w:t>4.10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“Gọi món”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_Toc40350139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13</w:t>
        </w:r>
        <w:r w:rsidR="00FC5FB4">
          <w:rPr>
            <w:noProof/>
            <w:webHidden/>
          </w:rPr>
          <w:fldChar w:fldCharType="end"/>
        </w:r>
      </w:hyperlink>
    </w:p>
    <w:p w14:paraId="6CA832FC" w14:textId="4D6951F1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0" w:history="1">
        <w:r w:rsidR="00FC5FB4" w:rsidRPr="00693D80">
          <w:rPr>
            <w:rStyle w:val="Hyperlink"/>
            <w:noProof/>
            <w:lang w:val="en-US"/>
          </w:rPr>
          <w:t>4.11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“Xem thực đơn”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_Toc40350140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14</w:t>
        </w:r>
        <w:r w:rsidR="00FC5FB4">
          <w:rPr>
            <w:noProof/>
            <w:webHidden/>
          </w:rPr>
          <w:fldChar w:fldCharType="end"/>
        </w:r>
      </w:hyperlink>
    </w:p>
    <w:p w14:paraId="0BB8CC90" w14:textId="19738852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1" w:history="1">
        <w:r w:rsidR="00FC5FB4" w:rsidRPr="00693D80">
          <w:rPr>
            <w:rStyle w:val="Hyperlink"/>
            <w:noProof/>
            <w:lang w:val="en-US"/>
          </w:rPr>
          <w:t>4.12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“Tùy chỉnh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_Toc40350141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15</w:t>
        </w:r>
        <w:r w:rsidR="00FC5FB4">
          <w:rPr>
            <w:noProof/>
            <w:webHidden/>
          </w:rPr>
          <w:fldChar w:fldCharType="end"/>
        </w:r>
      </w:hyperlink>
    </w:p>
    <w:p w14:paraId="4B8C5540" w14:textId="7E741DF9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2" w:history="1">
        <w:r w:rsidR="00FC5FB4" w:rsidRPr="00693D80">
          <w:rPr>
            <w:rStyle w:val="Hyperlink"/>
            <w:noProof/>
            <w:lang w:val="en-US"/>
          </w:rPr>
          <w:t>4.13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“Thanh toán”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_Toc40350142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16</w:t>
        </w:r>
        <w:r w:rsidR="00FC5FB4">
          <w:rPr>
            <w:noProof/>
            <w:webHidden/>
          </w:rPr>
          <w:fldChar w:fldCharType="end"/>
        </w:r>
      </w:hyperlink>
    </w:p>
    <w:p w14:paraId="61AF6724" w14:textId="10E93078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3" w:history="1">
        <w:r w:rsidR="00FC5FB4" w:rsidRPr="00693D80">
          <w:rPr>
            <w:rStyle w:val="Hyperlink"/>
            <w:noProof/>
            <w:lang w:val="en-US"/>
          </w:rPr>
          <w:t>4.14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“Thanh toán online”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_Toc40350143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17</w:t>
        </w:r>
        <w:r w:rsidR="00FC5FB4">
          <w:rPr>
            <w:noProof/>
            <w:webHidden/>
          </w:rPr>
          <w:fldChar w:fldCharType="end"/>
        </w:r>
      </w:hyperlink>
    </w:p>
    <w:p w14:paraId="2114C9B0" w14:textId="03AF4D19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4" w:history="1">
        <w:r w:rsidR="00FC5FB4" w:rsidRPr="00693D80">
          <w:rPr>
            <w:rStyle w:val="Hyperlink"/>
            <w:noProof/>
            <w:lang w:val="en-US"/>
          </w:rPr>
          <w:t>4.15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“Thanh toán tiền mặt”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_Toc40350144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18</w:t>
        </w:r>
        <w:r w:rsidR="00FC5FB4">
          <w:rPr>
            <w:noProof/>
            <w:webHidden/>
          </w:rPr>
          <w:fldChar w:fldCharType="end"/>
        </w:r>
      </w:hyperlink>
    </w:p>
    <w:p w14:paraId="358A3736" w14:textId="2A487A64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5" w:history="1">
        <w:r w:rsidR="00FC5FB4" w:rsidRPr="00693D80">
          <w:rPr>
            <w:rStyle w:val="Hyperlink"/>
            <w:noProof/>
            <w:lang w:val="en-US"/>
          </w:rPr>
          <w:t>4.16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“Quản lý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_Toc40350145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19</w:t>
        </w:r>
        <w:r w:rsidR="00FC5FB4">
          <w:rPr>
            <w:noProof/>
            <w:webHidden/>
          </w:rPr>
          <w:fldChar w:fldCharType="end"/>
        </w:r>
      </w:hyperlink>
    </w:p>
    <w:p w14:paraId="1274D708" w14:textId="531C595B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6" w:history="1">
        <w:r w:rsidR="00FC5FB4" w:rsidRPr="00693D80">
          <w:rPr>
            <w:rStyle w:val="Hyperlink"/>
            <w:noProof/>
            <w:lang w:val="en-US"/>
          </w:rPr>
          <w:t>4.17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“Xem thông tin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_Toc40350146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20</w:t>
        </w:r>
        <w:r w:rsidR="00FC5FB4">
          <w:rPr>
            <w:noProof/>
            <w:webHidden/>
          </w:rPr>
          <w:fldChar w:fldCharType="end"/>
        </w:r>
      </w:hyperlink>
    </w:p>
    <w:p w14:paraId="2769FB2A" w14:textId="04E44FC3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7" w:history="1">
        <w:r w:rsidR="00FC5FB4" w:rsidRPr="00693D80">
          <w:rPr>
            <w:rStyle w:val="Hyperlink"/>
            <w:noProof/>
            <w:lang w:val="en-US"/>
          </w:rPr>
          <w:t>4.18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“Xóa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_Toc40350147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21</w:t>
        </w:r>
        <w:r w:rsidR="00FC5FB4">
          <w:rPr>
            <w:noProof/>
            <w:webHidden/>
          </w:rPr>
          <w:fldChar w:fldCharType="end"/>
        </w:r>
      </w:hyperlink>
    </w:p>
    <w:p w14:paraId="27D54902" w14:textId="2D4E173C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8" w:history="1">
        <w:r w:rsidR="00FC5FB4" w:rsidRPr="00693D80">
          <w:rPr>
            <w:rStyle w:val="Hyperlink"/>
            <w:noProof/>
            <w:lang w:val="en-US"/>
          </w:rPr>
          <w:t>4.19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“Thêm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_Toc40350148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22</w:t>
        </w:r>
        <w:r w:rsidR="00FC5FB4">
          <w:rPr>
            <w:noProof/>
            <w:webHidden/>
          </w:rPr>
          <w:fldChar w:fldCharType="end"/>
        </w:r>
      </w:hyperlink>
    </w:p>
    <w:p w14:paraId="3C5EA7E5" w14:textId="3F7072DE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49" w:history="1">
        <w:r w:rsidR="00FC5FB4" w:rsidRPr="00693D80">
          <w:rPr>
            <w:rStyle w:val="Hyperlink"/>
            <w:noProof/>
            <w:lang w:val="en-US"/>
          </w:rPr>
          <w:t>4.20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“Xác nhận bắt đầu bữa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_Toc40350149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23</w:t>
        </w:r>
        <w:r w:rsidR="00FC5FB4">
          <w:rPr>
            <w:noProof/>
            <w:webHidden/>
          </w:rPr>
          <w:fldChar w:fldCharType="end"/>
        </w:r>
      </w:hyperlink>
    </w:p>
    <w:p w14:paraId="165BD1B0" w14:textId="16A3B1C3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50" w:history="1">
        <w:r w:rsidR="00FC5FB4" w:rsidRPr="00693D80">
          <w:rPr>
            <w:rStyle w:val="Hyperlink"/>
            <w:noProof/>
            <w:lang w:val="en-US"/>
          </w:rPr>
          <w:t>4.21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“Nhận yêu cầu món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_Toc40350150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24</w:t>
        </w:r>
        <w:r w:rsidR="00FC5FB4">
          <w:rPr>
            <w:noProof/>
            <w:webHidden/>
          </w:rPr>
          <w:fldChar w:fldCharType="end"/>
        </w:r>
      </w:hyperlink>
    </w:p>
    <w:p w14:paraId="5B880A14" w14:textId="7B33A907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51" w:history="1">
        <w:r w:rsidR="00FC5FB4" w:rsidRPr="00693D80">
          <w:rPr>
            <w:rStyle w:val="Hyperlink"/>
            <w:noProof/>
            <w:lang w:val="en-US"/>
          </w:rPr>
          <w:t>4.22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“Xác nhận món ăn hoàn tất”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_Toc40350151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25</w:t>
        </w:r>
        <w:r w:rsidR="00FC5FB4">
          <w:rPr>
            <w:noProof/>
            <w:webHidden/>
          </w:rPr>
          <w:fldChar w:fldCharType="end"/>
        </w:r>
      </w:hyperlink>
    </w:p>
    <w:p w14:paraId="0CF78380" w14:textId="5295CF87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52" w:history="1">
        <w:r w:rsidR="00FC5FB4" w:rsidRPr="00693D80">
          <w:rPr>
            <w:rStyle w:val="Hyperlink"/>
            <w:noProof/>
            <w:lang w:val="en-US"/>
          </w:rPr>
          <w:t>4.23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“Xác nhận yêu cầu phục vụ”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_Toc40350152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26</w:t>
        </w:r>
        <w:r w:rsidR="00FC5FB4">
          <w:rPr>
            <w:noProof/>
            <w:webHidden/>
          </w:rPr>
          <w:fldChar w:fldCharType="end"/>
        </w:r>
      </w:hyperlink>
    </w:p>
    <w:p w14:paraId="0E7C7E00" w14:textId="750110D8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53" w:history="1">
        <w:r w:rsidR="00FC5FB4" w:rsidRPr="00693D80">
          <w:rPr>
            <w:rStyle w:val="Hyperlink"/>
            <w:noProof/>
            <w:lang w:val="en-US"/>
          </w:rPr>
          <w:t>4.24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“Nhận yêu cầu tin nhắn của khách”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_Toc40350153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27</w:t>
        </w:r>
        <w:r w:rsidR="00FC5FB4">
          <w:rPr>
            <w:noProof/>
            <w:webHidden/>
          </w:rPr>
          <w:fldChar w:fldCharType="end"/>
        </w:r>
      </w:hyperlink>
    </w:p>
    <w:p w14:paraId="58FA77D3" w14:textId="7344FE95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54" w:history="1">
        <w:r w:rsidR="00FC5FB4" w:rsidRPr="00693D80">
          <w:rPr>
            <w:rStyle w:val="Hyperlink"/>
            <w:noProof/>
            <w:lang w:val="en-US"/>
          </w:rPr>
          <w:t>4.25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“Xác nhận kết thúc bữa ăn”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_Toc40350154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28</w:t>
        </w:r>
        <w:r w:rsidR="00FC5FB4">
          <w:rPr>
            <w:noProof/>
            <w:webHidden/>
          </w:rPr>
          <w:fldChar w:fldCharType="end"/>
        </w:r>
      </w:hyperlink>
    </w:p>
    <w:p w14:paraId="1BD3D1D7" w14:textId="6601DEF9" w:rsidR="00FC5FB4" w:rsidRDefault="007C0F8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50155" w:history="1">
        <w:r w:rsidR="00FC5FB4" w:rsidRPr="00693D80">
          <w:rPr>
            <w:rStyle w:val="Hyperlink"/>
            <w:noProof/>
            <w:lang w:val="en-US"/>
          </w:rPr>
          <w:t>4.26</w:t>
        </w:r>
        <w:r w:rsidR="00FC5F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C5FB4" w:rsidRPr="00693D80">
          <w:rPr>
            <w:rStyle w:val="Hyperlink"/>
            <w:noProof/>
            <w:lang w:val="en-US"/>
          </w:rPr>
          <w:t>Đặc tả Use-case “Xuất hóa đơn”</w:t>
        </w:r>
        <w:r w:rsidR="00FC5FB4">
          <w:rPr>
            <w:noProof/>
            <w:webHidden/>
          </w:rPr>
          <w:tab/>
        </w:r>
        <w:r w:rsidR="00FC5FB4">
          <w:rPr>
            <w:noProof/>
            <w:webHidden/>
          </w:rPr>
          <w:fldChar w:fldCharType="begin"/>
        </w:r>
        <w:r w:rsidR="00FC5FB4">
          <w:rPr>
            <w:noProof/>
            <w:webHidden/>
          </w:rPr>
          <w:instrText xml:space="preserve"> PAGEREF _Toc40350155 \h </w:instrText>
        </w:r>
        <w:r w:rsidR="00FC5FB4">
          <w:rPr>
            <w:noProof/>
            <w:webHidden/>
          </w:rPr>
        </w:r>
        <w:r w:rsidR="00FC5FB4">
          <w:rPr>
            <w:noProof/>
            <w:webHidden/>
          </w:rPr>
          <w:fldChar w:fldCharType="separate"/>
        </w:r>
        <w:r w:rsidR="00FC5FB4">
          <w:rPr>
            <w:noProof/>
            <w:webHidden/>
          </w:rPr>
          <w:t>29</w:t>
        </w:r>
        <w:r w:rsidR="00FC5FB4">
          <w:rPr>
            <w:noProof/>
            <w:webHidden/>
          </w:rPr>
          <w:fldChar w:fldCharType="end"/>
        </w:r>
      </w:hyperlink>
    </w:p>
    <w:p w14:paraId="693B81F4" w14:textId="2825E612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40350126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2AF54D2D" w14:textId="28D71066" w:rsidR="00A23833" w:rsidRPr="0037628A" w:rsidRDefault="00B937A1" w:rsidP="00A23833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5D9CDDFD" wp14:editId="5EDC6584">
            <wp:extent cx="5732145" cy="3359150"/>
            <wp:effectExtent l="0" t="0" r="1905" b="0"/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phucv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187" w14:textId="77777777" w:rsidR="00A23833" w:rsidRDefault="00A23833" w:rsidP="00A23833">
      <w:pPr>
        <w:jc w:val="both"/>
      </w:pPr>
    </w:p>
    <w:p w14:paraId="1EDBEB24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0350127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8EDDEDE" w14:textId="77777777" w:rsidTr="008D3541">
        <w:tc>
          <w:tcPr>
            <w:tcW w:w="763" w:type="dxa"/>
            <w:shd w:val="clear" w:color="auto" w:fill="auto"/>
          </w:tcPr>
          <w:p w14:paraId="75D8886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EF6172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11E352D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7C40CA9" w14:textId="77777777" w:rsidTr="008D3541">
        <w:tc>
          <w:tcPr>
            <w:tcW w:w="763" w:type="dxa"/>
            <w:shd w:val="clear" w:color="auto" w:fill="auto"/>
          </w:tcPr>
          <w:p w14:paraId="388BBF8B" w14:textId="13CC4100" w:rsidR="00A23833" w:rsidRPr="008D3541" w:rsidRDefault="005E740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6440099E" w14:textId="6FA31940" w:rsidR="00A23833" w:rsidRPr="008D3541" w:rsidRDefault="005E740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7BDCF3D" w14:textId="777F143E" w:rsidR="00A23833" w:rsidRPr="008D3541" w:rsidRDefault="00A07BD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A23833" w:rsidRPr="008D3541" w14:paraId="087F49D0" w14:textId="77777777" w:rsidTr="008D3541">
        <w:tc>
          <w:tcPr>
            <w:tcW w:w="763" w:type="dxa"/>
            <w:shd w:val="clear" w:color="auto" w:fill="auto"/>
          </w:tcPr>
          <w:p w14:paraId="57267D65" w14:textId="5F0C8F01" w:rsidR="00A23833" w:rsidRPr="008D3541" w:rsidRDefault="005E740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AA568E6" w14:textId="7A3AD4C1" w:rsidR="00A23833" w:rsidRPr="008D3541" w:rsidRDefault="005E740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6B63E42" w14:textId="24C361AB" w:rsidR="00A23833" w:rsidRPr="008D3541" w:rsidRDefault="00A07BD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</w:tbl>
    <w:p w14:paraId="163F7041" w14:textId="77777777" w:rsidR="00A23833" w:rsidRDefault="00A23833" w:rsidP="00A23833">
      <w:pPr>
        <w:pStyle w:val="BodyText"/>
        <w:rPr>
          <w:lang w:val="en-US"/>
        </w:rPr>
      </w:pPr>
    </w:p>
    <w:p w14:paraId="5A0F4CD9" w14:textId="77777777" w:rsidR="00B937A1" w:rsidRDefault="00B937A1">
      <w:pPr>
        <w:widowControl/>
        <w:spacing w:line="240" w:lineRule="auto"/>
        <w:rPr>
          <w:rFonts w:ascii="Arial" w:hAnsi="Arial"/>
          <w:b/>
          <w:lang w:val="en-US"/>
        </w:rPr>
      </w:pPr>
      <w:bookmarkStart w:id="7" w:name="_Toc40350128"/>
      <w:r>
        <w:rPr>
          <w:lang w:val="en-US"/>
        </w:rPr>
        <w:br w:type="page"/>
      </w:r>
    </w:p>
    <w:p w14:paraId="1AC2303A" w14:textId="482F4FA5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256B8404" w14:textId="77777777" w:rsidTr="008D3541">
        <w:tc>
          <w:tcPr>
            <w:tcW w:w="763" w:type="dxa"/>
            <w:shd w:val="clear" w:color="auto" w:fill="auto"/>
          </w:tcPr>
          <w:p w14:paraId="26C0E6E8" w14:textId="77777777" w:rsidR="00A23833" w:rsidRPr="008D3541" w:rsidRDefault="00A23833" w:rsidP="005E7408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516710D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79FE2201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4A59F42" w14:textId="77777777" w:rsidTr="008D3541">
        <w:tc>
          <w:tcPr>
            <w:tcW w:w="763" w:type="dxa"/>
            <w:shd w:val="clear" w:color="auto" w:fill="auto"/>
          </w:tcPr>
          <w:p w14:paraId="28B4467A" w14:textId="3E00F3EA" w:rsidR="00A23833" w:rsidRPr="008D3541" w:rsidRDefault="005E7408" w:rsidP="005E74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27007291" w14:textId="4E96F312" w:rsidR="00A23833" w:rsidRPr="008D3541" w:rsidRDefault="005E740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737D9A6" w14:textId="6AE4DB8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14:paraId="184AEF3E" w14:textId="77777777" w:rsidTr="008D3541">
        <w:tc>
          <w:tcPr>
            <w:tcW w:w="763" w:type="dxa"/>
            <w:shd w:val="clear" w:color="auto" w:fill="auto"/>
          </w:tcPr>
          <w:p w14:paraId="30DB544F" w14:textId="0FF7EA89" w:rsidR="00A23833" w:rsidRPr="008D3541" w:rsidRDefault="005E7408" w:rsidP="005E74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93E306A" w14:textId="0D1E2E65" w:rsidR="005E7408" w:rsidRPr="008D3541" w:rsidRDefault="005E740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1D44AEC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5E7408" w:rsidRPr="008D3541" w14:paraId="57D9D484" w14:textId="77777777" w:rsidTr="008D3541">
        <w:tc>
          <w:tcPr>
            <w:tcW w:w="763" w:type="dxa"/>
            <w:shd w:val="clear" w:color="auto" w:fill="auto"/>
          </w:tcPr>
          <w:p w14:paraId="732E7AA2" w14:textId="0CB3ED76" w:rsidR="005E7408" w:rsidRDefault="005E7408" w:rsidP="005E74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59237DB4" w14:textId="0C2775EB" w:rsidR="005E7408" w:rsidRDefault="005E740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19A4F1D" w14:textId="77777777" w:rsidR="005E7408" w:rsidRPr="008D3541" w:rsidRDefault="005E7408" w:rsidP="00FC5FB4">
            <w:pPr>
              <w:rPr>
                <w:lang w:val="en-US"/>
              </w:rPr>
            </w:pPr>
          </w:p>
        </w:tc>
      </w:tr>
      <w:tr w:rsidR="005E7408" w:rsidRPr="008D3541" w14:paraId="405E765D" w14:textId="77777777" w:rsidTr="008D3541">
        <w:tc>
          <w:tcPr>
            <w:tcW w:w="763" w:type="dxa"/>
            <w:shd w:val="clear" w:color="auto" w:fill="auto"/>
          </w:tcPr>
          <w:p w14:paraId="0D24E80D" w14:textId="60E36194" w:rsidR="005E7408" w:rsidRDefault="005E7408" w:rsidP="005E74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5BE70114" w14:textId="005602DE" w:rsidR="005E7408" w:rsidRDefault="005E740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8214B9C" w14:textId="77777777" w:rsidR="005E7408" w:rsidRPr="008D3541" w:rsidRDefault="005E7408" w:rsidP="008D3541">
            <w:pPr>
              <w:rPr>
                <w:lang w:val="en-US"/>
              </w:rPr>
            </w:pPr>
          </w:p>
        </w:tc>
      </w:tr>
      <w:tr w:rsidR="00A07BD2" w:rsidRPr="008D3541" w14:paraId="5F17745A" w14:textId="77777777" w:rsidTr="008D3541">
        <w:tc>
          <w:tcPr>
            <w:tcW w:w="763" w:type="dxa"/>
            <w:shd w:val="clear" w:color="auto" w:fill="auto"/>
          </w:tcPr>
          <w:p w14:paraId="2F2B4A96" w14:textId="7EB8B51E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2AD921F4" w14:textId="24C2DFD8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6F84FBA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074B3C8A" w14:textId="77777777" w:rsidTr="008D3541">
        <w:tc>
          <w:tcPr>
            <w:tcW w:w="763" w:type="dxa"/>
            <w:shd w:val="clear" w:color="auto" w:fill="auto"/>
          </w:tcPr>
          <w:p w14:paraId="21D77C1C" w14:textId="7491CD9E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2C108B9" w14:textId="3139A7A8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2789725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2719567E" w14:textId="77777777" w:rsidTr="008D3541">
        <w:tc>
          <w:tcPr>
            <w:tcW w:w="763" w:type="dxa"/>
            <w:shd w:val="clear" w:color="auto" w:fill="auto"/>
          </w:tcPr>
          <w:p w14:paraId="7D3990F9" w14:textId="17F685C1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247B902D" w14:textId="485E3DB7" w:rsidR="00A07BD2" w:rsidRDefault="00A07BD2" w:rsidP="00A07BD2">
            <w:pPr>
              <w:rPr>
                <w:lang w:val="en-US"/>
              </w:rPr>
            </w:pPr>
            <w:r>
              <w:rPr>
                <w:lang w:val="en-US"/>
              </w:rPr>
              <w:t xml:space="preserve">Review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356E198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54CD29AD" w14:textId="77777777" w:rsidTr="008D3541">
        <w:tc>
          <w:tcPr>
            <w:tcW w:w="763" w:type="dxa"/>
            <w:shd w:val="clear" w:color="auto" w:fill="auto"/>
          </w:tcPr>
          <w:p w14:paraId="1217E430" w14:textId="3974CA39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3999B2B2" w14:textId="627278D5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869256A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53EBEA47" w14:textId="77777777" w:rsidTr="008D3541">
        <w:tc>
          <w:tcPr>
            <w:tcW w:w="763" w:type="dxa"/>
            <w:shd w:val="clear" w:color="auto" w:fill="auto"/>
          </w:tcPr>
          <w:p w14:paraId="5DC4A757" w14:textId="022BD9CB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5C54981C" w14:textId="5C927E09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45C4C67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4280654E" w14:textId="77777777" w:rsidTr="008D3541">
        <w:tc>
          <w:tcPr>
            <w:tcW w:w="763" w:type="dxa"/>
            <w:shd w:val="clear" w:color="auto" w:fill="auto"/>
          </w:tcPr>
          <w:p w14:paraId="1C877DFC" w14:textId="66F714B9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4F8FE5F" w14:textId="7AFA065E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F43437A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3938DC22" w14:textId="77777777" w:rsidTr="008D3541">
        <w:tc>
          <w:tcPr>
            <w:tcW w:w="763" w:type="dxa"/>
            <w:shd w:val="clear" w:color="auto" w:fill="auto"/>
          </w:tcPr>
          <w:p w14:paraId="0BDA48F5" w14:textId="650DE54B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502D8E95" w14:textId="64D341F3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EC3D114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28468E6E" w14:textId="77777777" w:rsidTr="008D3541">
        <w:tc>
          <w:tcPr>
            <w:tcW w:w="763" w:type="dxa"/>
            <w:shd w:val="clear" w:color="auto" w:fill="auto"/>
          </w:tcPr>
          <w:p w14:paraId="5561E588" w14:textId="1937EBC3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27AF82CD" w14:textId="17960695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Tùy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339B7A2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3C08B8F7" w14:textId="77777777" w:rsidTr="008D3541">
        <w:tc>
          <w:tcPr>
            <w:tcW w:w="763" w:type="dxa"/>
            <w:shd w:val="clear" w:color="auto" w:fill="auto"/>
          </w:tcPr>
          <w:p w14:paraId="35D2DDDD" w14:textId="73C9B11C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75964132" w14:textId="71874CE8" w:rsidR="00A07BD2" w:rsidRDefault="00A07BD2" w:rsidP="00A07BD2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0501A2B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13BEFBE6" w14:textId="77777777" w:rsidTr="008D3541">
        <w:tc>
          <w:tcPr>
            <w:tcW w:w="763" w:type="dxa"/>
            <w:shd w:val="clear" w:color="auto" w:fill="auto"/>
          </w:tcPr>
          <w:p w14:paraId="35ACB14D" w14:textId="5709B330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3D1A9B15" w14:textId="445B17FC" w:rsidR="00A07BD2" w:rsidRDefault="00A07BD2" w:rsidP="00A07BD2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  <w:tc>
          <w:tcPr>
            <w:tcW w:w="5651" w:type="dxa"/>
            <w:shd w:val="clear" w:color="auto" w:fill="auto"/>
          </w:tcPr>
          <w:p w14:paraId="40BC52BD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01A59FC5" w14:textId="77777777" w:rsidTr="008D3541">
        <w:tc>
          <w:tcPr>
            <w:tcW w:w="763" w:type="dxa"/>
            <w:shd w:val="clear" w:color="auto" w:fill="auto"/>
          </w:tcPr>
          <w:p w14:paraId="20D254DD" w14:textId="4F6BE110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400E5F80" w14:textId="7710A645" w:rsidR="00A07BD2" w:rsidRDefault="00A07BD2" w:rsidP="00A07BD2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2729AB4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3B94ABFF" w14:textId="77777777" w:rsidTr="008D3541">
        <w:tc>
          <w:tcPr>
            <w:tcW w:w="763" w:type="dxa"/>
            <w:shd w:val="clear" w:color="auto" w:fill="auto"/>
          </w:tcPr>
          <w:p w14:paraId="49EEFAC5" w14:textId="5566192D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70173CDC" w14:textId="6B5A7574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686C732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2647BDCC" w14:textId="77777777" w:rsidTr="008D3541">
        <w:tc>
          <w:tcPr>
            <w:tcW w:w="763" w:type="dxa"/>
            <w:shd w:val="clear" w:color="auto" w:fill="auto"/>
          </w:tcPr>
          <w:p w14:paraId="51971F84" w14:textId="554476A5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2DA0E88A" w14:textId="28CE8152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105CAF4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05F2D7CC" w14:textId="77777777" w:rsidTr="008D3541">
        <w:tc>
          <w:tcPr>
            <w:tcW w:w="763" w:type="dxa"/>
            <w:shd w:val="clear" w:color="auto" w:fill="auto"/>
          </w:tcPr>
          <w:p w14:paraId="2948F5B4" w14:textId="20C6EB4B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6F06D5E0" w14:textId="0212EA84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447EA42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06EF236B" w14:textId="77777777" w:rsidTr="008D3541">
        <w:tc>
          <w:tcPr>
            <w:tcW w:w="763" w:type="dxa"/>
            <w:shd w:val="clear" w:color="auto" w:fill="auto"/>
          </w:tcPr>
          <w:p w14:paraId="74F0293A" w14:textId="76DBAA38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3C6A808B" w14:textId="6BF6F1E6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CD232AE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6E62FD4F" w14:textId="77777777" w:rsidTr="008D3541">
        <w:tc>
          <w:tcPr>
            <w:tcW w:w="763" w:type="dxa"/>
            <w:shd w:val="clear" w:color="auto" w:fill="auto"/>
          </w:tcPr>
          <w:p w14:paraId="06AD06BC" w14:textId="6910AD2C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36E81F9B" w14:textId="62F7EA23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51" w:type="dxa"/>
            <w:shd w:val="clear" w:color="auto" w:fill="auto"/>
          </w:tcPr>
          <w:p w14:paraId="021157D3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1D8D4BAB" w14:textId="77777777" w:rsidTr="008D3541">
        <w:tc>
          <w:tcPr>
            <w:tcW w:w="763" w:type="dxa"/>
            <w:shd w:val="clear" w:color="auto" w:fill="auto"/>
          </w:tcPr>
          <w:p w14:paraId="669CC0BA" w14:textId="6678BABB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269A883F" w14:textId="64236F76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169A937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0BC707D1" w14:textId="77777777" w:rsidTr="008D3541">
        <w:tc>
          <w:tcPr>
            <w:tcW w:w="763" w:type="dxa"/>
            <w:shd w:val="clear" w:color="auto" w:fill="auto"/>
          </w:tcPr>
          <w:p w14:paraId="779AFF58" w14:textId="17EF5806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1042BEF2" w14:textId="40C4B7EF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BA3F3A6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4C52C090" w14:textId="77777777" w:rsidTr="008D3541">
        <w:tc>
          <w:tcPr>
            <w:tcW w:w="763" w:type="dxa"/>
            <w:shd w:val="clear" w:color="auto" w:fill="auto"/>
          </w:tcPr>
          <w:p w14:paraId="6D838E9A" w14:textId="53767E3D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6B029431" w14:textId="29DF9BA3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CFC0B84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3A0B082A" w14:textId="77777777" w:rsidTr="008D3541">
        <w:tc>
          <w:tcPr>
            <w:tcW w:w="763" w:type="dxa"/>
            <w:shd w:val="clear" w:color="auto" w:fill="auto"/>
          </w:tcPr>
          <w:p w14:paraId="15264BBE" w14:textId="1A31F3A0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79348040" w14:textId="543C7272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nhắn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E291B59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2A2A9A2E" w14:textId="77777777" w:rsidTr="008D3541">
        <w:tc>
          <w:tcPr>
            <w:tcW w:w="763" w:type="dxa"/>
            <w:shd w:val="clear" w:color="auto" w:fill="auto"/>
          </w:tcPr>
          <w:p w14:paraId="5444FD36" w14:textId="3C2ED4D3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75B2E52B" w14:textId="18FCF9FC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B0E99AE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  <w:tr w:rsidR="00A07BD2" w:rsidRPr="008D3541" w14:paraId="0116EB56" w14:textId="77777777" w:rsidTr="008D3541">
        <w:tc>
          <w:tcPr>
            <w:tcW w:w="763" w:type="dxa"/>
            <w:shd w:val="clear" w:color="auto" w:fill="auto"/>
          </w:tcPr>
          <w:p w14:paraId="3F6994D4" w14:textId="27EB2107" w:rsidR="00A07BD2" w:rsidRDefault="00A07BD2" w:rsidP="00A07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14:paraId="507F52BF" w14:textId="5862C9B0" w:rsidR="00A07BD2" w:rsidRDefault="00A07BD2" w:rsidP="00A07B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F963909" w14:textId="77777777" w:rsidR="00A07BD2" w:rsidRPr="008D3541" w:rsidRDefault="00A07BD2" w:rsidP="00A07BD2">
            <w:pPr>
              <w:rPr>
                <w:lang w:val="en-US"/>
              </w:rPr>
            </w:pPr>
          </w:p>
        </w:tc>
      </w:tr>
    </w:tbl>
    <w:p w14:paraId="0DC8D726" w14:textId="77777777" w:rsidR="00A23833" w:rsidRDefault="00A23833" w:rsidP="00A23833">
      <w:pPr>
        <w:rPr>
          <w:lang w:val="en-US"/>
        </w:rPr>
      </w:pPr>
    </w:p>
    <w:p w14:paraId="4D27FF9E" w14:textId="77777777" w:rsidR="00A07BD2" w:rsidRDefault="00A07BD2">
      <w:pPr>
        <w:widowControl/>
        <w:spacing w:line="240" w:lineRule="auto"/>
        <w:rPr>
          <w:rFonts w:ascii="Arial" w:hAnsi="Arial"/>
          <w:b/>
          <w:lang w:val="en-US"/>
        </w:rPr>
      </w:pPr>
      <w:r>
        <w:rPr>
          <w:lang w:val="en-US"/>
        </w:rPr>
        <w:br w:type="page"/>
      </w:r>
    </w:p>
    <w:p w14:paraId="702D0F24" w14:textId="2B4D6840" w:rsidR="000D42FF" w:rsidRPr="000D42FF" w:rsidRDefault="00A23833" w:rsidP="00A07BD2">
      <w:pPr>
        <w:pStyle w:val="Heading1"/>
        <w:spacing w:line="360" w:lineRule="auto"/>
        <w:jc w:val="both"/>
        <w:rPr>
          <w:i/>
          <w:color w:val="0000FF"/>
          <w:lang w:val="en-US"/>
        </w:rPr>
      </w:pPr>
      <w:bookmarkStart w:id="8" w:name="_Toc4035012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</w:p>
    <w:p w14:paraId="0BAAC7BA" w14:textId="7D089EC3" w:rsidR="000D42FF" w:rsidRPr="000D42FF" w:rsidRDefault="000D42FF" w:rsidP="000D42FF">
      <w:pPr>
        <w:pStyle w:val="Heading2"/>
        <w:rPr>
          <w:lang w:val="en-US"/>
        </w:rPr>
      </w:pPr>
      <w:bookmarkStart w:id="9" w:name="_Toc40350130"/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Xem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danh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sách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món</w:t>
      </w:r>
      <w:proofErr w:type="spellEnd"/>
      <w:r w:rsidRPr="00A07BD2">
        <w:rPr>
          <w:color w:val="0000FF"/>
          <w:lang w:val="en-US"/>
        </w:rPr>
        <w:t>”</w:t>
      </w:r>
      <w:bookmarkEnd w:id="9"/>
    </w:p>
    <w:p w14:paraId="31BCD08F" w14:textId="428D7F61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3399DB50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chức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307F4BFA" w14:textId="3EC30163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1E928D57" w14:textId="03DADADB" w:rsidR="000D42FF" w:rsidRPr="000D42FF" w:rsidRDefault="000D42FF" w:rsidP="000D42FF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7744FC13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chính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>.</w:t>
      </w:r>
    </w:p>
    <w:p w14:paraId="2C874AF5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thị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5D535BC3" w14:textId="20D551D8" w:rsidR="000D42FF" w:rsidRPr="000D42FF" w:rsidRDefault="000D42FF" w:rsidP="000D42FF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61F441F9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nối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server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7293CA24" w14:textId="7F591B8F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2ABEBB5E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</w:p>
    <w:p w14:paraId="7226DB63" w14:textId="6D8EF45E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7BB67CA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nối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server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lấy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dữ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liệu</w:t>
      </w:r>
      <w:proofErr w:type="spellEnd"/>
      <w:r w:rsidRPr="000D42FF">
        <w:rPr>
          <w:i/>
          <w:color w:val="0000FF"/>
          <w:lang w:val="en-US"/>
        </w:rPr>
        <w:t>.</w:t>
      </w:r>
    </w:p>
    <w:p w14:paraId="4B898FEA" w14:textId="430D671C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7762F48C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Khi </w:t>
      </w:r>
      <w:proofErr w:type="spellStart"/>
      <w:r w:rsidRPr="000D42FF">
        <w:rPr>
          <w:i/>
          <w:color w:val="0000FF"/>
          <w:lang w:val="en-US"/>
        </w:rPr>
        <w:t>hoàn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tất</w:t>
      </w:r>
      <w:proofErr w:type="spellEnd"/>
      <w:r w:rsidRPr="000D42FF">
        <w:rPr>
          <w:i/>
          <w:color w:val="0000FF"/>
          <w:lang w:val="en-US"/>
        </w:rPr>
        <w:t>:</w:t>
      </w:r>
    </w:p>
    <w:p w14:paraId="2A4C9852" w14:textId="110AFBDB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ab/>
      </w: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nối</w:t>
      </w:r>
      <w:proofErr w:type="spellEnd"/>
      <w:r w:rsidRPr="000D42FF">
        <w:rPr>
          <w:i/>
          <w:color w:val="0000FF"/>
          <w:lang w:val="en-US"/>
        </w:rPr>
        <w:t xml:space="preserve"> server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dòng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ra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nối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server.</w:t>
      </w:r>
    </w:p>
    <w:p w14:paraId="577C4633" w14:textId="6D7A89F2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thị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đầy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đủ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theo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định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sẵn</w:t>
      </w:r>
      <w:proofErr w:type="spellEnd"/>
      <w:r w:rsidRPr="000D42FF">
        <w:rPr>
          <w:i/>
          <w:color w:val="0000FF"/>
          <w:lang w:val="en-US"/>
        </w:rPr>
        <w:t>.</w:t>
      </w:r>
    </w:p>
    <w:p w14:paraId="559DE625" w14:textId="60F1BCD8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25930E8E" w14:textId="1979B752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Khi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click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use case “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 xml:space="preserve"> chi </w:t>
      </w:r>
      <w:proofErr w:type="spellStart"/>
      <w:r w:rsidRPr="000D42FF">
        <w:rPr>
          <w:i/>
          <w:color w:val="0000FF"/>
          <w:lang w:val="en-US"/>
        </w:rPr>
        <w:t>tiết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”.</w:t>
      </w:r>
    </w:p>
    <w:p w14:paraId="01F26487" w14:textId="2736527E" w:rsid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Khi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ấn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nút</w:t>
      </w:r>
      <w:proofErr w:type="spellEnd"/>
      <w:r w:rsidRPr="000D42FF">
        <w:rPr>
          <w:i/>
          <w:color w:val="0000FF"/>
          <w:lang w:val="en-US"/>
        </w:rPr>
        <w:t xml:space="preserve"> “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” </w:t>
      </w:r>
      <w:proofErr w:type="spellStart"/>
      <w:r w:rsidRPr="000D42FF">
        <w:rPr>
          <w:i/>
          <w:color w:val="0000FF"/>
          <w:lang w:val="en-US"/>
        </w:rPr>
        <w:t>trên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mỗi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use case “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” </w:t>
      </w:r>
      <w:proofErr w:type="spellStart"/>
      <w:r w:rsidRPr="000D42FF">
        <w:rPr>
          <w:i/>
          <w:color w:val="0000FF"/>
          <w:lang w:val="en-US"/>
        </w:rPr>
        <w:t>tương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đó</w:t>
      </w:r>
      <w:proofErr w:type="spellEnd"/>
      <w:r w:rsidRPr="000D42FF">
        <w:rPr>
          <w:i/>
          <w:color w:val="0000FF"/>
          <w:lang w:val="en-US"/>
        </w:rPr>
        <w:t>.</w:t>
      </w:r>
      <w:r w:rsidRPr="000D42FF">
        <w:rPr>
          <w:i/>
          <w:color w:val="0000FF"/>
          <w:lang w:val="en-US"/>
        </w:rPr>
        <w:tab/>
      </w:r>
    </w:p>
    <w:p w14:paraId="6F2B4A06" w14:textId="77777777" w:rsidR="000D42FF" w:rsidRDefault="000D42FF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74F645CF" w14:textId="077D7266" w:rsidR="000D42FF" w:rsidRPr="00A07BD2" w:rsidRDefault="000D42FF" w:rsidP="000D42FF">
      <w:pPr>
        <w:pStyle w:val="Heading2"/>
        <w:rPr>
          <w:lang w:val="en-US"/>
        </w:rPr>
      </w:pPr>
      <w:bookmarkStart w:id="10" w:name="_Toc40350131"/>
      <w:proofErr w:type="spellStart"/>
      <w:r w:rsidRPr="00A07BD2">
        <w:rPr>
          <w:lang w:val="en-US"/>
        </w:rPr>
        <w:lastRenderedPageBreak/>
        <w:t>Đặc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tả</w:t>
      </w:r>
      <w:proofErr w:type="spellEnd"/>
      <w:r w:rsidRPr="00A07BD2">
        <w:rPr>
          <w:lang w:val="en-US"/>
        </w:rPr>
        <w:t xml:space="preserve"> Use-case “</w:t>
      </w:r>
      <w:proofErr w:type="spellStart"/>
      <w:r w:rsidRPr="00A07BD2">
        <w:rPr>
          <w:lang w:val="en-US"/>
        </w:rPr>
        <w:t>Xem</w:t>
      </w:r>
      <w:proofErr w:type="spellEnd"/>
      <w:r w:rsidRPr="00A07BD2">
        <w:rPr>
          <w:lang w:val="en-US"/>
        </w:rPr>
        <w:t xml:space="preserve"> chi </w:t>
      </w:r>
      <w:proofErr w:type="spellStart"/>
      <w:r w:rsidRPr="00A07BD2">
        <w:rPr>
          <w:lang w:val="en-US"/>
        </w:rPr>
        <w:t>tiết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món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ăn</w:t>
      </w:r>
      <w:proofErr w:type="spellEnd"/>
      <w:r w:rsidRPr="00A07BD2">
        <w:rPr>
          <w:lang w:val="en-US"/>
        </w:rPr>
        <w:t>”</w:t>
      </w:r>
      <w:bookmarkEnd w:id="10"/>
    </w:p>
    <w:p w14:paraId="26E11ECC" w14:textId="175EE4E2" w:rsidR="000D42FF" w:rsidRPr="00A07BD2" w:rsidRDefault="000D42FF" w:rsidP="00A07BD2">
      <w:pPr>
        <w:pStyle w:val="Heading3"/>
        <w:rPr>
          <w:lang w:val="en-US"/>
        </w:rPr>
      </w:pPr>
      <w:proofErr w:type="spellStart"/>
      <w:r w:rsidRPr="00A07BD2">
        <w:rPr>
          <w:lang w:val="en-US"/>
        </w:rPr>
        <w:t>Tóm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tắt</w:t>
      </w:r>
      <w:proofErr w:type="spellEnd"/>
    </w:p>
    <w:p w14:paraId="256730AF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sử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dụng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ứng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dụng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để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xem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thông</w:t>
      </w:r>
      <w:proofErr w:type="spellEnd"/>
      <w:r w:rsidRPr="00797C44">
        <w:rPr>
          <w:i/>
          <w:color w:val="0000FF"/>
          <w:lang w:val="en-US"/>
        </w:rPr>
        <w:t xml:space="preserve"> tin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của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nhà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hàng</w:t>
      </w:r>
      <w:proofErr w:type="spellEnd"/>
      <w:r w:rsidRPr="00797C44">
        <w:rPr>
          <w:i/>
          <w:color w:val="0000FF"/>
          <w:lang w:val="en-US"/>
        </w:rPr>
        <w:t xml:space="preserve">, </w:t>
      </w:r>
      <w:proofErr w:type="spellStart"/>
      <w:r w:rsidRPr="00797C44">
        <w:rPr>
          <w:i/>
          <w:color w:val="0000FF"/>
          <w:lang w:val="en-US"/>
        </w:rPr>
        <w:t>gồm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các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thông</w:t>
      </w:r>
      <w:proofErr w:type="spellEnd"/>
      <w:r w:rsidRPr="00797C44">
        <w:rPr>
          <w:i/>
          <w:color w:val="0000FF"/>
          <w:lang w:val="en-US"/>
        </w:rPr>
        <w:t xml:space="preserve"> tin </w:t>
      </w:r>
      <w:proofErr w:type="spellStart"/>
      <w:r w:rsidRPr="00797C44">
        <w:rPr>
          <w:i/>
          <w:color w:val="0000FF"/>
          <w:lang w:val="en-US"/>
        </w:rPr>
        <w:t>cụ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thể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như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giá</w:t>
      </w:r>
      <w:proofErr w:type="spellEnd"/>
      <w:r w:rsidRPr="00797C44">
        <w:rPr>
          <w:i/>
          <w:color w:val="0000FF"/>
          <w:lang w:val="en-US"/>
        </w:rPr>
        <w:t xml:space="preserve">, </w:t>
      </w:r>
      <w:proofErr w:type="spellStart"/>
      <w:r w:rsidRPr="00797C44">
        <w:rPr>
          <w:i/>
          <w:color w:val="0000FF"/>
          <w:lang w:val="en-US"/>
        </w:rPr>
        <w:t>thành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phần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dinh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dưỡng</w:t>
      </w:r>
      <w:proofErr w:type="spellEnd"/>
      <w:r w:rsidRPr="00797C44">
        <w:rPr>
          <w:i/>
          <w:color w:val="0000FF"/>
          <w:lang w:val="en-US"/>
        </w:rPr>
        <w:t xml:space="preserve">, </w:t>
      </w:r>
      <w:proofErr w:type="spellStart"/>
      <w:r w:rsidRPr="00797C44">
        <w:rPr>
          <w:i/>
          <w:color w:val="0000FF"/>
          <w:lang w:val="en-US"/>
        </w:rPr>
        <w:t>giới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thiệu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và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bình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luận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từ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>.</w:t>
      </w:r>
    </w:p>
    <w:p w14:paraId="02C36260" w14:textId="3D8572B9" w:rsidR="000D42FF" w:rsidRPr="00A07BD2" w:rsidRDefault="000D42FF" w:rsidP="000D42FF">
      <w:pPr>
        <w:pStyle w:val="Heading3"/>
        <w:rPr>
          <w:lang w:val="en-US"/>
        </w:rPr>
      </w:pPr>
      <w:proofErr w:type="spellStart"/>
      <w:r w:rsidRPr="00A07BD2">
        <w:rPr>
          <w:lang w:val="en-US"/>
        </w:rPr>
        <w:t>Dòng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sự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kiện</w:t>
      </w:r>
      <w:proofErr w:type="spellEnd"/>
    </w:p>
    <w:p w14:paraId="1CA1A437" w14:textId="5D735C01" w:rsidR="000D42FF" w:rsidRPr="00A07BD2" w:rsidRDefault="000D42FF" w:rsidP="000D42FF">
      <w:pPr>
        <w:pStyle w:val="Heading4"/>
        <w:rPr>
          <w:lang w:val="en-US"/>
        </w:rPr>
      </w:pPr>
      <w:proofErr w:type="spellStart"/>
      <w:r w:rsidRPr="00A07BD2">
        <w:rPr>
          <w:lang w:val="en-US"/>
        </w:rPr>
        <w:t>Dòng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sự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kiện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chính</w:t>
      </w:r>
      <w:proofErr w:type="spellEnd"/>
    </w:p>
    <w:p w14:paraId="00259353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Bước</w:t>
      </w:r>
      <w:proofErr w:type="spellEnd"/>
      <w:r w:rsidRPr="00797C44">
        <w:rPr>
          <w:i/>
          <w:color w:val="0000FF"/>
          <w:lang w:val="en-US"/>
        </w:rPr>
        <w:t xml:space="preserve"> 1: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yêu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cầu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thông</w:t>
      </w:r>
      <w:proofErr w:type="spellEnd"/>
      <w:r w:rsidRPr="00797C44">
        <w:rPr>
          <w:i/>
          <w:color w:val="0000FF"/>
          <w:lang w:val="en-US"/>
        </w:rPr>
        <w:t xml:space="preserve"> tin chi </w:t>
      </w:r>
      <w:proofErr w:type="spellStart"/>
      <w:r w:rsidRPr="00797C44">
        <w:rPr>
          <w:i/>
          <w:color w:val="0000FF"/>
          <w:lang w:val="en-US"/>
        </w:rPr>
        <w:t>tiết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một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cụ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thể</w:t>
      </w:r>
      <w:proofErr w:type="spellEnd"/>
      <w:r w:rsidRPr="00797C44">
        <w:rPr>
          <w:i/>
          <w:color w:val="0000FF"/>
          <w:lang w:val="en-US"/>
        </w:rPr>
        <w:t>.</w:t>
      </w:r>
    </w:p>
    <w:p w14:paraId="3C918A41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Bước</w:t>
      </w:r>
      <w:proofErr w:type="spellEnd"/>
      <w:r w:rsidRPr="00797C44">
        <w:rPr>
          <w:i/>
          <w:color w:val="0000FF"/>
          <w:lang w:val="en-US"/>
        </w:rPr>
        <w:t xml:space="preserve"> 2: </w:t>
      </w:r>
      <w:proofErr w:type="spellStart"/>
      <w:r w:rsidRPr="00797C44">
        <w:rPr>
          <w:i/>
          <w:color w:val="0000FF"/>
          <w:lang w:val="en-US"/>
        </w:rPr>
        <w:t>Ứng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dụng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gửi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trả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về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thông</w:t>
      </w:r>
      <w:proofErr w:type="spellEnd"/>
      <w:r w:rsidRPr="00797C44">
        <w:rPr>
          <w:i/>
          <w:color w:val="0000FF"/>
          <w:lang w:val="en-US"/>
        </w:rPr>
        <w:t xml:space="preserve"> tin chi </w:t>
      </w:r>
      <w:proofErr w:type="spellStart"/>
      <w:r w:rsidRPr="00797C44">
        <w:rPr>
          <w:i/>
          <w:color w:val="0000FF"/>
          <w:lang w:val="en-US"/>
        </w:rPr>
        <w:t>tiết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mà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yêu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cầu</w:t>
      </w:r>
      <w:proofErr w:type="spellEnd"/>
      <w:r w:rsidRPr="00797C44">
        <w:rPr>
          <w:i/>
          <w:color w:val="0000FF"/>
          <w:lang w:val="en-US"/>
        </w:rPr>
        <w:t xml:space="preserve">. </w:t>
      </w:r>
    </w:p>
    <w:p w14:paraId="3671B4CF" w14:textId="559F3CE4" w:rsidR="000D42FF" w:rsidRPr="00A07BD2" w:rsidRDefault="000D42FF" w:rsidP="000D42FF">
      <w:pPr>
        <w:pStyle w:val="Heading4"/>
        <w:rPr>
          <w:lang w:val="en-US"/>
        </w:rPr>
      </w:pPr>
      <w:proofErr w:type="spellStart"/>
      <w:r w:rsidRPr="00A07BD2">
        <w:rPr>
          <w:lang w:val="en-US"/>
        </w:rPr>
        <w:t>Các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dòng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sự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kiện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khác</w:t>
      </w:r>
      <w:proofErr w:type="spellEnd"/>
    </w:p>
    <w:p w14:paraId="43323F38" w14:textId="1BBED9F8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không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thể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kết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nói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với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hệ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thống</w:t>
      </w:r>
      <w:proofErr w:type="spellEnd"/>
      <w:r w:rsidRPr="00797C44">
        <w:rPr>
          <w:i/>
          <w:color w:val="0000FF"/>
          <w:lang w:val="en-US"/>
        </w:rPr>
        <w:t xml:space="preserve"> server </w:t>
      </w:r>
      <w:proofErr w:type="spellStart"/>
      <w:r w:rsidRPr="00797C44">
        <w:rPr>
          <w:i/>
          <w:color w:val="0000FF"/>
          <w:lang w:val="en-US"/>
        </w:rPr>
        <w:t>để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lấy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dữ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liệu</w:t>
      </w:r>
      <w:proofErr w:type="spellEnd"/>
      <w:r w:rsidRPr="00797C44">
        <w:rPr>
          <w:i/>
          <w:color w:val="0000FF"/>
          <w:lang w:val="en-US"/>
        </w:rPr>
        <w:t>.</w:t>
      </w:r>
    </w:p>
    <w:p w14:paraId="79B00EE6" w14:textId="6564DE05" w:rsidR="000D42FF" w:rsidRPr="00A07BD2" w:rsidRDefault="000D42FF" w:rsidP="000D42FF">
      <w:pPr>
        <w:pStyle w:val="Heading3"/>
        <w:rPr>
          <w:lang w:val="en-US"/>
        </w:rPr>
      </w:pPr>
      <w:proofErr w:type="spellStart"/>
      <w:r w:rsidRPr="00A07BD2">
        <w:rPr>
          <w:lang w:val="en-US"/>
        </w:rPr>
        <w:t>Các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yêu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cầu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đặc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biệt</w:t>
      </w:r>
      <w:proofErr w:type="spellEnd"/>
    </w:p>
    <w:p w14:paraId="7238794D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Không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có</w:t>
      </w:r>
      <w:proofErr w:type="spellEnd"/>
      <w:r w:rsidRPr="00797C44">
        <w:rPr>
          <w:i/>
          <w:color w:val="0000FF"/>
          <w:lang w:val="en-US"/>
        </w:rPr>
        <w:t>.</w:t>
      </w:r>
    </w:p>
    <w:p w14:paraId="7B92609A" w14:textId="08F970C7" w:rsidR="000D42FF" w:rsidRPr="00A07BD2" w:rsidRDefault="000D42FF" w:rsidP="000D42FF">
      <w:pPr>
        <w:pStyle w:val="Heading3"/>
        <w:rPr>
          <w:lang w:val="en-US"/>
        </w:rPr>
      </w:pPr>
      <w:proofErr w:type="spellStart"/>
      <w:r w:rsidRPr="00A07BD2">
        <w:rPr>
          <w:lang w:val="en-US"/>
        </w:rPr>
        <w:t>Trạng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thái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hệ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thống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khi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bắt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đầu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thực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hiện</w:t>
      </w:r>
      <w:proofErr w:type="spellEnd"/>
      <w:r w:rsidRPr="00A07BD2">
        <w:rPr>
          <w:lang w:val="en-US"/>
        </w:rPr>
        <w:t xml:space="preserve"> Use-case</w:t>
      </w:r>
    </w:p>
    <w:p w14:paraId="3990E7DC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Bình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thường</w:t>
      </w:r>
      <w:proofErr w:type="spellEnd"/>
      <w:r w:rsidRPr="00797C44">
        <w:rPr>
          <w:i/>
          <w:color w:val="0000FF"/>
          <w:lang w:val="en-US"/>
        </w:rPr>
        <w:t>.</w:t>
      </w:r>
    </w:p>
    <w:p w14:paraId="071BBCC4" w14:textId="4ABB3F25" w:rsidR="000D42FF" w:rsidRPr="00A07BD2" w:rsidRDefault="000D42FF" w:rsidP="000D42FF">
      <w:pPr>
        <w:pStyle w:val="Heading3"/>
        <w:rPr>
          <w:lang w:val="en-US"/>
        </w:rPr>
      </w:pPr>
      <w:proofErr w:type="spellStart"/>
      <w:r w:rsidRPr="00A07BD2">
        <w:rPr>
          <w:lang w:val="en-US"/>
        </w:rPr>
        <w:t>Trạng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thái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hệ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thống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sau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khi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thực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hiện</w:t>
      </w:r>
      <w:proofErr w:type="spellEnd"/>
      <w:r w:rsidRPr="00A07BD2">
        <w:rPr>
          <w:lang w:val="en-US"/>
        </w:rPr>
        <w:t xml:space="preserve"> Use-case</w:t>
      </w:r>
    </w:p>
    <w:p w14:paraId="4E255683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797C44">
        <w:rPr>
          <w:i/>
          <w:color w:val="0000FF"/>
          <w:lang w:val="en-US"/>
        </w:rPr>
        <w:t xml:space="preserve">Khi </w:t>
      </w:r>
      <w:proofErr w:type="spellStart"/>
      <w:r w:rsidRPr="00797C44">
        <w:rPr>
          <w:i/>
          <w:color w:val="0000FF"/>
          <w:lang w:val="en-US"/>
        </w:rPr>
        <w:t>hoàn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tất</w:t>
      </w:r>
      <w:proofErr w:type="spellEnd"/>
      <w:r w:rsidRPr="00797C44">
        <w:rPr>
          <w:i/>
          <w:color w:val="0000FF"/>
          <w:lang w:val="en-US"/>
        </w:rPr>
        <w:t>:</w:t>
      </w:r>
    </w:p>
    <w:p w14:paraId="0974B8FC" w14:textId="19EC6592" w:rsidR="000D42FF" w:rsidRPr="00797C44" w:rsidRDefault="000D42FF" w:rsidP="000D42FF">
      <w:pPr>
        <w:spacing w:line="360" w:lineRule="auto"/>
        <w:ind w:left="720"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Nếu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kết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nối</w:t>
      </w:r>
      <w:proofErr w:type="spellEnd"/>
      <w:r w:rsidRPr="00797C44">
        <w:rPr>
          <w:i/>
          <w:color w:val="0000FF"/>
          <w:lang w:val="en-US"/>
        </w:rPr>
        <w:t xml:space="preserve"> server </w:t>
      </w:r>
      <w:proofErr w:type="spellStart"/>
      <w:r w:rsidRPr="00797C44">
        <w:rPr>
          <w:i/>
          <w:color w:val="0000FF"/>
          <w:lang w:val="en-US"/>
        </w:rPr>
        <w:t>thất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bại</w:t>
      </w:r>
      <w:proofErr w:type="spellEnd"/>
      <w:r w:rsidRPr="00797C44">
        <w:rPr>
          <w:i/>
          <w:color w:val="0000FF"/>
          <w:lang w:val="en-US"/>
        </w:rPr>
        <w:t xml:space="preserve">, </w:t>
      </w:r>
      <w:proofErr w:type="spellStart"/>
      <w:r w:rsidRPr="00797C44">
        <w:rPr>
          <w:i/>
          <w:color w:val="0000FF"/>
          <w:lang w:val="en-US"/>
        </w:rPr>
        <w:t>dòng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thông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báo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lỗi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hiện</w:t>
      </w:r>
      <w:proofErr w:type="spellEnd"/>
      <w:r w:rsidRPr="00797C44">
        <w:rPr>
          <w:i/>
          <w:color w:val="0000FF"/>
          <w:lang w:val="en-US"/>
        </w:rPr>
        <w:t xml:space="preserve"> ra </w:t>
      </w:r>
      <w:proofErr w:type="spellStart"/>
      <w:r w:rsidRPr="00797C44">
        <w:rPr>
          <w:i/>
          <w:color w:val="0000FF"/>
          <w:lang w:val="en-US"/>
        </w:rPr>
        <w:t>thông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báo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không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thể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kết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nối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đến</w:t>
      </w:r>
      <w:proofErr w:type="spellEnd"/>
      <w:r w:rsidRPr="00797C44">
        <w:rPr>
          <w:i/>
          <w:color w:val="0000FF"/>
          <w:lang w:val="en-US"/>
        </w:rPr>
        <w:t xml:space="preserve"> server.</w:t>
      </w:r>
    </w:p>
    <w:p w14:paraId="5DE94368" w14:textId="356C553D" w:rsidR="000D42FF" w:rsidRPr="00797C44" w:rsidRDefault="000D42FF" w:rsidP="000D42FF">
      <w:pPr>
        <w:spacing w:line="360" w:lineRule="auto"/>
        <w:ind w:left="720" w:firstLine="720"/>
        <w:jc w:val="both"/>
        <w:rPr>
          <w:i/>
          <w:color w:val="0000FF"/>
          <w:lang w:val="en-US"/>
        </w:rPr>
      </w:pPr>
      <w:proofErr w:type="spellStart"/>
      <w:r w:rsidRPr="00797C44">
        <w:rPr>
          <w:i/>
          <w:color w:val="0000FF"/>
          <w:lang w:val="en-US"/>
        </w:rPr>
        <w:t>Nếu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thành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công</w:t>
      </w:r>
      <w:proofErr w:type="spellEnd"/>
      <w:r w:rsidRPr="00797C44">
        <w:rPr>
          <w:i/>
          <w:color w:val="0000FF"/>
          <w:lang w:val="en-US"/>
        </w:rPr>
        <w:t xml:space="preserve">, </w:t>
      </w:r>
      <w:proofErr w:type="spellStart"/>
      <w:r w:rsidRPr="00797C44">
        <w:rPr>
          <w:i/>
          <w:color w:val="0000FF"/>
          <w:lang w:val="en-US"/>
        </w:rPr>
        <w:t>ứng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dụng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hiển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thị</w:t>
      </w:r>
      <w:proofErr w:type="spellEnd"/>
      <w:r w:rsidRPr="00797C44">
        <w:rPr>
          <w:i/>
          <w:color w:val="0000FF"/>
          <w:lang w:val="en-US"/>
        </w:rPr>
        <w:t xml:space="preserve"> chi </w:t>
      </w:r>
      <w:proofErr w:type="spellStart"/>
      <w:r w:rsidRPr="00797C44">
        <w:rPr>
          <w:i/>
          <w:color w:val="0000FF"/>
          <w:lang w:val="en-US"/>
        </w:rPr>
        <w:t>tiết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yêu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cầu</w:t>
      </w:r>
      <w:proofErr w:type="spellEnd"/>
      <w:r w:rsidRPr="00797C44">
        <w:rPr>
          <w:i/>
          <w:color w:val="0000FF"/>
          <w:lang w:val="en-US"/>
        </w:rPr>
        <w:t>.</w:t>
      </w:r>
    </w:p>
    <w:p w14:paraId="58CBDEE5" w14:textId="5FCA9420" w:rsidR="000D42FF" w:rsidRPr="00A07BD2" w:rsidRDefault="000D42FF" w:rsidP="000D42FF">
      <w:pPr>
        <w:pStyle w:val="Heading3"/>
        <w:rPr>
          <w:lang w:val="en-US"/>
        </w:rPr>
      </w:pPr>
      <w:proofErr w:type="spellStart"/>
      <w:r w:rsidRPr="00A07BD2">
        <w:rPr>
          <w:lang w:val="en-US"/>
        </w:rPr>
        <w:t>Điểm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mở</w:t>
      </w:r>
      <w:proofErr w:type="spellEnd"/>
      <w:r w:rsidRPr="00A07BD2">
        <w:rPr>
          <w:lang w:val="en-US"/>
        </w:rPr>
        <w:t xml:space="preserve"> </w:t>
      </w:r>
      <w:proofErr w:type="spellStart"/>
      <w:r w:rsidRPr="00A07BD2">
        <w:rPr>
          <w:lang w:val="en-US"/>
        </w:rPr>
        <w:t>rộng</w:t>
      </w:r>
      <w:proofErr w:type="spellEnd"/>
    </w:p>
    <w:p w14:paraId="2032E989" w14:textId="77777777" w:rsidR="000D42FF" w:rsidRPr="00797C44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797C44">
        <w:rPr>
          <w:i/>
          <w:color w:val="0000FF"/>
          <w:lang w:val="en-US"/>
        </w:rPr>
        <w:t xml:space="preserve">Khi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ấn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vào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nút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Thêm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, </w:t>
      </w:r>
      <w:proofErr w:type="spellStart"/>
      <w:r w:rsidRPr="00797C44">
        <w:rPr>
          <w:i/>
          <w:color w:val="0000FF"/>
          <w:lang w:val="en-US"/>
        </w:rPr>
        <w:t>khởi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tạo</w:t>
      </w:r>
      <w:proofErr w:type="spellEnd"/>
      <w:r w:rsidRPr="00797C44">
        <w:rPr>
          <w:i/>
          <w:color w:val="0000FF"/>
          <w:lang w:val="en-US"/>
        </w:rPr>
        <w:t xml:space="preserve"> use case “</w:t>
      </w:r>
      <w:proofErr w:type="spellStart"/>
      <w:r w:rsidRPr="00797C44">
        <w:rPr>
          <w:i/>
          <w:color w:val="0000FF"/>
          <w:lang w:val="en-US"/>
        </w:rPr>
        <w:t>Thêm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vào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thực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đơn</w:t>
      </w:r>
      <w:proofErr w:type="spellEnd"/>
      <w:r w:rsidRPr="00797C44">
        <w:rPr>
          <w:i/>
          <w:color w:val="0000FF"/>
          <w:lang w:val="en-US"/>
        </w:rPr>
        <w:t xml:space="preserve">” </w:t>
      </w:r>
      <w:proofErr w:type="spellStart"/>
      <w:r w:rsidRPr="00797C44">
        <w:rPr>
          <w:i/>
          <w:color w:val="0000FF"/>
          <w:lang w:val="en-US"/>
        </w:rPr>
        <w:t>với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món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ăn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người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dùng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đang</w:t>
      </w:r>
      <w:proofErr w:type="spellEnd"/>
      <w:r w:rsidRPr="00797C44">
        <w:rPr>
          <w:i/>
          <w:color w:val="0000FF"/>
          <w:lang w:val="en-US"/>
        </w:rPr>
        <w:t xml:space="preserve"> </w:t>
      </w:r>
      <w:proofErr w:type="spellStart"/>
      <w:r w:rsidRPr="00797C44">
        <w:rPr>
          <w:i/>
          <w:color w:val="0000FF"/>
          <w:lang w:val="en-US"/>
        </w:rPr>
        <w:t>xem</w:t>
      </w:r>
      <w:proofErr w:type="spellEnd"/>
      <w:r w:rsidRPr="00797C44">
        <w:rPr>
          <w:i/>
          <w:color w:val="0000FF"/>
          <w:lang w:val="en-US"/>
        </w:rPr>
        <w:t>.</w:t>
      </w:r>
    </w:p>
    <w:p w14:paraId="5C35E74A" w14:textId="77777777" w:rsidR="000D42FF" w:rsidRPr="00A07BD2" w:rsidRDefault="000D42FF" w:rsidP="000D42FF">
      <w:pPr>
        <w:spacing w:line="360" w:lineRule="auto"/>
        <w:jc w:val="both"/>
        <w:rPr>
          <w:i/>
          <w:lang w:val="en-US"/>
        </w:rPr>
      </w:pPr>
      <w:r w:rsidRPr="00A07BD2">
        <w:rPr>
          <w:i/>
          <w:lang w:val="en-US"/>
        </w:rPr>
        <w:t> </w:t>
      </w:r>
    </w:p>
    <w:p w14:paraId="6470E9FD" w14:textId="77777777" w:rsidR="000D42FF" w:rsidRDefault="000D42FF">
      <w:pPr>
        <w:widowControl/>
        <w:spacing w:line="240" w:lineRule="auto"/>
        <w:rPr>
          <w:rFonts w:ascii="Arial" w:hAnsi="Arial"/>
          <w:b/>
          <w:sz w:val="20"/>
          <w:lang w:val="en-US"/>
        </w:rPr>
      </w:pPr>
      <w:r>
        <w:rPr>
          <w:lang w:val="en-US"/>
        </w:rPr>
        <w:br w:type="page"/>
      </w:r>
    </w:p>
    <w:p w14:paraId="1AF6D668" w14:textId="65595190" w:rsidR="000D42FF" w:rsidRPr="000D42FF" w:rsidRDefault="000D42FF" w:rsidP="000D42FF">
      <w:pPr>
        <w:pStyle w:val="Heading2"/>
        <w:rPr>
          <w:lang w:val="en-US"/>
        </w:rPr>
      </w:pPr>
      <w:bookmarkStart w:id="11" w:name="_Toc40350132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Thêm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vào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thực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đơn</w:t>
      </w:r>
      <w:proofErr w:type="spellEnd"/>
      <w:r w:rsidRPr="00A07BD2">
        <w:rPr>
          <w:color w:val="0000FF"/>
          <w:lang w:val="en-US"/>
        </w:rPr>
        <w:t>”</w:t>
      </w:r>
      <w:bookmarkEnd w:id="11"/>
    </w:p>
    <w:p w14:paraId="0A8C0311" w14:textId="39CCB96B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385E47E4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lựa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chọn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13F8CFD2" w14:textId="56B531EE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4B496489" w14:textId="6FBFA33D" w:rsidR="000D42FF" w:rsidRPr="000D42FF" w:rsidRDefault="000D42FF" w:rsidP="000D42FF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59A2ACEA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muốn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>.</w:t>
      </w:r>
    </w:p>
    <w:p w14:paraId="50D08258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>.</w:t>
      </w:r>
    </w:p>
    <w:p w14:paraId="6A25550A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thiết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bị</w:t>
      </w:r>
      <w:proofErr w:type="spellEnd"/>
      <w:r w:rsidRPr="000D42FF">
        <w:rPr>
          <w:i/>
          <w:color w:val="0000FF"/>
          <w:lang w:val="en-US"/>
        </w:rPr>
        <w:t>.</w:t>
      </w:r>
    </w:p>
    <w:p w14:paraId="353C5021" w14:textId="1C4C4894" w:rsidR="000D42FF" w:rsidRPr="000D42FF" w:rsidRDefault="000D42FF" w:rsidP="000D42FF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65DAC040" w14:textId="798256FE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140E5548" w14:textId="5D483B43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04EA7291" w14:textId="40DEC0F9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3139DC20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13BE7AFD" w14:textId="1BD11F8B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0D80FAB4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>.</w:t>
      </w:r>
    </w:p>
    <w:p w14:paraId="281E871C" w14:textId="7C4BBC5E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36320E18" w14:textId="403B3410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đồng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mới</w:t>
      </w:r>
      <w:proofErr w:type="spellEnd"/>
      <w:r w:rsidRPr="000D42FF">
        <w:rPr>
          <w:i/>
          <w:color w:val="0000FF"/>
          <w:lang w:val="en-US"/>
        </w:rPr>
        <w:t>.</w:t>
      </w:r>
    </w:p>
    <w:p w14:paraId="39538F27" w14:textId="239EB2A9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>.</w:t>
      </w:r>
    </w:p>
    <w:p w14:paraId="55A79C3D" w14:textId="4EB308F8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1A21BE88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B97303D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39796B9F" w14:textId="77777777" w:rsidR="000D42FF" w:rsidRDefault="000D42FF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2225CEB" w14:textId="519F548B" w:rsidR="000D42FF" w:rsidRPr="000D42FF" w:rsidRDefault="000D42FF" w:rsidP="000D42FF">
      <w:pPr>
        <w:pStyle w:val="Heading2"/>
        <w:rPr>
          <w:lang w:val="en-US"/>
        </w:rPr>
      </w:pPr>
      <w:bookmarkStart w:id="12" w:name="_Toc40350133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Xem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thông</w:t>
      </w:r>
      <w:proofErr w:type="spellEnd"/>
      <w:r w:rsidRPr="00A07BD2">
        <w:rPr>
          <w:color w:val="0000FF"/>
          <w:lang w:val="en-US"/>
        </w:rPr>
        <w:t xml:space="preserve"> tin </w:t>
      </w:r>
      <w:proofErr w:type="spellStart"/>
      <w:r w:rsidRPr="00A07BD2">
        <w:rPr>
          <w:color w:val="0000FF"/>
          <w:lang w:val="en-US"/>
        </w:rPr>
        <w:t>bữa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ăn</w:t>
      </w:r>
      <w:proofErr w:type="spellEnd"/>
      <w:r w:rsidRPr="00A07BD2">
        <w:rPr>
          <w:color w:val="0000FF"/>
          <w:lang w:val="en-US"/>
        </w:rPr>
        <w:t>”</w:t>
      </w:r>
      <w:bookmarkEnd w:id="12"/>
    </w:p>
    <w:p w14:paraId="4B536528" w14:textId="271F39C5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595C9BCD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thị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bộ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như</w:t>
      </w:r>
      <w:proofErr w:type="spellEnd"/>
      <w:r w:rsidRPr="000D42FF">
        <w:rPr>
          <w:i/>
          <w:color w:val="0000FF"/>
          <w:lang w:val="en-US"/>
        </w:rPr>
        <w:t xml:space="preserve">: </w:t>
      </w:r>
      <w:proofErr w:type="spellStart"/>
      <w:r w:rsidRPr="000D42FF">
        <w:rPr>
          <w:i/>
          <w:color w:val="0000FF"/>
          <w:lang w:val="en-US"/>
        </w:rPr>
        <w:t>danh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chọn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giá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giá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tính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khuyến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mãi</w:t>
      </w:r>
      <w:proofErr w:type="spellEnd"/>
      <w:r w:rsidRPr="000D42FF">
        <w:rPr>
          <w:i/>
          <w:color w:val="0000FF"/>
          <w:lang w:val="en-US"/>
        </w:rPr>
        <w:t>.</w:t>
      </w:r>
    </w:p>
    <w:p w14:paraId="50D1F35E" w14:textId="7CA4CB0C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21724C92" w14:textId="1E46EFC3" w:rsidR="000D42FF" w:rsidRPr="000D42FF" w:rsidRDefault="000D42FF" w:rsidP="000D42FF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38F03456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7214A307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CBF30F1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tai.</w:t>
      </w:r>
    </w:p>
    <w:p w14:paraId="6DC54884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4: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447BEE48" w14:textId="05A5BDC2" w:rsidR="000D42FF" w:rsidRPr="000D42FF" w:rsidRDefault="000D42FF" w:rsidP="000D42FF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61712396" w14:textId="7A0D0668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nối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server.</w:t>
      </w:r>
    </w:p>
    <w:p w14:paraId="4C6F0CC1" w14:textId="1C9CE044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định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(</w:t>
      </w:r>
      <w:proofErr w:type="spellStart"/>
      <w:r w:rsidRPr="000D42FF">
        <w:rPr>
          <w:i/>
          <w:color w:val="0000FF"/>
          <w:lang w:val="en-US"/>
        </w:rPr>
        <w:t>chưa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>).</w:t>
      </w:r>
    </w:p>
    <w:p w14:paraId="5B492B18" w14:textId="44746018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thấy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tại</w:t>
      </w:r>
      <w:proofErr w:type="spellEnd"/>
      <w:r w:rsidRPr="000D42FF">
        <w:rPr>
          <w:i/>
          <w:color w:val="0000FF"/>
          <w:lang w:val="en-US"/>
        </w:rPr>
        <w:t xml:space="preserve"> (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chưa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).</w:t>
      </w:r>
    </w:p>
    <w:p w14:paraId="21070F89" w14:textId="164C21A5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26EBD01D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3F9BBE1B" w14:textId="50A5D26E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4D8D5EB" w14:textId="73A1CB7C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buộc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này</w:t>
      </w:r>
      <w:proofErr w:type="spellEnd"/>
    </w:p>
    <w:p w14:paraId="1D93767C" w14:textId="5824A688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đang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3D352BEB" w14:textId="277B292E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3BE2AB0A" w14:textId="61DC3C84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đang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01C88237" w14:textId="02C37829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lí</w:t>
      </w:r>
      <w:proofErr w:type="spellEnd"/>
      <w:r w:rsidRPr="000D42FF">
        <w:rPr>
          <w:i/>
          <w:color w:val="0000FF"/>
          <w:lang w:val="en-US"/>
        </w:rPr>
        <w:t xml:space="preserve"> do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hình</w:t>
      </w:r>
      <w:proofErr w:type="spellEnd"/>
      <w:r w:rsidRPr="000D42FF">
        <w:rPr>
          <w:i/>
          <w:color w:val="0000FF"/>
          <w:lang w:val="en-US"/>
        </w:rPr>
        <w:t xml:space="preserve">. </w:t>
      </w: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chưa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gợi</w:t>
      </w:r>
      <w:proofErr w:type="spellEnd"/>
      <w:r w:rsidRPr="000D42FF">
        <w:rPr>
          <w:i/>
          <w:color w:val="0000FF"/>
          <w:lang w:val="en-US"/>
        </w:rPr>
        <w:t xml:space="preserve"> ý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chức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năng</w:t>
      </w:r>
      <w:proofErr w:type="spellEnd"/>
      <w:r w:rsidRPr="000D42FF">
        <w:rPr>
          <w:i/>
          <w:color w:val="0000FF"/>
          <w:lang w:val="en-US"/>
        </w:rPr>
        <w:t>.</w:t>
      </w:r>
    </w:p>
    <w:p w14:paraId="04383AD2" w14:textId="59051250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7C353EAA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21B1EF52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</w:p>
    <w:p w14:paraId="4236D2D0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36D23FEC" w14:textId="77777777" w:rsidR="000D42FF" w:rsidRDefault="000D42FF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4C424DFA" w14:textId="7EA24D52" w:rsidR="000D42FF" w:rsidRPr="000D42FF" w:rsidRDefault="000D42FF" w:rsidP="000D42FF">
      <w:pPr>
        <w:pStyle w:val="Heading2"/>
        <w:rPr>
          <w:lang w:val="en-US"/>
        </w:rPr>
      </w:pPr>
      <w:bookmarkStart w:id="13" w:name="_Toc40350134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Gọi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phục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vụ</w:t>
      </w:r>
      <w:proofErr w:type="spellEnd"/>
      <w:r w:rsidRPr="00A07BD2">
        <w:rPr>
          <w:color w:val="0000FF"/>
          <w:lang w:val="en-US"/>
        </w:rPr>
        <w:t>”</w:t>
      </w:r>
      <w:bookmarkEnd w:id="13"/>
    </w:p>
    <w:p w14:paraId="26B6568D" w14:textId="38E52C91" w:rsidR="000D42FF" w:rsidRPr="000D42FF" w:rsidRDefault="000D42FF" w:rsidP="000D42FF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3C2313D3" w14:textId="77777777" w:rsidR="000D42FF" w:rsidRPr="000D42FF" w:rsidRDefault="000D42FF" w:rsidP="000D42FF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bạn</w:t>
      </w:r>
      <w:proofErr w:type="spellEnd"/>
      <w:r w:rsidRPr="000D42FF">
        <w:rPr>
          <w:i/>
          <w:color w:val="0000FF"/>
          <w:lang w:val="en-US"/>
        </w:rPr>
        <w:t xml:space="preserve"> ở </w:t>
      </w:r>
      <w:proofErr w:type="spellStart"/>
      <w:r w:rsidRPr="000D42FF">
        <w:rPr>
          <w:i/>
          <w:color w:val="0000FF"/>
          <w:lang w:val="en-US"/>
        </w:rPr>
        <w:t>nhà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28BC4CC3" w14:textId="7B6C19CC" w:rsidR="000D42FF" w:rsidRPr="000D42FF" w:rsidRDefault="005F413C" w:rsidP="005F413C">
      <w:pPr>
        <w:pStyle w:val="Heading3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D42FF" w:rsidRPr="000D42FF">
        <w:rPr>
          <w:lang w:val="en-US"/>
        </w:rPr>
        <w:t>Dòng</w:t>
      </w:r>
      <w:proofErr w:type="spellEnd"/>
      <w:r w:rsidR="000D42FF" w:rsidRPr="000D42FF">
        <w:rPr>
          <w:lang w:val="en-US"/>
        </w:rPr>
        <w:t xml:space="preserve"> </w:t>
      </w:r>
      <w:proofErr w:type="spellStart"/>
      <w:r w:rsidR="000D42FF" w:rsidRPr="000D42FF">
        <w:rPr>
          <w:lang w:val="en-US"/>
        </w:rPr>
        <w:t>sự</w:t>
      </w:r>
      <w:proofErr w:type="spellEnd"/>
      <w:r w:rsidR="000D42FF" w:rsidRPr="000D42FF">
        <w:rPr>
          <w:lang w:val="en-US"/>
        </w:rPr>
        <w:t xml:space="preserve"> </w:t>
      </w:r>
      <w:proofErr w:type="spellStart"/>
      <w:r w:rsidR="000D42FF" w:rsidRPr="000D42FF">
        <w:rPr>
          <w:lang w:val="en-US"/>
        </w:rPr>
        <w:t>kiện</w:t>
      </w:r>
      <w:proofErr w:type="spellEnd"/>
    </w:p>
    <w:p w14:paraId="5AD996C7" w14:textId="22357B3B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687A2423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bằng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bấm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nút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>.</w:t>
      </w:r>
    </w:p>
    <w:p w14:paraId="30C9365F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đợi</w:t>
      </w:r>
      <w:proofErr w:type="spellEnd"/>
      <w:r w:rsidRPr="000D42FF">
        <w:rPr>
          <w:i/>
          <w:color w:val="0000FF"/>
          <w:lang w:val="en-US"/>
        </w:rPr>
        <w:t>.</w:t>
      </w:r>
    </w:p>
    <w:p w14:paraId="70DC72DF" w14:textId="77777777" w:rsidR="005F413C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Sau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một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BA78E0C" w14:textId="42848483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060114F1" w14:textId="6FE47824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lâu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nhưng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728D05F7" w14:textId="37E465C1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Nhà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đủ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nhân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viên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>.</w:t>
      </w:r>
    </w:p>
    <w:p w14:paraId="272AB936" w14:textId="4226A284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2D10166C" w14:textId="45A300DC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Số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lượng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nhân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viên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đủ</w:t>
      </w:r>
      <w:proofErr w:type="spellEnd"/>
      <w:r w:rsidRPr="000D42FF">
        <w:rPr>
          <w:i/>
          <w:color w:val="0000FF"/>
          <w:lang w:val="en-US"/>
        </w:rPr>
        <w:t xml:space="preserve"> so </w:t>
      </w:r>
      <w:proofErr w:type="spellStart"/>
      <w:r w:rsidRPr="000D42FF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lượng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một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điểm</w:t>
      </w:r>
      <w:proofErr w:type="spellEnd"/>
      <w:r w:rsidRPr="000D42FF">
        <w:rPr>
          <w:i/>
          <w:color w:val="0000FF"/>
          <w:lang w:val="en-US"/>
        </w:rPr>
        <w:t>.</w:t>
      </w:r>
    </w:p>
    <w:p w14:paraId="5D3903DA" w14:textId="4F293151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6F559B22" w14:textId="4BA13EFE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>.</w:t>
      </w:r>
    </w:p>
    <w:p w14:paraId="422D587E" w14:textId="3997BB1D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đang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60A8BE67" w14:textId="1C269853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449D4D16" w14:textId="6AD80B40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một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vụ</w:t>
      </w:r>
      <w:proofErr w:type="spellEnd"/>
      <w:r w:rsidRPr="000D42FF">
        <w:rPr>
          <w:i/>
          <w:color w:val="0000FF"/>
          <w:lang w:val="en-US"/>
        </w:rPr>
        <w:t xml:space="preserve">.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61A30C66" w14:textId="412E5CC1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lâu</w:t>
      </w:r>
      <w:proofErr w:type="spellEnd"/>
      <w:r w:rsidRPr="000D42FF">
        <w:rPr>
          <w:i/>
          <w:color w:val="0000FF"/>
          <w:lang w:val="en-US"/>
        </w:rPr>
        <w:t xml:space="preserve"> (15</w:t>
      </w:r>
      <w:r w:rsidR="00FC5FB4">
        <w:rPr>
          <w:i/>
          <w:color w:val="0000FF"/>
          <w:lang w:val="en-US"/>
        </w:rPr>
        <w:t xml:space="preserve"> </w:t>
      </w:r>
      <w:proofErr w:type="spellStart"/>
      <w:r w:rsidR="00FC5FB4">
        <w:rPr>
          <w:i/>
          <w:color w:val="0000FF"/>
          <w:lang w:val="en-US"/>
        </w:rPr>
        <w:t>phút</w:t>
      </w:r>
      <w:proofErr w:type="spellEnd"/>
      <w:r w:rsidRPr="000D42FF">
        <w:rPr>
          <w:i/>
          <w:color w:val="0000FF"/>
          <w:lang w:val="en-US"/>
        </w:rPr>
        <w:t xml:space="preserve">).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>.</w:t>
      </w:r>
    </w:p>
    <w:p w14:paraId="471F82DD" w14:textId="0A4ABADE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số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lượng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nhân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viên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đủ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phụ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thuộc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quyết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định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1EEC4203" w14:textId="1233CF49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734A88E9" w14:textId="5983FB4E" w:rsidR="005F413C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  <w:r w:rsidR="005F413C">
        <w:rPr>
          <w:i/>
          <w:color w:val="0000FF"/>
          <w:lang w:val="en-US"/>
        </w:rPr>
        <w:br w:type="page"/>
      </w:r>
    </w:p>
    <w:p w14:paraId="0385A137" w14:textId="4803CC32" w:rsidR="000D42FF" w:rsidRPr="000D42FF" w:rsidRDefault="000D42FF" w:rsidP="005F413C">
      <w:pPr>
        <w:pStyle w:val="Heading2"/>
        <w:rPr>
          <w:lang w:val="en-US"/>
        </w:rPr>
      </w:pPr>
      <w:bookmarkStart w:id="14" w:name="_Toc40350135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Kết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thúc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bữa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ăn</w:t>
      </w:r>
      <w:proofErr w:type="spellEnd"/>
      <w:r w:rsidRPr="00A07BD2">
        <w:rPr>
          <w:color w:val="0000FF"/>
          <w:lang w:val="en-US"/>
        </w:rPr>
        <w:t>”</w:t>
      </w:r>
      <w:bookmarkEnd w:id="14"/>
    </w:p>
    <w:p w14:paraId="3886750D" w14:textId="3B738CDE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1280279C" w14:textId="77777777" w:rsidR="005F413C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116D0E1E" w14:textId="6D4F33B9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1FC35DBB" w14:textId="543AEC57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24EF97B1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169B2317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hồi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589DEF43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hồi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3DF0C93D" w14:textId="7991362A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5964F237" w14:textId="246108FA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Thời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hồi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lâu</w:t>
      </w:r>
      <w:proofErr w:type="spellEnd"/>
      <w:r w:rsidRPr="000D42FF">
        <w:rPr>
          <w:i/>
          <w:color w:val="0000FF"/>
          <w:lang w:val="en-US"/>
        </w:rPr>
        <w:t>.</w:t>
      </w:r>
    </w:p>
    <w:p w14:paraId="10AD05A5" w14:textId="015AA90B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58BE405D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15B81D2F" w14:textId="5DBBF857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3444F0B" w14:textId="044D6BAA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>.</w:t>
      </w:r>
    </w:p>
    <w:p w14:paraId="7E9930F5" w14:textId="7F8715AF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đang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55F830A5" w14:textId="36B7546B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2D6F1DB5" w14:textId="0809B51F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AD37495" w14:textId="6F26DE60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Sau 15 </w:t>
      </w:r>
      <w:proofErr w:type="spellStart"/>
      <w:r w:rsidRPr="000D42FF">
        <w:rPr>
          <w:i/>
          <w:color w:val="0000FF"/>
          <w:lang w:val="en-US"/>
        </w:rPr>
        <w:t>phút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3D2C4B13" w14:textId="1BA8D933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6748F4A9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Sau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“Review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”</w:t>
      </w:r>
    </w:p>
    <w:p w14:paraId="74DEF2A6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332234EE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280FC2CB" w14:textId="5AF83353" w:rsidR="000D42FF" w:rsidRPr="000D42FF" w:rsidRDefault="000D42FF" w:rsidP="005F413C">
      <w:pPr>
        <w:pStyle w:val="Heading2"/>
        <w:rPr>
          <w:lang w:val="en-US"/>
        </w:rPr>
      </w:pPr>
      <w:bookmarkStart w:id="15" w:name="_Toc40350136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 xml:space="preserve">“Review </w:t>
      </w:r>
      <w:proofErr w:type="spellStart"/>
      <w:r w:rsidRPr="00A07BD2">
        <w:rPr>
          <w:color w:val="0000FF"/>
          <w:lang w:val="en-US"/>
        </w:rPr>
        <w:t>món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ăn</w:t>
      </w:r>
      <w:proofErr w:type="spellEnd"/>
      <w:r w:rsidRPr="00A07BD2">
        <w:rPr>
          <w:color w:val="0000FF"/>
          <w:lang w:val="en-US"/>
        </w:rPr>
        <w:t>”</w:t>
      </w:r>
      <w:bookmarkEnd w:id="15"/>
    </w:p>
    <w:p w14:paraId="7FB09C37" w14:textId="3D5AFCBE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3565EC35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đánh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lượng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22237B68" w14:textId="55EED28C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46420991" w14:textId="549BCF48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6E75CFC6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chọn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38B0BF70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hoàn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luận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6FAD03BA" w14:textId="59C9BEF9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5B74E0D1" w14:textId="413538D3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viết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luận</w:t>
      </w:r>
      <w:proofErr w:type="spellEnd"/>
      <w:r w:rsidRPr="000D42FF">
        <w:rPr>
          <w:i/>
          <w:color w:val="0000FF"/>
          <w:lang w:val="en-US"/>
        </w:rPr>
        <w:t xml:space="preserve"> spam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2DE1A1A5" w14:textId="7C385C28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44030A1D" w14:textId="74AE2F74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muốn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viết</w:t>
      </w:r>
      <w:proofErr w:type="spellEnd"/>
      <w:r w:rsidRPr="000D42FF">
        <w:rPr>
          <w:i/>
          <w:color w:val="0000FF"/>
          <w:lang w:val="en-US"/>
        </w:rPr>
        <w:t xml:space="preserve"> review.</w:t>
      </w:r>
    </w:p>
    <w:p w14:paraId="43A7C5D7" w14:textId="0D3254AD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165D91A4" w14:textId="31D8A2D5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viết</w:t>
      </w:r>
      <w:proofErr w:type="spellEnd"/>
      <w:r w:rsidRPr="000D42FF">
        <w:rPr>
          <w:i/>
          <w:color w:val="0000FF"/>
          <w:lang w:val="en-US"/>
        </w:rPr>
        <w:t xml:space="preserve"> review.</w:t>
      </w:r>
    </w:p>
    <w:p w14:paraId="1EA8ED76" w14:textId="22DAD014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1AA9A23" w14:textId="4B874FFD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nhật</w:t>
      </w:r>
      <w:proofErr w:type="spellEnd"/>
      <w:r w:rsidRPr="000D42FF">
        <w:rPr>
          <w:i/>
          <w:color w:val="0000FF"/>
          <w:lang w:val="en-US"/>
        </w:rPr>
        <w:t xml:space="preserve"> review </w:t>
      </w:r>
      <w:proofErr w:type="spellStart"/>
      <w:r w:rsidRPr="000D42FF">
        <w:rPr>
          <w:i/>
          <w:color w:val="0000FF"/>
          <w:lang w:val="en-US"/>
        </w:rPr>
        <w:t>lên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.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cảm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review.</w:t>
      </w:r>
    </w:p>
    <w:p w14:paraId="18E81B7E" w14:textId="2C07D3CC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>.</w:t>
      </w:r>
    </w:p>
    <w:p w14:paraId="1B735E08" w14:textId="3D2ECB2A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33EB27A8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5F5D2E32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0629BBE0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4C23006" w14:textId="74F5B93F" w:rsidR="000D42FF" w:rsidRPr="000D42FF" w:rsidRDefault="000D42FF" w:rsidP="005F413C">
      <w:pPr>
        <w:pStyle w:val="Heading2"/>
        <w:rPr>
          <w:lang w:val="en-US"/>
        </w:rPr>
      </w:pPr>
      <w:bookmarkStart w:id="16" w:name="_Toc40350137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Xác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nhận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bắt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đầu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bữa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ăn</w:t>
      </w:r>
      <w:proofErr w:type="spellEnd"/>
      <w:r w:rsidRPr="00A07BD2">
        <w:rPr>
          <w:color w:val="0000FF"/>
          <w:lang w:val="en-US"/>
        </w:rPr>
        <w:t>”</w:t>
      </w:r>
      <w:bookmarkEnd w:id="16"/>
    </w:p>
    <w:p w14:paraId="78B91351" w14:textId="7322714D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6F271304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41E684DA" w14:textId="77777777" w:rsidR="005F413C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4044F5FC" w14:textId="78286CE5" w:rsidR="000D42FF" w:rsidRPr="005F413C" w:rsidRDefault="000D42FF" w:rsidP="005F413C">
      <w:pPr>
        <w:pStyle w:val="Heading4"/>
        <w:rPr>
          <w:lang w:val="en-US"/>
        </w:rPr>
      </w:pPr>
      <w:proofErr w:type="spellStart"/>
      <w:r w:rsidRPr="005F413C">
        <w:rPr>
          <w:lang w:val="en-US"/>
        </w:rPr>
        <w:t>Dòng</w:t>
      </w:r>
      <w:proofErr w:type="spellEnd"/>
      <w:r w:rsidRPr="005F413C">
        <w:rPr>
          <w:lang w:val="en-US"/>
        </w:rPr>
        <w:t xml:space="preserve"> </w:t>
      </w:r>
      <w:proofErr w:type="spellStart"/>
      <w:r w:rsidRPr="005F413C">
        <w:rPr>
          <w:lang w:val="en-US"/>
        </w:rPr>
        <w:t>sự</w:t>
      </w:r>
      <w:proofErr w:type="spellEnd"/>
      <w:r w:rsidRPr="005F413C">
        <w:rPr>
          <w:lang w:val="en-US"/>
        </w:rPr>
        <w:t xml:space="preserve"> </w:t>
      </w:r>
      <w:proofErr w:type="spellStart"/>
      <w:r w:rsidRPr="005F413C">
        <w:rPr>
          <w:lang w:val="en-US"/>
        </w:rPr>
        <w:t>kiện</w:t>
      </w:r>
      <w:proofErr w:type="spellEnd"/>
      <w:r w:rsidRPr="005F413C">
        <w:rPr>
          <w:lang w:val="en-US"/>
        </w:rPr>
        <w:t xml:space="preserve"> </w:t>
      </w:r>
      <w:proofErr w:type="spellStart"/>
      <w:r w:rsidRPr="005F413C">
        <w:rPr>
          <w:lang w:val="en-US"/>
        </w:rPr>
        <w:t>chính</w:t>
      </w:r>
      <w:proofErr w:type="spellEnd"/>
    </w:p>
    <w:p w14:paraId="309D9938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290BB690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hồi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41677526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hồi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39060D8B" w14:textId="532E639D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38426610" w14:textId="2363ED69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Thời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hồi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quá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lâu</w:t>
      </w:r>
      <w:proofErr w:type="spellEnd"/>
      <w:r w:rsidRPr="000D42FF">
        <w:rPr>
          <w:i/>
          <w:color w:val="0000FF"/>
          <w:lang w:val="en-US"/>
        </w:rPr>
        <w:t>.</w:t>
      </w:r>
    </w:p>
    <w:p w14:paraId="6652421C" w14:textId="63E827E0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7CBF2541" w14:textId="4299291F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đang</w:t>
      </w:r>
      <w:proofErr w:type="spellEnd"/>
      <w:r w:rsidRPr="000D42FF">
        <w:rPr>
          <w:i/>
          <w:color w:val="0000FF"/>
          <w:lang w:val="en-US"/>
        </w:rPr>
        <w:t xml:space="preserve"> ở </w:t>
      </w:r>
      <w:proofErr w:type="spellStart"/>
      <w:r w:rsidRPr="000D42FF">
        <w:rPr>
          <w:i/>
          <w:color w:val="0000FF"/>
          <w:lang w:val="en-US"/>
        </w:rPr>
        <w:t>tại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4C051CD5" w14:textId="1BF352D4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7B2FF8B5" w14:textId="70B5B1D3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>.</w:t>
      </w:r>
    </w:p>
    <w:p w14:paraId="7A653614" w14:textId="738C1FE6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17D8A710" w14:textId="6FEE32D8" w:rsidR="000D42FF" w:rsidRPr="000D42FF" w:rsidRDefault="000D42FF" w:rsidP="005F413C">
      <w:pPr>
        <w:spacing w:line="360" w:lineRule="auto"/>
        <w:ind w:left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lưu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6D8DC5C9" w14:textId="3EFB5D76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Sau 15 </w:t>
      </w:r>
      <w:proofErr w:type="spellStart"/>
      <w:r w:rsidRPr="000D42FF">
        <w:rPr>
          <w:i/>
          <w:color w:val="0000FF"/>
          <w:lang w:val="en-US"/>
        </w:rPr>
        <w:t>phút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72E999F7" w14:textId="6F1B8F0C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06C492F1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3E45E4EB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1A7611DF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A6BDC25" w14:textId="0922DEAC" w:rsidR="000D42FF" w:rsidRPr="000D42FF" w:rsidRDefault="000D42FF" w:rsidP="005F413C">
      <w:pPr>
        <w:pStyle w:val="Heading2"/>
        <w:rPr>
          <w:lang w:val="en-US"/>
        </w:rPr>
      </w:pPr>
      <w:bookmarkStart w:id="17" w:name="_Toc40350138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Kiểm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tra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xác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nhận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bữa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ăn</w:t>
      </w:r>
      <w:proofErr w:type="spellEnd"/>
      <w:r w:rsidRPr="00A07BD2">
        <w:rPr>
          <w:color w:val="0000FF"/>
          <w:lang w:val="en-US"/>
        </w:rPr>
        <w:t>”</w:t>
      </w:r>
      <w:bookmarkEnd w:id="17"/>
    </w:p>
    <w:p w14:paraId="36E949F0" w14:textId="30033D3F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2EC65581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xét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hay </w:t>
      </w:r>
      <w:proofErr w:type="spellStart"/>
      <w:r w:rsidRPr="000D42FF">
        <w:rPr>
          <w:i/>
          <w:color w:val="0000FF"/>
          <w:lang w:val="en-US"/>
        </w:rPr>
        <w:t>chưa</w:t>
      </w:r>
      <w:proofErr w:type="spellEnd"/>
      <w:r w:rsidRPr="000D42FF">
        <w:rPr>
          <w:i/>
          <w:color w:val="0000FF"/>
          <w:lang w:val="en-US"/>
        </w:rPr>
        <w:t>.</w:t>
      </w:r>
    </w:p>
    <w:p w14:paraId="241E95BA" w14:textId="77777777" w:rsidR="005F413C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4B5D5E23" w14:textId="62BA805F" w:rsidR="000D42FF" w:rsidRPr="005F413C" w:rsidRDefault="000D42FF" w:rsidP="005F413C">
      <w:pPr>
        <w:pStyle w:val="Heading4"/>
        <w:rPr>
          <w:lang w:val="en-US"/>
        </w:rPr>
      </w:pPr>
      <w:proofErr w:type="spellStart"/>
      <w:r w:rsidRPr="005F413C">
        <w:rPr>
          <w:lang w:val="en-US"/>
        </w:rPr>
        <w:t>Dòng</w:t>
      </w:r>
      <w:proofErr w:type="spellEnd"/>
      <w:r w:rsidRPr="005F413C">
        <w:rPr>
          <w:lang w:val="en-US"/>
        </w:rPr>
        <w:t xml:space="preserve"> </w:t>
      </w:r>
      <w:proofErr w:type="spellStart"/>
      <w:r w:rsidRPr="005F413C">
        <w:rPr>
          <w:lang w:val="en-US"/>
        </w:rPr>
        <w:t>sự</w:t>
      </w:r>
      <w:proofErr w:type="spellEnd"/>
      <w:r w:rsidRPr="005F413C">
        <w:rPr>
          <w:lang w:val="en-US"/>
        </w:rPr>
        <w:t xml:space="preserve"> </w:t>
      </w:r>
      <w:proofErr w:type="spellStart"/>
      <w:r w:rsidRPr="005F413C">
        <w:rPr>
          <w:lang w:val="en-US"/>
        </w:rPr>
        <w:t>kiện</w:t>
      </w:r>
      <w:proofErr w:type="spellEnd"/>
      <w:r w:rsidRPr="005F413C">
        <w:rPr>
          <w:lang w:val="en-US"/>
        </w:rPr>
        <w:t xml:space="preserve"> </w:t>
      </w:r>
      <w:proofErr w:type="spellStart"/>
      <w:r w:rsidRPr="005F413C">
        <w:rPr>
          <w:lang w:val="en-US"/>
        </w:rPr>
        <w:t>chính</w:t>
      </w:r>
      <w:proofErr w:type="spellEnd"/>
    </w:p>
    <w:p w14:paraId="57F13051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>.</w:t>
      </w:r>
    </w:p>
    <w:p w14:paraId="5AD777D4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trạng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đang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hay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71CE925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theo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>.</w:t>
      </w:r>
    </w:p>
    <w:p w14:paraId="4B28DDD9" w14:textId="13EEF593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79D3AA84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48417E3E" w14:textId="27AE1DA8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  <w:r w:rsidR="005F413C">
        <w:rPr>
          <w:lang w:val="en-US"/>
        </w:rPr>
        <w:tab/>
      </w:r>
    </w:p>
    <w:p w14:paraId="1394E6C5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5265C9AA" w14:textId="6886E39C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25F65E25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Trạng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thường</w:t>
      </w:r>
      <w:proofErr w:type="spellEnd"/>
      <w:r w:rsidRPr="000D42FF">
        <w:rPr>
          <w:i/>
          <w:color w:val="0000FF"/>
          <w:lang w:val="en-US"/>
        </w:rPr>
        <w:t>.</w:t>
      </w:r>
    </w:p>
    <w:p w14:paraId="77866DAE" w14:textId="5B2BA8A7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7B2AADE9" w14:textId="1F15BFD4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đúng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>.</w:t>
      </w:r>
    </w:p>
    <w:p w14:paraId="2F5EADAB" w14:textId="0E18A0D3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tương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>.</w:t>
      </w:r>
    </w:p>
    <w:p w14:paraId="5E3953DC" w14:textId="4385B0C0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5852F77C" w14:textId="23FD671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Khi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chưa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.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trường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hợp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gợi</w:t>
      </w:r>
      <w:proofErr w:type="spellEnd"/>
      <w:r w:rsidRPr="000D42FF">
        <w:rPr>
          <w:i/>
          <w:color w:val="0000FF"/>
          <w:lang w:val="en-US"/>
        </w:rPr>
        <w:t xml:space="preserve"> ý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“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”.</w:t>
      </w:r>
    </w:p>
    <w:p w14:paraId="01ED44B7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13943884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0671CCD8" w14:textId="18D1C9C4" w:rsidR="000D42FF" w:rsidRPr="000D42FF" w:rsidRDefault="000D42FF" w:rsidP="005F413C">
      <w:pPr>
        <w:pStyle w:val="Heading2"/>
        <w:rPr>
          <w:lang w:val="en-US"/>
        </w:rPr>
      </w:pPr>
      <w:bookmarkStart w:id="18" w:name="_Toc40350139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Gọi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món</w:t>
      </w:r>
      <w:proofErr w:type="spellEnd"/>
      <w:r w:rsidRPr="00A07BD2">
        <w:rPr>
          <w:color w:val="0000FF"/>
          <w:lang w:val="en-US"/>
        </w:rPr>
        <w:t>”</w:t>
      </w:r>
      <w:bookmarkEnd w:id="18"/>
    </w:p>
    <w:p w14:paraId="56CC1BF7" w14:textId="6147C696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6F59A49D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gọi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muốn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5D0D2068" w14:textId="09437216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5BA11BE8" w14:textId="3913145F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4EB88339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bấm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nút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gọi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phần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use case.</w:t>
      </w:r>
    </w:p>
    <w:p w14:paraId="178F09C9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use case “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”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.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về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kết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tục</w:t>
      </w:r>
      <w:proofErr w:type="spellEnd"/>
      <w:r w:rsidRPr="000D42FF">
        <w:rPr>
          <w:i/>
          <w:color w:val="0000FF"/>
          <w:lang w:val="en-US"/>
        </w:rPr>
        <w:t xml:space="preserve"> use case.</w:t>
      </w:r>
    </w:p>
    <w:p w14:paraId="657722F5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theo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>.</w:t>
      </w:r>
    </w:p>
    <w:p w14:paraId="26850106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4: </w:t>
      </w:r>
      <w:proofErr w:type="spellStart"/>
      <w:r w:rsidRPr="000D42FF">
        <w:rPr>
          <w:i/>
          <w:color w:val="0000FF"/>
          <w:lang w:val="en-US"/>
        </w:rPr>
        <w:t>Yêu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gọi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>.</w:t>
      </w:r>
    </w:p>
    <w:p w14:paraId="57850BDC" w14:textId="74657BD7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2624D81B" w14:textId="4D0E6FFA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6E834DD6" w14:textId="701EFED6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hủy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giữa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>.</w:t>
      </w:r>
    </w:p>
    <w:p w14:paraId="3E4DF644" w14:textId="0680222B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4FED5B5B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soạn</w:t>
      </w:r>
      <w:proofErr w:type="spellEnd"/>
      <w:r w:rsidRPr="000D42FF">
        <w:rPr>
          <w:i/>
          <w:color w:val="0000FF"/>
          <w:lang w:val="en-US"/>
        </w:rPr>
        <w:t>.</w:t>
      </w:r>
    </w:p>
    <w:p w14:paraId="5FD684ED" w14:textId="25929721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43B67441" w14:textId="2A4B3D28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4996BAA1" w14:textId="17D29166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3682843C" w14:textId="1DA86A84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của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gửi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(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bao </w:t>
      </w:r>
      <w:proofErr w:type="spellStart"/>
      <w:r w:rsidRPr="000D42FF">
        <w:rPr>
          <w:i/>
          <w:color w:val="0000FF"/>
          <w:lang w:val="en-US"/>
        </w:rPr>
        <w:t>gồm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chỉ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hình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thức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>).</w:t>
      </w:r>
    </w:p>
    <w:p w14:paraId="4817D228" w14:textId="18AF5CC5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>.</w:t>
      </w:r>
    </w:p>
    <w:p w14:paraId="54E612A2" w14:textId="0A890394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1965C358" w14:textId="5DE4180B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gọi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chỉnh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sửa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qua use case “</w:t>
      </w:r>
      <w:proofErr w:type="spellStart"/>
      <w:r w:rsidRPr="000D42FF">
        <w:rPr>
          <w:i/>
          <w:color w:val="0000FF"/>
          <w:lang w:val="en-US"/>
        </w:rPr>
        <w:t>Tùy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chỉnh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>”.</w:t>
      </w:r>
    </w:p>
    <w:p w14:paraId="7003CF6C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5173C84C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5D3954E0" w14:textId="2AA4F247" w:rsidR="000D42FF" w:rsidRPr="000D42FF" w:rsidRDefault="000D42FF" w:rsidP="005F413C">
      <w:pPr>
        <w:pStyle w:val="Heading2"/>
        <w:rPr>
          <w:lang w:val="en-US"/>
        </w:rPr>
      </w:pPr>
      <w:bookmarkStart w:id="19" w:name="_Toc40350140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Xem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thực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đơn</w:t>
      </w:r>
      <w:proofErr w:type="spellEnd"/>
      <w:r w:rsidRPr="00A07BD2">
        <w:rPr>
          <w:color w:val="0000FF"/>
          <w:lang w:val="en-US"/>
        </w:rPr>
        <w:t>”</w:t>
      </w:r>
      <w:bookmarkEnd w:id="19"/>
    </w:p>
    <w:p w14:paraId="7B79EBEA" w14:textId="50B41DD9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0F5C6859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bao </w:t>
      </w:r>
      <w:proofErr w:type="spellStart"/>
      <w:r w:rsidRPr="000D42FF">
        <w:rPr>
          <w:i/>
          <w:color w:val="0000FF"/>
          <w:lang w:val="en-US"/>
        </w:rPr>
        <w:t>gồm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những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nào</w:t>
      </w:r>
      <w:proofErr w:type="spellEnd"/>
      <w:r w:rsidRPr="000D42FF">
        <w:rPr>
          <w:i/>
          <w:color w:val="0000FF"/>
          <w:lang w:val="en-US"/>
        </w:rPr>
        <w:t>.</w:t>
      </w:r>
    </w:p>
    <w:p w14:paraId="671BC704" w14:textId="0923BCFA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2FAED67F" w14:textId="67C9DCE3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61678B25" w14:textId="66899411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ấn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nút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>.</w:t>
      </w:r>
    </w:p>
    <w:p w14:paraId="5C51EF71" w14:textId="3DC9F6CF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Bảng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chọn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ra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>.</w:t>
      </w:r>
    </w:p>
    <w:p w14:paraId="4E5BBC8F" w14:textId="364807CC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305D931D" w14:textId="7E9D0B82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thị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bảng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0E19F39" w14:textId="59F72B4B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3AA5FF76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0D461CB9" w14:textId="68314366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5C8AA4A" w14:textId="5EA8613D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tác</w:t>
      </w:r>
      <w:proofErr w:type="spellEnd"/>
      <w:r w:rsidRPr="000D42FF">
        <w:rPr>
          <w:i/>
          <w:color w:val="0000FF"/>
          <w:lang w:val="en-US"/>
        </w:rPr>
        <w:t>.</w:t>
      </w:r>
    </w:p>
    <w:p w14:paraId="0E39C4DC" w14:textId="0A742093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941D595" w14:textId="73F11ECA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thị</w:t>
      </w:r>
      <w:proofErr w:type="spellEnd"/>
      <w:r w:rsidRPr="000D42FF">
        <w:rPr>
          <w:i/>
          <w:color w:val="0000FF"/>
          <w:lang w:val="en-US"/>
        </w:rPr>
        <w:t xml:space="preserve"> ra </w:t>
      </w:r>
      <w:proofErr w:type="spellStart"/>
      <w:r w:rsidRPr="000D42FF">
        <w:rPr>
          <w:i/>
          <w:color w:val="0000FF"/>
          <w:lang w:val="en-US"/>
        </w:rPr>
        <w:t>danh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4DAB8EAB" w14:textId="4FF254E2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Nêu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bài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>.</w:t>
      </w:r>
    </w:p>
    <w:p w14:paraId="498D1248" w14:textId="18E05FC9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44033E08" w14:textId="4E70E1C3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 xml:space="preserve">Sau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xem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thể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gọi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qua use case </w:t>
      </w:r>
      <w:proofErr w:type="spellStart"/>
      <w:r w:rsidRPr="000D42FF">
        <w:rPr>
          <w:i/>
          <w:color w:val="0000FF"/>
          <w:lang w:val="en-US"/>
        </w:rPr>
        <w:t>Gọi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>.</w:t>
      </w:r>
    </w:p>
    <w:p w14:paraId="4B6F85A2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240FD05E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06671B2" w14:textId="3617F14E" w:rsidR="000D42FF" w:rsidRPr="000D42FF" w:rsidRDefault="000D42FF" w:rsidP="005F413C">
      <w:pPr>
        <w:pStyle w:val="Heading2"/>
        <w:rPr>
          <w:lang w:val="en-US"/>
        </w:rPr>
      </w:pPr>
      <w:bookmarkStart w:id="20" w:name="_Toc40350141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>“</w:t>
      </w:r>
      <w:proofErr w:type="spellStart"/>
      <w:r w:rsidRPr="00A07BD2">
        <w:rPr>
          <w:color w:val="0000FF"/>
          <w:lang w:val="en-US"/>
        </w:rPr>
        <w:t>Tùy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chỉnh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món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ăn</w:t>
      </w:r>
      <w:proofErr w:type="spellEnd"/>
      <w:r w:rsidRPr="00A07BD2">
        <w:rPr>
          <w:color w:val="0000FF"/>
          <w:lang w:val="en-US"/>
        </w:rPr>
        <w:t>”</w:t>
      </w:r>
      <w:bookmarkEnd w:id="20"/>
    </w:p>
    <w:p w14:paraId="452464F9" w14:textId="73440FE5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20427DD9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chỉnh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phù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hợp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31E2BC0F" w14:textId="6FB2A99F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62555733" w14:textId="7E99D815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7EFF31DD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>.</w:t>
      </w:r>
    </w:p>
    <w:p w14:paraId="1F28F288" w14:textId="319812FF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xóa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hoặc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thêm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  <w:r w:rsidR="005F413C">
        <w:rPr>
          <w:i/>
          <w:color w:val="0000FF"/>
          <w:lang w:val="en-US"/>
        </w:rPr>
        <w:tab/>
      </w:r>
    </w:p>
    <w:p w14:paraId="00ED2001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lại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tin.</w:t>
      </w:r>
    </w:p>
    <w:p w14:paraId="23F17C9D" w14:textId="1A7D32A8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024659FF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</w:p>
    <w:p w14:paraId="5FF74B23" w14:textId="78AF36A2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2D0A6874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Chỉ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xóa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món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>.</w:t>
      </w:r>
    </w:p>
    <w:p w14:paraId="0355FE10" w14:textId="5954A237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15007013" w14:textId="46ED5494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>.</w:t>
      </w:r>
    </w:p>
    <w:p w14:paraId="4CD84E96" w14:textId="1D952BFE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214BA77C" w14:textId="6A9688CD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chỉnh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nhật</w:t>
      </w:r>
      <w:proofErr w:type="spellEnd"/>
      <w:r w:rsidRPr="000D42FF">
        <w:rPr>
          <w:i/>
          <w:color w:val="0000FF"/>
          <w:lang w:val="en-US"/>
        </w:rPr>
        <w:t>.</w:t>
      </w:r>
    </w:p>
    <w:p w14:paraId="6E651576" w14:textId="4172E436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bài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ứng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dụng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>.</w:t>
      </w:r>
    </w:p>
    <w:p w14:paraId="36F552C5" w14:textId="23C9D5A0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7C750FA0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71E91B5" w14:textId="77777777" w:rsidR="005F413C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4CCBDC7D" w14:textId="77777777" w:rsidR="005F413C" w:rsidRDefault="005F413C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4B5D8D4B" w14:textId="21EC3B13" w:rsidR="000D42FF" w:rsidRPr="000D42FF" w:rsidRDefault="000D42FF" w:rsidP="005F413C">
      <w:pPr>
        <w:pStyle w:val="Heading2"/>
        <w:rPr>
          <w:lang w:val="en-US"/>
        </w:rPr>
      </w:pPr>
      <w:bookmarkStart w:id="21" w:name="_Toc40350142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 xml:space="preserve">“Thanh </w:t>
      </w:r>
      <w:proofErr w:type="spellStart"/>
      <w:r w:rsidRPr="00A07BD2">
        <w:rPr>
          <w:color w:val="0000FF"/>
          <w:lang w:val="en-US"/>
        </w:rPr>
        <w:t>toán</w:t>
      </w:r>
      <w:proofErr w:type="spellEnd"/>
      <w:r w:rsidRPr="00A07BD2">
        <w:rPr>
          <w:color w:val="0000FF"/>
          <w:lang w:val="en-US"/>
        </w:rPr>
        <w:t>”</w:t>
      </w:r>
      <w:bookmarkEnd w:id="21"/>
    </w:p>
    <w:p w14:paraId="5F02449F" w14:textId="7109E1C7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750F6173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chi </w:t>
      </w:r>
      <w:proofErr w:type="spellStart"/>
      <w:r w:rsidRPr="000D42FF">
        <w:rPr>
          <w:i/>
          <w:color w:val="0000FF"/>
          <w:lang w:val="en-US"/>
        </w:rPr>
        <w:t>phí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6A1A62E0" w14:textId="0D24FD56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11500D02" w14:textId="72B21F5B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470FD334" w14:textId="30B3EBD2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lúc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452644B0" w14:textId="7436FAE0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Dựa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cung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cấp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khởi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tạo</w:t>
      </w:r>
      <w:proofErr w:type="spellEnd"/>
      <w:r w:rsidRPr="000D42FF">
        <w:rPr>
          <w:i/>
          <w:color w:val="0000FF"/>
          <w:lang w:val="en-US"/>
        </w:rPr>
        <w:t xml:space="preserve"> 1 </w:t>
      </w:r>
      <w:proofErr w:type="spellStart"/>
      <w:r w:rsidRPr="000D42FF">
        <w:rPr>
          <w:i/>
          <w:color w:val="0000FF"/>
          <w:lang w:val="en-US"/>
        </w:rPr>
        <w:t>trong</w:t>
      </w:r>
      <w:proofErr w:type="spellEnd"/>
      <w:r w:rsidRPr="000D42FF">
        <w:rPr>
          <w:i/>
          <w:color w:val="0000FF"/>
          <w:lang w:val="en-US"/>
        </w:rPr>
        <w:t xml:space="preserve"> 2 use case </w:t>
      </w:r>
      <w:proofErr w:type="spellStart"/>
      <w:r w:rsidRPr="000D42FF">
        <w:rPr>
          <w:i/>
          <w:color w:val="0000FF"/>
          <w:lang w:val="en-US"/>
        </w:rPr>
        <w:t>sau</w:t>
      </w:r>
      <w:proofErr w:type="spellEnd"/>
      <w:r w:rsidRPr="000D42FF">
        <w:rPr>
          <w:i/>
          <w:color w:val="0000FF"/>
          <w:lang w:val="en-US"/>
        </w:rPr>
        <w:t xml:space="preserve">: “Thanh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online” </w:t>
      </w:r>
      <w:proofErr w:type="spellStart"/>
      <w:r w:rsidRPr="000D42FF">
        <w:rPr>
          <w:i/>
          <w:color w:val="0000FF"/>
          <w:lang w:val="en-US"/>
        </w:rPr>
        <w:t>hoặc</w:t>
      </w:r>
      <w:proofErr w:type="spellEnd"/>
      <w:r w:rsidRPr="000D42FF">
        <w:rPr>
          <w:i/>
          <w:color w:val="0000FF"/>
          <w:lang w:val="en-US"/>
        </w:rPr>
        <w:t xml:space="preserve"> “Thanh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mặt</w:t>
      </w:r>
      <w:proofErr w:type="spellEnd"/>
      <w:r w:rsidRPr="000D42FF">
        <w:rPr>
          <w:i/>
          <w:color w:val="0000FF"/>
          <w:lang w:val="en-US"/>
        </w:rPr>
        <w:t>”.</w:t>
      </w:r>
    </w:p>
    <w:p w14:paraId="10792FFB" w14:textId="4B7419FB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14325B32" w14:textId="7F053880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6AE14AAE" w14:textId="0EE8B9B0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5FFAD3EB" w14:textId="75DE6C3A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34A0CEFD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183199FA" w14:textId="6001038B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41ECCC09" w14:textId="7F20D8A4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>.</w:t>
      </w:r>
    </w:p>
    <w:p w14:paraId="345C424C" w14:textId="597E1563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52682CF5" w14:textId="0051ACF5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.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>.</w:t>
      </w:r>
    </w:p>
    <w:p w14:paraId="01919A8F" w14:textId="3201CD53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và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phép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49E31479" w14:textId="4034ABB0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27954C76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điểm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25A31C64" w14:textId="77777777" w:rsidR="000D42FF" w:rsidRPr="000D42FF" w:rsidRDefault="000D42FF" w:rsidP="000D42FF">
      <w:pPr>
        <w:spacing w:line="360" w:lineRule="auto"/>
        <w:jc w:val="both"/>
        <w:rPr>
          <w:i/>
          <w:color w:val="0000FF"/>
          <w:lang w:val="en-US"/>
        </w:rPr>
      </w:pPr>
      <w:r w:rsidRPr="000D42FF">
        <w:rPr>
          <w:i/>
          <w:color w:val="0000FF"/>
          <w:lang w:val="en-US"/>
        </w:rPr>
        <w:t> </w:t>
      </w:r>
    </w:p>
    <w:p w14:paraId="2519E1B6" w14:textId="77777777" w:rsidR="005F413C" w:rsidRDefault="005F413C">
      <w:pPr>
        <w:widowControl/>
        <w:spacing w:line="240" w:lineRule="auto"/>
        <w:rPr>
          <w:rFonts w:ascii="Arial" w:hAnsi="Arial"/>
          <w:b/>
          <w:sz w:val="20"/>
          <w:lang w:val="en-US"/>
        </w:rPr>
      </w:pPr>
      <w:r>
        <w:rPr>
          <w:lang w:val="en-US"/>
        </w:rPr>
        <w:br w:type="page"/>
      </w:r>
    </w:p>
    <w:p w14:paraId="7D84F3C7" w14:textId="3C17E8CF" w:rsidR="000D42FF" w:rsidRPr="000D42FF" w:rsidRDefault="000D42FF" w:rsidP="005F413C">
      <w:pPr>
        <w:pStyle w:val="Heading2"/>
        <w:rPr>
          <w:lang w:val="en-US"/>
        </w:rPr>
      </w:pPr>
      <w:bookmarkStart w:id="22" w:name="_Toc40350143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 xml:space="preserve">“Thanh </w:t>
      </w:r>
      <w:proofErr w:type="spellStart"/>
      <w:r w:rsidRPr="00A07BD2">
        <w:rPr>
          <w:color w:val="0000FF"/>
          <w:lang w:val="en-US"/>
        </w:rPr>
        <w:t>toán</w:t>
      </w:r>
      <w:proofErr w:type="spellEnd"/>
      <w:r w:rsidRPr="00A07BD2">
        <w:rPr>
          <w:color w:val="0000FF"/>
          <w:lang w:val="en-US"/>
        </w:rPr>
        <w:t xml:space="preserve"> online”</w:t>
      </w:r>
      <w:bookmarkEnd w:id="22"/>
    </w:p>
    <w:p w14:paraId="7089161F" w14:textId="53631DE9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562294C7" w14:textId="77777777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qua </w:t>
      </w:r>
      <w:proofErr w:type="spellStart"/>
      <w:r w:rsidRPr="000D42FF">
        <w:rPr>
          <w:i/>
          <w:color w:val="0000FF"/>
          <w:lang w:val="en-US"/>
        </w:rPr>
        <w:t>kênh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trung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như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Napas</w:t>
      </w:r>
      <w:proofErr w:type="spellEnd"/>
      <w:r w:rsidRPr="000D42FF">
        <w:rPr>
          <w:i/>
          <w:color w:val="0000FF"/>
          <w:lang w:val="en-US"/>
        </w:rPr>
        <w:t xml:space="preserve">, Momo </w:t>
      </w:r>
      <w:proofErr w:type="spellStart"/>
      <w:r w:rsidRPr="000D42FF">
        <w:rPr>
          <w:i/>
          <w:color w:val="0000FF"/>
          <w:lang w:val="en-US"/>
        </w:rPr>
        <w:t>hoặc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điện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khác</w:t>
      </w:r>
      <w:proofErr w:type="spellEnd"/>
      <w:r w:rsidRPr="000D42FF">
        <w:rPr>
          <w:i/>
          <w:color w:val="0000FF"/>
          <w:lang w:val="en-US"/>
        </w:rPr>
        <w:t>.</w:t>
      </w:r>
    </w:p>
    <w:p w14:paraId="07B27754" w14:textId="74C79B90" w:rsidR="000D42FF" w:rsidRPr="000D42FF" w:rsidRDefault="000D42FF" w:rsidP="005F413C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64988D9B" w14:textId="234D9952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4B7D6713" w14:textId="11A04DAF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online</w:t>
      </w:r>
    </w:p>
    <w:p w14:paraId="24E80FBB" w14:textId="61AED70C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Bươc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online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soạn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qua </w:t>
      </w:r>
      <w:proofErr w:type="spellStart"/>
      <w:r w:rsidRPr="000D42FF">
        <w:rPr>
          <w:i/>
          <w:color w:val="0000FF"/>
          <w:lang w:val="en-US"/>
        </w:rPr>
        <w:t>trung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>.</w:t>
      </w:r>
    </w:p>
    <w:p w14:paraId="75B04BE0" w14:textId="405CBE3E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Bên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trung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. </w:t>
      </w:r>
    </w:p>
    <w:p w14:paraId="075BD381" w14:textId="14457FAB" w:rsidR="000D42FF" w:rsidRPr="000D42FF" w:rsidRDefault="000D42FF" w:rsidP="005F413C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68CDAA8B" w14:textId="03ABCFC8" w:rsidR="000D42FF" w:rsidRPr="000D42FF" w:rsidRDefault="000D42FF" w:rsidP="005F413C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3514768E" w14:textId="3DCBCB03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6D14FA2D" w14:textId="77777777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58CE9352" w14:textId="1D2A4667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07F69E1D" w14:textId="068EE46E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này</w:t>
      </w:r>
      <w:proofErr w:type="spellEnd"/>
      <w:r w:rsidRPr="000D42FF">
        <w:rPr>
          <w:i/>
          <w:color w:val="0000FF"/>
          <w:lang w:val="en-US"/>
        </w:rPr>
        <w:t>.</w:t>
      </w:r>
    </w:p>
    <w:p w14:paraId="1B1C728A" w14:textId="72827330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2D62CDDC" w14:textId="63DAC456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trung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gian</w:t>
      </w:r>
      <w:proofErr w:type="spellEnd"/>
      <w:r w:rsidRPr="000D42FF">
        <w:rPr>
          <w:i/>
          <w:color w:val="0000FF"/>
          <w:lang w:val="en-US"/>
        </w:rPr>
        <w:t>.</w:t>
      </w:r>
    </w:p>
    <w:p w14:paraId="42802D77" w14:textId="6D456966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phép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4A5CFF14" w14:textId="0C6A7D61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6CB27BBA" w14:textId="77777777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. </w:t>
      </w:r>
    </w:p>
    <w:p w14:paraId="3800C00B" w14:textId="77777777" w:rsidR="00A07BD2" w:rsidRDefault="00A07BD2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14:paraId="16418A21" w14:textId="1B7C066E" w:rsidR="000D42FF" w:rsidRPr="000D42FF" w:rsidRDefault="000D42FF" w:rsidP="00A07BD2">
      <w:pPr>
        <w:pStyle w:val="Heading2"/>
        <w:rPr>
          <w:lang w:val="en-US"/>
        </w:rPr>
      </w:pPr>
      <w:bookmarkStart w:id="23" w:name="_Toc40350144"/>
      <w:proofErr w:type="spellStart"/>
      <w:r w:rsidRPr="000D42FF">
        <w:rPr>
          <w:lang w:val="en-US"/>
        </w:rPr>
        <w:lastRenderedPageBreak/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tả</w:t>
      </w:r>
      <w:proofErr w:type="spellEnd"/>
      <w:r w:rsidRPr="000D42FF">
        <w:rPr>
          <w:lang w:val="en-US"/>
        </w:rPr>
        <w:t xml:space="preserve"> Use-case </w:t>
      </w:r>
      <w:r w:rsidRPr="00A07BD2">
        <w:rPr>
          <w:color w:val="0000FF"/>
          <w:lang w:val="en-US"/>
        </w:rPr>
        <w:t xml:space="preserve">“Thanh </w:t>
      </w:r>
      <w:proofErr w:type="spellStart"/>
      <w:r w:rsidRPr="00A07BD2">
        <w:rPr>
          <w:color w:val="0000FF"/>
          <w:lang w:val="en-US"/>
        </w:rPr>
        <w:t>toán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tiền</w:t>
      </w:r>
      <w:proofErr w:type="spellEnd"/>
      <w:r w:rsidRPr="00A07BD2">
        <w:rPr>
          <w:color w:val="0000FF"/>
          <w:lang w:val="en-US"/>
        </w:rPr>
        <w:t xml:space="preserve"> </w:t>
      </w:r>
      <w:proofErr w:type="spellStart"/>
      <w:r w:rsidRPr="00A07BD2">
        <w:rPr>
          <w:color w:val="0000FF"/>
          <w:lang w:val="en-US"/>
        </w:rPr>
        <w:t>mặt</w:t>
      </w:r>
      <w:proofErr w:type="spellEnd"/>
      <w:r w:rsidRPr="00A07BD2">
        <w:rPr>
          <w:color w:val="0000FF"/>
          <w:lang w:val="en-US"/>
        </w:rPr>
        <w:t>”</w:t>
      </w:r>
      <w:bookmarkEnd w:id="23"/>
    </w:p>
    <w:p w14:paraId="6B5CDBB1" w14:textId="0D9AF66E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Tóm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tắt</w:t>
      </w:r>
      <w:proofErr w:type="spellEnd"/>
    </w:p>
    <w:p w14:paraId="64650EFC" w14:textId="77777777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bằng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cách</w:t>
      </w:r>
      <w:proofErr w:type="spellEnd"/>
      <w:r w:rsidRPr="000D42FF">
        <w:rPr>
          <w:i/>
          <w:color w:val="0000FF"/>
          <w:lang w:val="en-US"/>
        </w:rPr>
        <w:t xml:space="preserve"> chi </w:t>
      </w:r>
      <w:proofErr w:type="spellStart"/>
      <w:r w:rsidRPr="000D42FF">
        <w:rPr>
          <w:i/>
          <w:color w:val="0000FF"/>
          <w:lang w:val="en-US"/>
        </w:rPr>
        <w:t>trả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mặt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13FCB2CA" w14:textId="3B6F682C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</w:p>
    <w:p w14:paraId="6063AFAB" w14:textId="5401C62F" w:rsidR="000D42FF" w:rsidRPr="000D42FF" w:rsidRDefault="000D42FF" w:rsidP="00A07BD2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chính</w:t>
      </w:r>
      <w:proofErr w:type="spellEnd"/>
    </w:p>
    <w:p w14:paraId="6B572D7A" w14:textId="5D3E94FC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1: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tin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kí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bằng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mặt</w:t>
      </w:r>
      <w:proofErr w:type="spellEnd"/>
    </w:p>
    <w:p w14:paraId="0A7892EA" w14:textId="54DCA884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Bươc</w:t>
      </w:r>
      <w:proofErr w:type="spellEnd"/>
      <w:r w:rsidRPr="000D42FF">
        <w:rPr>
          <w:i/>
          <w:color w:val="0000FF"/>
          <w:lang w:val="en-US"/>
        </w:rPr>
        <w:t xml:space="preserve"> 2: </w:t>
      </w: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tiền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đã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soạn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qua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4EA8DC92" w14:textId="306A1474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Bước</w:t>
      </w:r>
      <w:proofErr w:type="spellEnd"/>
      <w:r w:rsidRPr="000D42FF">
        <w:rPr>
          <w:i/>
          <w:color w:val="0000FF"/>
          <w:lang w:val="en-US"/>
        </w:rPr>
        <w:t xml:space="preserve"> 3: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với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. </w:t>
      </w:r>
    </w:p>
    <w:p w14:paraId="3F22A468" w14:textId="57A72CC3" w:rsidR="000D42FF" w:rsidRPr="000D42FF" w:rsidRDefault="000D42FF" w:rsidP="00A07BD2">
      <w:pPr>
        <w:pStyle w:val="Heading4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dòng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sự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kiện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khác</w:t>
      </w:r>
      <w:proofErr w:type="spellEnd"/>
    </w:p>
    <w:p w14:paraId="2F09FBAE" w14:textId="135B7F86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>.</w:t>
      </w:r>
    </w:p>
    <w:p w14:paraId="2D090A25" w14:textId="72B9F8A9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Các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yêu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cầu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đặc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biệt</w:t>
      </w:r>
      <w:proofErr w:type="spellEnd"/>
    </w:p>
    <w:p w14:paraId="4ED6EF4E" w14:textId="77777777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>.</w:t>
      </w:r>
    </w:p>
    <w:p w14:paraId="26A75037" w14:textId="48422B01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bắt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đầu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7BBD0F64" w14:textId="4024DDA0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Khách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hàng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phải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đăng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trước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khi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thực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hiện</w:t>
      </w:r>
      <w:proofErr w:type="spellEnd"/>
      <w:r w:rsidRPr="000D42FF">
        <w:rPr>
          <w:i/>
          <w:color w:val="0000FF"/>
          <w:lang w:val="en-US"/>
        </w:rPr>
        <w:t xml:space="preserve"> use case </w:t>
      </w:r>
      <w:proofErr w:type="spellStart"/>
      <w:r w:rsidRPr="000D42FF">
        <w:rPr>
          <w:i/>
          <w:color w:val="0000FF"/>
          <w:lang w:val="en-US"/>
        </w:rPr>
        <w:t>này</w:t>
      </w:r>
      <w:proofErr w:type="spellEnd"/>
      <w:r w:rsidRPr="000D42FF">
        <w:rPr>
          <w:i/>
          <w:color w:val="0000FF"/>
          <w:lang w:val="en-US"/>
        </w:rPr>
        <w:t>.</w:t>
      </w:r>
    </w:p>
    <w:p w14:paraId="1F045F20" w14:textId="1E6FB5F9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Trạng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thái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hệ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thống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sau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khi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thực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hiện</w:t>
      </w:r>
      <w:proofErr w:type="spellEnd"/>
      <w:r w:rsidRPr="000D42FF">
        <w:rPr>
          <w:lang w:val="en-US"/>
        </w:rPr>
        <w:t xml:space="preserve"> Use-case</w:t>
      </w:r>
    </w:p>
    <w:p w14:paraId="05C20268" w14:textId="5B469454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được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xác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nhận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thanh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toán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thành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từ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bên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quản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lý</w:t>
      </w:r>
      <w:proofErr w:type="spellEnd"/>
      <w:r w:rsidRPr="000D42FF">
        <w:rPr>
          <w:i/>
          <w:color w:val="0000FF"/>
          <w:lang w:val="en-US"/>
        </w:rPr>
        <w:t>.</w:t>
      </w:r>
    </w:p>
    <w:p w14:paraId="7EE2F099" w14:textId="4C0C6802" w:rsidR="000D42FF" w:rsidRPr="000D42FF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Nếu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thất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bại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hệ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thống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thông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báo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lỗi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đến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, </w:t>
      </w: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cho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phép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người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dùng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bắt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đầu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bữa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ăn</w:t>
      </w:r>
      <w:proofErr w:type="spellEnd"/>
      <w:r w:rsidRPr="000D42FF">
        <w:rPr>
          <w:i/>
          <w:color w:val="0000FF"/>
          <w:lang w:val="en-US"/>
        </w:rPr>
        <w:t>.</w:t>
      </w:r>
    </w:p>
    <w:p w14:paraId="63350CD9" w14:textId="481ADB4B" w:rsidR="000D42FF" w:rsidRPr="000D42FF" w:rsidRDefault="000D42FF" w:rsidP="00A07BD2">
      <w:pPr>
        <w:pStyle w:val="Heading3"/>
        <w:rPr>
          <w:lang w:val="en-US"/>
        </w:rPr>
      </w:pPr>
      <w:proofErr w:type="spellStart"/>
      <w:r w:rsidRPr="000D42FF">
        <w:rPr>
          <w:lang w:val="en-US"/>
        </w:rPr>
        <w:t>Điểm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mở</w:t>
      </w:r>
      <w:proofErr w:type="spellEnd"/>
      <w:r w:rsidRPr="000D42FF">
        <w:rPr>
          <w:lang w:val="en-US"/>
        </w:rPr>
        <w:t xml:space="preserve"> </w:t>
      </w:r>
      <w:proofErr w:type="spellStart"/>
      <w:r w:rsidRPr="000D42FF">
        <w:rPr>
          <w:lang w:val="en-US"/>
        </w:rPr>
        <w:t>rộng</w:t>
      </w:r>
      <w:proofErr w:type="spellEnd"/>
    </w:p>
    <w:p w14:paraId="44A915C1" w14:textId="053AD6FF" w:rsidR="003548A8" w:rsidRDefault="000D42FF" w:rsidP="00A07BD2">
      <w:pPr>
        <w:spacing w:line="360" w:lineRule="auto"/>
        <w:ind w:firstLine="720"/>
        <w:jc w:val="both"/>
        <w:rPr>
          <w:i/>
          <w:color w:val="0000FF"/>
          <w:lang w:val="en-US"/>
        </w:rPr>
      </w:pPr>
      <w:proofErr w:type="spellStart"/>
      <w:r w:rsidRPr="000D42FF">
        <w:rPr>
          <w:i/>
          <w:color w:val="0000FF"/>
          <w:lang w:val="en-US"/>
        </w:rPr>
        <w:t>Không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có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mở</w:t>
      </w:r>
      <w:proofErr w:type="spellEnd"/>
      <w:r w:rsidRPr="000D42FF">
        <w:rPr>
          <w:i/>
          <w:color w:val="0000FF"/>
          <w:lang w:val="en-US"/>
        </w:rPr>
        <w:t xml:space="preserve"> </w:t>
      </w:r>
      <w:proofErr w:type="spellStart"/>
      <w:r w:rsidRPr="000D42FF">
        <w:rPr>
          <w:i/>
          <w:color w:val="0000FF"/>
          <w:lang w:val="en-US"/>
        </w:rPr>
        <w:t>rộng</w:t>
      </w:r>
      <w:proofErr w:type="spellEnd"/>
      <w:r w:rsidRPr="000D42FF">
        <w:rPr>
          <w:i/>
          <w:color w:val="0000FF"/>
          <w:lang w:val="en-US"/>
        </w:rPr>
        <w:t>.</w:t>
      </w:r>
    </w:p>
    <w:p w14:paraId="741D5028" w14:textId="2398FEA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F6D0FC6" w14:textId="5602FBFD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B8A09AD" w14:textId="09A219D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AC6782B" w14:textId="1AFCD76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0E02C5C" w14:textId="6312AA2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E156C42" w14:textId="76E7099F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8691D50" w14:textId="139645F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7075F57" w14:textId="40E14613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D4A2CF5" w14:textId="41AB759E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9CBF43B" w14:textId="5065605C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91A9976" w14:textId="674F70C2" w:rsidR="00C46E2F" w:rsidRPr="00FC5FB4" w:rsidRDefault="00C46E2F" w:rsidP="00FC5FB4">
      <w:pPr>
        <w:pStyle w:val="Heading2"/>
        <w:rPr>
          <w:lang w:val="en-US"/>
        </w:rPr>
      </w:pPr>
      <w:bookmarkStart w:id="24" w:name="_Toc40350145"/>
      <w:proofErr w:type="spellStart"/>
      <w:r w:rsidRPr="00FC5FB4">
        <w:rPr>
          <w:lang w:val="en-US"/>
        </w:rPr>
        <w:lastRenderedPageBreak/>
        <w:t>Đặc</w:t>
      </w:r>
      <w:proofErr w:type="spellEnd"/>
      <w:r w:rsidRPr="00FC5FB4">
        <w:rPr>
          <w:lang w:val="en-US"/>
        </w:rPr>
        <w:t xml:space="preserve"> </w:t>
      </w:r>
      <w:proofErr w:type="spellStart"/>
      <w:r w:rsidRPr="00FC5FB4">
        <w:rPr>
          <w:lang w:val="en-US"/>
        </w:rPr>
        <w:t>tả</w:t>
      </w:r>
      <w:proofErr w:type="spellEnd"/>
      <w:r w:rsidRPr="00FC5FB4">
        <w:rPr>
          <w:lang w:val="en-US"/>
        </w:rPr>
        <w:t xml:space="preserve"> Use-case </w:t>
      </w:r>
      <w:r w:rsidRPr="00FC5FB4">
        <w:rPr>
          <w:color w:val="0000FF"/>
          <w:lang w:val="en-US"/>
        </w:rPr>
        <w:t>“</w:t>
      </w:r>
      <w:proofErr w:type="spellStart"/>
      <w:r w:rsidRPr="00FC5FB4">
        <w:rPr>
          <w:color w:val="0000FF"/>
          <w:lang w:val="en-US"/>
        </w:rPr>
        <w:t>Quản</w:t>
      </w:r>
      <w:proofErr w:type="spellEnd"/>
      <w:r w:rsidRPr="00FC5FB4">
        <w:rPr>
          <w:color w:val="0000FF"/>
          <w:lang w:val="en-US"/>
        </w:rPr>
        <w:t xml:space="preserve"> </w:t>
      </w:r>
      <w:proofErr w:type="spellStart"/>
      <w:r w:rsidRPr="00FC5FB4">
        <w:rPr>
          <w:color w:val="0000FF"/>
          <w:lang w:val="en-US"/>
        </w:rPr>
        <w:t>lý</w:t>
      </w:r>
      <w:proofErr w:type="spellEnd"/>
      <w:r w:rsidRPr="00FC5FB4">
        <w:rPr>
          <w:color w:val="0000FF"/>
          <w:lang w:val="en-US"/>
        </w:rPr>
        <w:t xml:space="preserve"> </w:t>
      </w:r>
      <w:proofErr w:type="spellStart"/>
      <w:r w:rsidRPr="00FC5FB4">
        <w:rPr>
          <w:color w:val="0000FF"/>
          <w:lang w:val="en-US"/>
        </w:rPr>
        <w:t>món</w:t>
      </w:r>
      <w:proofErr w:type="spellEnd"/>
      <w:r w:rsidRPr="00FC5FB4">
        <w:rPr>
          <w:color w:val="0000FF"/>
          <w:lang w:val="en-US"/>
        </w:rPr>
        <w:t xml:space="preserve"> </w:t>
      </w:r>
      <w:proofErr w:type="spellStart"/>
      <w:r w:rsidRPr="00FC5FB4">
        <w:rPr>
          <w:color w:val="0000FF"/>
          <w:lang w:val="en-US"/>
        </w:rPr>
        <w:t>ăn</w:t>
      </w:r>
      <w:proofErr w:type="spellEnd"/>
      <w:r w:rsidRPr="00FC5FB4">
        <w:rPr>
          <w:color w:val="0000FF"/>
          <w:lang w:val="en-US"/>
        </w:rPr>
        <w:t>”</w:t>
      </w:r>
      <w:bookmarkEnd w:id="24"/>
    </w:p>
    <w:p w14:paraId="4C7E13F5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1BD06F3B" w14:textId="474F7526" w:rsidR="00C46E2F" w:rsidRPr="00110176" w:rsidRDefault="00110176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qua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thao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với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647DA04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2D838C0B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627D4E9B" w14:textId="1F003250" w:rsidR="00C46E2F" w:rsidRPr="0037628A" w:rsidRDefault="00110176" w:rsidP="00110176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  <w:r w:rsidR="00C46E2F" w:rsidRPr="0037628A">
        <w:rPr>
          <w:i/>
          <w:color w:val="0000FF"/>
          <w:lang w:val="en-US"/>
        </w:rPr>
        <w:t xml:space="preserve"> </w:t>
      </w:r>
    </w:p>
    <w:p w14:paraId="7C3D79BB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D73EA93" w14:textId="0CE92C52" w:rsidR="00C46E2F" w:rsidRPr="0037628A" w:rsidRDefault="00C46E2F" w:rsidP="00C46E2F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</w:p>
    <w:p w14:paraId="42FAFC1E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31A6E843" w14:textId="7C138D58" w:rsidR="00C46E2F" w:rsidRPr="0037628A" w:rsidRDefault="00C46E2F" w:rsidP="00C46E2F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 Không có</w:t>
      </w:r>
    </w:p>
    <w:p w14:paraId="6B291240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1AE1F22" w14:textId="538091AC" w:rsidR="00C46E2F" w:rsidRPr="00110176" w:rsidRDefault="00110176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2FED14D3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544A258" w14:textId="768E3FD9" w:rsidR="00C46E2F" w:rsidRDefault="00110176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4A344FFB" w14:textId="4ABEA310" w:rsidR="00110176" w:rsidRDefault="00110176" w:rsidP="006D46C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1FD08EDA" w14:textId="60137B4C" w:rsidR="00110176" w:rsidRDefault="00110176" w:rsidP="006D46C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,…</w:t>
      </w:r>
    </w:p>
    <w:p w14:paraId="1ACFD787" w14:textId="5FA1877C" w:rsid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52D7874C" w14:textId="65313A31" w:rsidR="006D46C1" w:rsidRPr="00110176" w:rsidRDefault="006D46C1" w:rsidP="00C46E2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chủ</w:t>
      </w:r>
      <w:proofErr w:type="spellEnd"/>
    </w:p>
    <w:p w14:paraId="2514CC95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FEBF5A7" w14:textId="3816F965" w:rsid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.</w:t>
      </w:r>
    </w:p>
    <w:p w14:paraId="29F935F7" w14:textId="4B95E12A" w:rsidR="00C46E2F" w:rsidRPr="00110176" w:rsidRDefault="006D46C1" w:rsidP="00C46E2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Khi </w:t>
      </w:r>
      <w:proofErr w:type="spellStart"/>
      <w:r>
        <w:rPr>
          <w:i/>
          <w:color w:val="0000FF"/>
          <w:lang w:val="en-US"/>
        </w:rPr>
        <w:t>nhấp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</w:t>
      </w:r>
      <w:r w:rsidR="00110176">
        <w:rPr>
          <w:i/>
          <w:color w:val="0000FF"/>
          <w:lang w:val="en-US"/>
        </w:rPr>
        <w:t>ho</w:t>
      </w:r>
      <w:proofErr w:type="spellEnd"/>
      <w:r w:rsidR="00110176">
        <w:rPr>
          <w:i/>
          <w:color w:val="0000FF"/>
          <w:lang w:val="en-US"/>
        </w:rPr>
        <w:t xml:space="preserve"> </w:t>
      </w:r>
      <w:proofErr w:type="spellStart"/>
      <w:r w:rsidR="00110176">
        <w:rPr>
          <w:i/>
          <w:color w:val="0000FF"/>
          <w:lang w:val="en-US"/>
        </w:rPr>
        <w:t>phép</w:t>
      </w:r>
      <w:proofErr w:type="spellEnd"/>
      <w:r w:rsidR="00110176">
        <w:rPr>
          <w:i/>
          <w:color w:val="0000FF"/>
          <w:lang w:val="en-US"/>
        </w:rPr>
        <w:t xml:space="preserve"> </w:t>
      </w:r>
      <w:proofErr w:type="spellStart"/>
      <w:r w:rsidR="00110176"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</w:p>
    <w:p w14:paraId="0B96F3FB" w14:textId="4A61D6DC" w:rsidR="00C46E2F" w:rsidRDefault="006D46C1" w:rsidP="00A23833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Cho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</w:p>
    <w:p w14:paraId="77902423" w14:textId="6FC756D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5A4C64" w14:textId="1C3188A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354067F" w14:textId="398A06D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F350B44" w14:textId="30FE3381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30AA2D3" w14:textId="6A152CA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95EDEC1" w14:textId="57947504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55A11A9" w14:textId="1B64803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997E00C" w14:textId="527B284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9C58981" w14:textId="0A3905E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8A492A3" w14:textId="6C9A4CA1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866BC7B" w14:textId="77777777" w:rsidR="006D46C1" w:rsidRDefault="006D46C1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0E4C41E" w14:textId="43C8749C" w:rsidR="00C46E2F" w:rsidRPr="00C46E2F" w:rsidRDefault="00C46E2F" w:rsidP="00C46E2F">
      <w:pPr>
        <w:pStyle w:val="Heading2"/>
        <w:rPr>
          <w:lang w:val="en-US"/>
        </w:rPr>
      </w:pPr>
      <w:bookmarkStart w:id="25" w:name="_Toc40350146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Xem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thông</w:t>
      </w:r>
      <w:proofErr w:type="spellEnd"/>
      <w:r>
        <w:rPr>
          <w:color w:val="0000FF"/>
          <w:lang w:val="en-US"/>
        </w:rPr>
        <w:t xml:space="preserve"> tin </w:t>
      </w:r>
      <w:proofErr w:type="spellStart"/>
      <w:r>
        <w:rPr>
          <w:color w:val="0000FF"/>
          <w:lang w:val="en-US"/>
        </w:rPr>
        <w:t>món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 w:rsidRPr="00C46E2F">
        <w:rPr>
          <w:color w:val="0000FF"/>
          <w:lang w:val="en-US"/>
        </w:rPr>
        <w:t>”</w:t>
      </w:r>
      <w:bookmarkEnd w:id="25"/>
    </w:p>
    <w:p w14:paraId="23449595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192B3113" w14:textId="4CE88457" w:rsidR="00C46E2F" w:rsidRP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đánh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trạng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thái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906655E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756B9B37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5D2D931B" w14:textId="0FD37AEE" w:rsidR="006D46C1" w:rsidRDefault="006D46C1" w:rsidP="006D46C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5FC5E303" w14:textId="34540560" w:rsidR="00C46E2F" w:rsidRPr="006D46C1" w:rsidRDefault="006D46C1" w:rsidP="006D46C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mục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</w:t>
      </w:r>
      <w:proofErr w:type="spellEnd"/>
      <w:r>
        <w:rPr>
          <w:i/>
          <w:color w:val="0000FF"/>
          <w:lang w:val="en-US"/>
        </w:rPr>
        <w:t>.</w:t>
      </w:r>
    </w:p>
    <w:p w14:paraId="45A2C8CD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0FE2ABB" w14:textId="37A46627" w:rsidR="00C46E2F" w:rsidRPr="0037628A" w:rsidRDefault="00C46E2F" w:rsidP="00C46E2F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="006D46C1">
        <w:rPr>
          <w:i/>
          <w:color w:val="0000FF"/>
          <w:lang w:val="en-US"/>
        </w:rPr>
        <w:t>.</w:t>
      </w:r>
    </w:p>
    <w:p w14:paraId="01B9FBA3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56F75C6D" w14:textId="38EFC45B" w:rsidR="00C46E2F" w:rsidRPr="006D46C1" w:rsidRDefault="00C46E2F" w:rsidP="00C46E2F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Không có</w:t>
      </w:r>
      <w:r w:rsidR="006D46C1">
        <w:rPr>
          <w:i/>
          <w:color w:val="0000FF"/>
          <w:lang w:val="en-US"/>
        </w:rPr>
        <w:t>.</w:t>
      </w:r>
    </w:p>
    <w:p w14:paraId="6AA1B4FD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8A93443" w14:textId="519D6FFB" w:rsidR="00C46E2F" w:rsidRP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r w:rsidRPr="006D46C1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</w:p>
    <w:p w14:paraId="6E46CCD2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D2C965E" w14:textId="4FD9DDA2" w:rsidR="00C46E2F" w:rsidRDefault="006D46C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74187C92" w14:textId="3B51E538" w:rsid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581ED944" w14:textId="60667271" w:rsid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554146E5" w14:textId="4FD37600" w:rsidR="006D46C1" w:rsidRPr="006D46C1" w:rsidRDefault="006D46C1" w:rsidP="00C46E2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>: “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”, </w:t>
      </w: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22915437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5C6722" w14:textId="63D68475" w:rsidR="00C46E2F" w:rsidRDefault="006D46C1" w:rsidP="006D46C1">
      <w:pPr>
        <w:spacing w:line="360" w:lineRule="auto"/>
        <w:ind w:left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387A24DB" w14:textId="35ED43C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A4E7E50" w14:textId="6050AC69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1F320D3" w14:textId="373EE89D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36E9E17" w14:textId="45B37DA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1E8F47F" w14:textId="30F86AC7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5252870" w14:textId="3D8D29D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B8B6FE0" w14:textId="5F4FE2D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6BEB66A" w14:textId="2D68C598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7711DD4" w14:textId="39921E0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5973F2C" w14:textId="065F572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29F1051" w14:textId="7B41C02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8A38879" w14:textId="40D66754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26" w:name="_Toc40350147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Xóa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món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 w:rsidRPr="00C46E2F">
        <w:rPr>
          <w:color w:val="0000FF"/>
          <w:lang w:val="en-US"/>
        </w:rPr>
        <w:t>”</w:t>
      </w:r>
      <w:bookmarkEnd w:id="26"/>
    </w:p>
    <w:p w14:paraId="44B76A51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4B766F88" w14:textId="3F6921DA" w:rsidR="00C46E2F" w:rsidRPr="00634982" w:rsidRDefault="00634982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khỏi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</w:p>
    <w:p w14:paraId="19A18089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63CCD039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435D0D59" w14:textId="080E90A4" w:rsidR="00C46E2F" w:rsidRPr="00634982" w:rsidRDefault="00634982" w:rsidP="00634982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>.</w:t>
      </w:r>
    </w:p>
    <w:p w14:paraId="63D5E5B9" w14:textId="1905A16D" w:rsidR="00C46E2F" w:rsidRPr="0037628A" w:rsidRDefault="00634982" w:rsidP="00634982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bỏ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liệu</w:t>
      </w:r>
      <w:proofErr w:type="spellEnd"/>
      <w:r>
        <w:rPr>
          <w:i/>
          <w:color w:val="0000FF"/>
          <w:lang w:val="en-US"/>
        </w:rPr>
        <w:t>.</w:t>
      </w:r>
    </w:p>
    <w:p w14:paraId="1FDAD49C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91B1574" w14:textId="09148EB5" w:rsidR="00C46E2F" w:rsidRPr="0037628A" w:rsidRDefault="00634982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0F12C023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5D61ACA5" w14:textId="0D2275F4" w:rsidR="00C46E2F" w:rsidRPr="00634982" w:rsidRDefault="00634982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7291D0C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974018A" w14:textId="18294D23" w:rsidR="00634982" w:rsidRPr="00634982" w:rsidRDefault="00634982" w:rsidP="00634982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r w:rsidRPr="00634982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</w:p>
    <w:p w14:paraId="329FCF8E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7EA3E66" w14:textId="28D56253" w:rsidR="00C46E2F" w:rsidRDefault="00634982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1D29CABE" w14:textId="61A30293" w:rsidR="007E6BB7" w:rsidRDefault="007E6BB7" w:rsidP="007E6B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>.</w:t>
      </w:r>
    </w:p>
    <w:p w14:paraId="0C7B570B" w14:textId="229DEF19" w:rsid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1B5B7676" w14:textId="68254A18" w:rsidR="00634982" w:rsidRDefault="00634982" w:rsidP="00634982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799864E4" w14:textId="24AA6C55" w:rsid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390AC6BB" w14:textId="377CC77A" w:rsidR="007E6BB7" w:rsidRDefault="007E6BB7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>.</w:t>
      </w:r>
    </w:p>
    <w:p w14:paraId="6AB47671" w14:textId="1917C621" w:rsidR="00634982" w:rsidRP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</w:p>
    <w:p w14:paraId="3068914B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A34DD0F" w14:textId="1FEA640E" w:rsidR="00110176" w:rsidRDefault="00634982" w:rsidP="00634982">
      <w:pPr>
        <w:spacing w:line="360" w:lineRule="auto"/>
        <w:ind w:left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24757202" w14:textId="6E03C033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F1536C" w14:textId="651A297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7B625F5" w14:textId="61DAEC69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6AC7221" w14:textId="40A32ABD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EAB6AD4" w14:textId="212E1C83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1088ABC" w14:textId="3FBF0A2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EF5CC1F" w14:textId="56A47E8D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F97D763" w14:textId="7F2EEDF1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66B35DB" w14:textId="19FDDD6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545E10A" w14:textId="24D7162D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B3C9E3" w14:textId="5F9CDED9" w:rsidR="00110176" w:rsidRPr="00C46E2F" w:rsidRDefault="00110176" w:rsidP="00110176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27" w:name="_Toc40350148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Thêm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món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 w:rsidRPr="00C46E2F">
        <w:rPr>
          <w:color w:val="0000FF"/>
          <w:lang w:val="en-US"/>
        </w:rPr>
        <w:t>”</w:t>
      </w:r>
      <w:bookmarkEnd w:id="27"/>
    </w:p>
    <w:p w14:paraId="7154CB06" w14:textId="77777777" w:rsidR="00110176" w:rsidRDefault="00110176" w:rsidP="00110176">
      <w:pPr>
        <w:pStyle w:val="Heading3"/>
        <w:spacing w:line="360" w:lineRule="auto"/>
        <w:jc w:val="both"/>
      </w:pPr>
      <w:r>
        <w:t>Tóm tắt</w:t>
      </w:r>
    </w:p>
    <w:p w14:paraId="5CFDA2E8" w14:textId="0617FEFB" w:rsidR="00110176" w:rsidRPr="00634982" w:rsidRDefault="00634982" w:rsidP="00110176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</w:p>
    <w:p w14:paraId="095F96B2" w14:textId="77777777" w:rsidR="00110176" w:rsidRDefault="00110176" w:rsidP="00110176">
      <w:pPr>
        <w:pStyle w:val="Heading3"/>
        <w:spacing w:line="360" w:lineRule="auto"/>
        <w:jc w:val="both"/>
      </w:pPr>
      <w:r>
        <w:t>Dòng sự kiện</w:t>
      </w:r>
    </w:p>
    <w:p w14:paraId="3324DA2B" w14:textId="77777777" w:rsidR="00110176" w:rsidRDefault="00110176" w:rsidP="00110176">
      <w:pPr>
        <w:pStyle w:val="Heading4"/>
        <w:spacing w:line="360" w:lineRule="auto"/>
        <w:jc w:val="both"/>
      </w:pPr>
      <w:r>
        <w:t>Dòng sự kiện chính</w:t>
      </w:r>
    </w:p>
    <w:p w14:paraId="71761DBF" w14:textId="5A346B25" w:rsidR="00634982" w:rsidRDefault="00634982" w:rsidP="0063498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17938DA4" w14:textId="37BC2026" w:rsidR="00634982" w:rsidRDefault="00634982" w:rsidP="0063498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:</w:t>
      </w:r>
    </w:p>
    <w:p w14:paraId="5252E2BB" w14:textId="164C85E6" w:rsid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</w:p>
    <w:p w14:paraId="5C3168FB" w14:textId="7338920B" w:rsid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Mô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tả</w:t>
      </w:r>
      <w:proofErr w:type="spellEnd"/>
    </w:p>
    <w:p w14:paraId="5C479380" w14:textId="3B5A9B5F" w:rsid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Loại</w:t>
      </w:r>
      <w:proofErr w:type="spellEnd"/>
    </w:p>
    <w:p w14:paraId="1E075060" w14:textId="25F5B386" w:rsidR="00634982" w:rsidRP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…</w:t>
      </w:r>
    </w:p>
    <w:p w14:paraId="3618BECA" w14:textId="1769EC4D" w:rsidR="00634982" w:rsidRPr="00634982" w:rsidRDefault="00634982" w:rsidP="0063498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3.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liệu</w:t>
      </w:r>
      <w:proofErr w:type="spellEnd"/>
      <w:r>
        <w:rPr>
          <w:i/>
          <w:color w:val="0000FF"/>
          <w:lang w:val="en-US"/>
        </w:rPr>
        <w:t>.</w:t>
      </w:r>
    </w:p>
    <w:p w14:paraId="3C51178F" w14:textId="77777777" w:rsidR="00110176" w:rsidRDefault="00110176" w:rsidP="0011017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E018F89" w14:textId="53F180C6" w:rsidR="00110176" w:rsidRPr="0037628A" w:rsidRDefault="00634982" w:rsidP="00110176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6CEC324A" w14:textId="77777777" w:rsidR="00110176" w:rsidRDefault="00110176" w:rsidP="00110176">
      <w:pPr>
        <w:pStyle w:val="Heading3"/>
        <w:spacing w:line="360" w:lineRule="auto"/>
        <w:jc w:val="both"/>
      </w:pPr>
      <w:r>
        <w:t>Các yêu cầu đặc biệt</w:t>
      </w:r>
    </w:p>
    <w:p w14:paraId="48745D6F" w14:textId="1BC66F51" w:rsid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bỏ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trống</w:t>
      </w:r>
      <w:proofErr w:type="spellEnd"/>
      <w:r>
        <w:rPr>
          <w:i/>
          <w:color w:val="0000FF"/>
          <w:lang w:val="en-US"/>
        </w:rPr>
        <w:t>.</w:t>
      </w:r>
    </w:p>
    <w:p w14:paraId="16AD2153" w14:textId="5E83E0BD" w:rsidR="00634982" w:rsidRPr="00634982" w:rsidRDefault="00634982" w:rsidP="0063498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3844B56F" w14:textId="77777777" w:rsidR="00110176" w:rsidRDefault="00110176" w:rsidP="0011017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EF145C8" w14:textId="7B233C45" w:rsidR="00110176" w:rsidRPr="007E6BB7" w:rsidRDefault="007E6BB7" w:rsidP="00110176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r w:rsidRPr="007E6BB7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490ED70F" w14:textId="77777777" w:rsidR="00110176" w:rsidRDefault="00110176" w:rsidP="00110176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95D2647" w14:textId="5D6377C8" w:rsidR="00110176" w:rsidRDefault="007E6BB7" w:rsidP="00110176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4BF710CB" w14:textId="56F0B368" w:rsidR="007E6BB7" w:rsidRDefault="007E6BB7" w:rsidP="007E6B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>.</w:t>
      </w:r>
    </w:p>
    <w:p w14:paraId="001EA85A" w14:textId="476C230C" w:rsidR="007E6BB7" w:rsidRDefault="007E6BB7" w:rsidP="007E6B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5E48E876" w14:textId="1A896345" w:rsidR="007E6BB7" w:rsidRDefault="007E6BB7" w:rsidP="00110176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0C673341" w14:textId="159EA3CB" w:rsidR="007E6BB7" w:rsidRDefault="007E6BB7" w:rsidP="007E6B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>.</w:t>
      </w:r>
    </w:p>
    <w:p w14:paraId="23B214BA" w14:textId="5B2D127F" w:rsidR="007E6BB7" w:rsidRPr="007E6BB7" w:rsidRDefault="007E6BB7" w:rsidP="007E6B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liệu</w:t>
      </w:r>
      <w:proofErr w:type="spellEnd"/>
      <w:r>
        <w:rPr>
          <w:i/>
          <w:color w:val="0000FF"/>
          <w:lang w:val="en-US"/>
        </w:rPr>
        <w:t>.</w:t>
      </w:r>
    </w:p>
    <w:p w14:paraId="659244BD" w14:textId="77777777" w:rsidR="00110176" w:rsidRDefault="00110176" w:rsidP="00110176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950BEC7" w14:textId="57B2A2E2" w:rsidR="00110176" w:rsidRPr="007E6BB7" w:rsidRDefault="007E6BB7" w:rsidP="00110176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531D6A55" w14:textId="2A852888" w:rsidR="00110176" w:rsidRDefault="00110176" w:rsidP="00110176">
      <w:pPr>
        <w:pStyle w:val="BodyText"/>
        <w:jc w:val="both"/>
        <w:rPr>
          <w:i/>
          <w:color w:val="0000FF"/>
          <w:lang w:val="en-US"/>
        </w:rPr>
      </w:pPr>
    </w:p>
    <w:p w14:paraId="5170A13A" w14:textId="68E61445" w:rsidR="00110176" w:rsidRDefault="00110176" w:rsidP="00110176">
      <w:pPr>
        <w:pStyle w:val="BodyText"/>
        <w:jc w:val="both"/>
        <w:rPr>
          <w:i/>
          <w:color w:val="0000FF"/>
          <w:lang w:val="en-US"/>
        </w:rPr>
      </w:pPr>
    </w:p>
    <w:p w14:paraId="5DA491FA" w14:textId="0D8107C7" w:rsidR="00110176" w:rsidRDefault="00110176" w:rsidP="00110176">
      <w:pPr>
        <w:pStyle w:val="BodyText"/>
        <w:jc w:val="both"/>
        <w:rPr>
          <w:i/>
          <w:color w:val="0000FF"/>
          <w:lang w:val="en-US"/>
        </w:rPr>
      </w:pPr>
    </w:p>
    <w:p w14:paraId="6CD85C83" w14:textId="77777777" w:rsidR="00110176" w:rsidRPr="00110176" w:rsidRDefault="00110176" w:rsidP="000A20F5">
      <w:pPr>
        <w:pStyle w:val="BodyText"/>
        <w:ind w:left="0"/>
        <w:jc w:val="both"/>
        <w:rPr>
          <w:i/>
          <w:color w:val="0000FF"/>
          <w:lang w:val="en-US"/>
        </w:rPr>
      </w:pPr>
    </w:p>
    <w:p w14:paraId="0714F903" w14:textId="1B69DF2B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28" w:name="_Toc40350149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bắt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đầu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bữa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 w:rsidR="00B937A1">
        <w:rPr>
          <w:color w:val="0000FF"/>
          <w:lang w:val="en-US"/>
        </w:rPr>
        <w:t xml:space="preserve"> (</w:t>
      </w:r>
      <w:proofErr w:type="spellStart"/>
      <w:r w:rsidR="00B937A1">
        <w:rPr>
          <w:color w:val="0000FF"/>
          <w:lang w:val="en-US"/>
        </w:rPr>
        <w:t>quản</w:t>
      </w:r>
      <w:proofErr w:type="spellEnd"/>
      <w:r w:rsidR="00B937A1">
        <w:rPr>
          <w:color w:val="0000FF"/>
          <w:lang w:val="en-US"/>
        </w:rPr>
        <w:t xml:space="preserve"> </w:t>
      </w:r>
      <w:proofErr w:type="spellStart"/>
      <w:r w:rsidR="00B937A1">
        <w:rPr>
          <w:color w:val="0000FF"/>
          <w:lang w:val="en-US"/>
        </w:rPr>
        <w:t>lý</w:t>
      </w:r>
      <w:proofErr w:type="spellEnd"/>
      <w:r w:rsidR="00B937A1">
        <w:rPr>
          <w:color w:val="0000FF"/>
          <w:lang w:val="en-US"/>
        </w:rPr>
        <w:t>)</w:t>
      </w:r>
      <w:r w:rsidRPr="00C46E2F">
        <w:rPr>
          <w:color w:val="0000FF"/>
          <w:lang w:val="en-US"/>
        </w:rPr>
        <w:t>”</w:t>
      </w:r>
      <w:bookmarkEnd w:id="28"/>
    </w:p>
    <w:p w14:paraId="4AA19366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33A08972" w14:textId="7EC75DAC" w:rsidR="00C46E2F" w:rsidRPr="007E6BB7" w:rsidRDefault="007E6B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phép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hàng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bắt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bữa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</w:p>
    <w:p w14:paraId="30C5A8A4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29E36755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13FFF3DC" w14:textId="644BC928" w:rsidR="00C46E2F" w:rsidRDefault="007E6BB7" w:rsidP="007E6BB7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bắt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>.</w:t>
      </w:r>
    </w:p>
    <w:p w14:paraId="4ADD9E7D" w14:textId="14347822" w:rsidR="007E6BB7" w:rsidRPr="007E6BB7" w:rsidRDefault="007E6BB7" w:rsidP="007E6BB7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bắt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3A803892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4070EAE" w14:textId="594AEB68" w:rsidR="00C46E2F" w:rsidRPr="0037628A" w:rsidRDefault="005615B9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7DCB1AA6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73CA52A7" w14:textId="0B76E870" w:rsidR="00C46E2F" w:rsidRP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.</w:t>
      </w:r>
    </w:p>
    <w:p w14:paraId="33D1D6B7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42702AD" w14:textId="5439070C" w:rsidR="00C46E2F" w:rsidRP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0A20F5">
        <w:rPr>
          <w:i/>
          <w:color w:val="0000FF"/>
          <w:lang w:val="en-US"/>
        </w:rPr>
        <w:t>Q</w:t>
      </w:r>
      <w:r>
        <w:rPr>
          <w:i/>
          <w:color w:val="0000FF"/>
          <w:lang w:val="en-US"/>
        </w:rPr>
        <w:t>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379E524F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FC861A9" w14:textId="4A9744A1" w:rsidR="00C46E2F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2830B632" w14:textId="2365F98E" w:rsidR="005615B9" w:rsidRDefault="005615B9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.</w:t>
      </w:r>
    </w:p>
    <w:p w14:paraId="1A238CFD" w14:textId="46CF6509" w:rsidR="005615B9" w:rsidRDefault="005615B9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gọi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thúc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>.</w:t>
      </w:r>
    </w:p>
    <w:p w14:paraId="5916B97A" w14:textId="1D63EFA7" w:rsid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7856AB60" w14:textId="692A8E0E" w:rsidR="005615B9" w:rsidRDefault="005615B9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  <w:r>
        <w:rPr>
          <w:i/>
          <w:color w:val="0000FF"/>
          <w:lang w:val="en-US"/>
        </w:rPr>
        <w:t>.</w:t>
      </w:r>
    </w:p>
    <w:p w14:paraId="20989D3C" w14:textId="1EA8F86D" w:rsidR="005615B9" w:rsidRDefault="005615B9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hồi</w:t>
      </w:r>
      <w:proofErr w:type="spellEnd"/>
      <w:r>
        <w:rPr>
          <w:i/>
          <w:color w:val="0000FF"/>
          <w:lang w:val="en-US"/>
        </w:rPr>
        <w:t>.</w:t>
      </w:r>
    </w:p>
    <w:p w14:paraId="534F24E5" w14:textId="0794342B" w:rsidR="00E76D8E" w:rsidRPr="005615B9" w:rsidRDefault="00E76D8E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>.</w:t>
      </w:r>
    </w:p>
    <w:p w14:paraId="55577CBD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8595187" w14:textId="28F9590F" w:rsidR="00C46E2F" w:rsidRP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35996CFA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3C78F327" w14:textId="59F690D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31FF9D3" w14:textId="5CBFEC71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9DE8E41" w14:textId="7A044055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024EC3A" w14:textId="73871D8C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18571B5" w14:textId="1767EB52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8BB75F8" w14:textId="1AA96205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643816" w14:textId="4361FF1B" w:rsidR="00C46E2F" w:rsidRDefault="00C46E2F" w:rsidP="00C46E2F">
      <w:pPr>
        <w:pStyle w:val="Heading2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p w14:paraId="0C081AB8" w14:textId="53E31FCA" w:rsidR="00110176" w:rsidRPr="00110176" w:rsidRDefault="00110176" w:rsidP="00110176">
      <w:pPr>
        <w:rPr>
          <w:lang w:val="en-US"/>
        </w:rPr>
      </w:pPr>
    </w:p>
    <w:p w14:paraId="3EAC0466" w14:textId="402590E3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29" w:name="_Toc40350150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yêu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cầu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món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 w:rsidRPr="00C46E2F">
        <w:rPr>
          <w:color w:val="0000FF"/>
          <w:lang w:val="en-US"/>
        </w:rPr>
        <w:t>”</w:t>
      </w:r>
      <w:bookmarkEnd w:id="29"/>
    </w:p>
    <w:p w14:paraId="68319565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513D2373" w14:textId="58993EE5" w:rsidR="00C46E2F" w:rsidRP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yêu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thực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3185D1DD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75D0D204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4ABD98F4" w14:textId="7AE392EF" w:rsidR="00C46E2F" w:rsidRDefault="005615B9" w:rsidP="005615B9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>.</w:t>
      </w:r>
    </w:p>
    <w:p w14:paraId="0788CA06" w14:textId="12598817" w:rsidR="005615B9" w:rsidRDefault="005615B9" w:rsidP="005615B9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:</w:t>
      </w:r>
    </w:p>
    <w:p w14:paraId="07F4A64C" w14:textId="6885426F" w:rsidR="005615B9" w:rsidRDefault="005615B9" w:rsidP="005615B9">
      <w:pPr>
        <w:pStyle w:val="BodyText"/>
        <w:numPr>
          <w:ilvl w:val="1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70CB79FA" w14:textId="598405E5" w:rsidR="005615B9" w:rsidRPr="005615B9" w:rsidRDefault="005615B9" w:rsidP="005615B9">
      <w:pPr>
        <w:pStyle w:val="BodyText"/>
        <w:numPr>
          <w:ilvl w:val="1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chú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tùy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66A1B163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41F209E" w14:textId="48813DB7" w:rsidR="00C46E2F" w:rsidRPr="0037628A" w:rsidRDefault="005615B9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19333EB1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5DF8D85A" w14:textId="70F385F9" w:rsidR="00C46E2F" w:rsidRP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2E90DC8C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669B743" w14:textId="04233C2C" w:rsidR="00C46E2F" w:rsidRP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0A20F5">
        <w:rPr>
          <w:i/>
          <w:color w:val="0000FF"/>
          <w:lang w:val="en-US"/>
        </w:rPr>
        <w:t>với</w:t>
      </w:r>
      <w:proofErr w:type="spellEnd"/>
      <w:r w:rsidR="000A20F5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0A20F5">
        <w:rPr>
          <w:i/>
          <w:color w:val="0000FF"/>
          <w:lang w:val="en-US"/>
        </w:rPr>
        <w:t>Q</w:t>
      </w:r>
      <w:r>
        <w:rPr>
          <w:i/>
          <w:color w:val="0000FF"/>
          <w:lang w:val="en-US"/>
        </w:rPr>
        <w:t>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20A834FF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005E231" w14:textId="4B342599" w:rsidR="00C46E2F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2A932BC3" w14:textId="5616CB0A" w:rsidR="005615B9" w:rsidRDefault="005615B9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</w:t>
      </w:r>
      <w:r w:rsidR="0043673B">
        <w:rPr>
          <w:i/>
          <w:color w:val="0000FF"/>
          <w:lang w:val="en-US"/>
        </w:rPr>
        <w:t>ển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thị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các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thực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đơn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đang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được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yêu</w:t>
      </w:r>
      <w:proofErr w:type="spellEnd"/>
      <w:r w:rsidR="0043673B">
        <w:rPr>
          <w:i/>
          <w:color w:val="0000FF"/>
          <w:lang w:val="en-US"/>
        </w:rPr>
        <w:t xml:space="preserve"> </w:t>
      </w:r>
      <w:proofErr w:type="spellStart"/>
      <w:r w:rsidR="0043673B">
        <w:rPr>
          <w:i/>
          <w:color w:val="0000FF"/>
          <w:lang w:val="en-US"/>
        </w:rPr>
        <w:t>cầu</w:t>
      </w:r>
      <w:proofErr w:type="spellEnd"/>
      <w:r w:rsidR="0043673B">
        <w:rPr>
          <w:i/>
          <w:color w:val="0000FF"/>
          <w:lang w:val="en-US"/>
        </w:rPr>
        <w:t>.</w:t>
      </w:r>
    </w:p>
    <w:p w14:paraId="43781600" w14:textId="11EC5A2F" w:rsidR="0043673B" w:rsidRDefault="0043673B" w:rsidP="005615B9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tin,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chú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62D4746A" w14:textId="334C8648" w:rsidR="005615B9" w:rsidRDefault="005615B9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7D3CCDD7" w14:textId="00CD0DD4" w:rsidR="0043673B" w:rsidRDefault="0043673B" w:rsidP="0043673B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sau</w:t>
      </w:r>
      <w:proofErr w:type="spellEnd"/>
      <w:r>
        <w:rPr>
          <w:i/>
          <w:color w:val="0000FF"/>
          <w:lang w:val="en-US"/>
        </w:rPr>
        <w:t>.</w:t>
      </w:r>
    </w:p>
    <w:p w14:paraId="55982F18" w14:textId="58A9DE2D" w:rsidR="0043673B" w:rsidRPr="0043673B" w:rsidRDefault="0043673B" w:rsidP="0043673B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Quay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>.</w:t>
      </w:r>
    </w:p>
    <w:p w14:paraId="2CC35D8D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DE8A57D" w14:textId="3205FE87" w:rsidR="00C46E2F" w:rsidRPr="0043673B" w:rsidRDefault="0043673B" w:rsidP="00C46E2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Khi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use case,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>.</w:t>
      </w:r>
    </w:p>
    <w:p w14:paraId="4121A040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7D54F0EF" w14:textId="420D8A0C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C75BD30" w14:textId="6BE79135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BA95FE" w14:textId="6A18EEF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99359D5" w14:textId="04EA28C2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62A4EEE" w14:textId="4022B9A2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F384609" w14:textId="7CE3740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55518D2" w14:textId="2CA5E4F7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6F7737C" w14:textId="3CCB71B0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30" w:name="_Toc40350151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món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hoàn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tất</w:t>
      </w:r>
      <w:proofErr w:type="spellEnd"/>
      <w:r w:rsidRPr="00C46E2F">
        <w:rPr>
          <w:color w:val="0000FF"/>
          <w:lang w:val="en-US"/>
        </w:rPr>
        <w:t>”</w:t>
      </w:r>
      <w:bookmarkEnd w:id="30"/>
    </w:p>
    <w:p w14:paraId="0E1659DB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0A81D924" w14:textId="27CF2F98" w:rsidR="00C46E2F" w:rsidRPr="0043673B" w:rsidRDefault="0043673B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đánh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dấu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hoàn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món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thực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đơn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hoàn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thành</w:t>
      </w:r>
      <w:proofErr w:type="spellEnd"/>
      <w:r>
        <w:rPr>
          <w:i/>
          <w:snapToGrid w:val="0"/>
          <w:color w:val="0000FF"/>
          <w:lang w:val="en-US"/>
        </w:rPr>
        <w:t xml:space="preserve">. </w:t>
      </w:r>
    </w:p>
    <w:p w14:paraId="3273DE7F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222B6C41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1472BC9B" w14:textId="4B401A94" w:rsidR="0043673B" w:rsidRDefault="0043673B" w:rsidP="0043673B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.</w:t>
      </w:r>
    </w:p>
    <w:p w14:paraId="75487D7F" w14:textId="39F3DCA4" w:rsidR="0043673B" w:rsidRDefault="0043673B" w:rsidP="0043673B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.</w:t>
      </w:r>
    </w:p>
    <w:p w14:paraId="5ADAE5EC" w14:textId="324BC09D" w:rsidR="0043673B" w:rsidRDefault="0043673B" w:rsidP="0043673B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>.</w:t>
      </w:r>
    </w:p>
    <w:p w14:paraId="1F292752" w14:textId="1AFC1702" w:rsidR="0043673B" w:rsidRPr="0043673B" w:rsidRDefault="0043673B" w:rsidP="0043673B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tự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động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.</w:t>
      </w:r>
    </w:p>
    <w:p w14:paraId="0A04488A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15F8124" w14:textId="004E83F3" w:rsidR="00C46E2F" w:rsidRPr="0037628A" w:rsidRDefault="0043673B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27EA25F6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5CBF06B6" w14:textId="09ABEB75" w:rsidR="00C46E2F" w:rsidRPr="0043673B" w:rsidRDefault="0043673B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277164BC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4325A5C" w14:textId="0C3C1467" w:rsidR="00C46E2F" w:rsidRPr="0043673B" w:rsidRDefault="0043673B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0A20F5">
        <w:rPr>
          <w:i/>
          <w:color w:val="0000FF"/>
          <w:lang w:val="en-US"/>
        </w:rPr>
        <w:t>Q</w:t>
      </w:r>
      <w:r>
        <w:rPr>
          <w:i/>
          <w:color w:val="0000FF"/>
          <w:lang w:val="en-US"/>
        </w:rPr>
        <w:t>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r w:rsidRPr="0043673B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5AC161FF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7D96707" w14:textId="70DC5AE5" w:rsidR="00C46E2F" w:rsidRDefault="0043673B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5097F54E" w14:textId="6998EAAD" w:rsidR="0043673B" w:rsidRDefault="0043673B" w:rsidP="0043673B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dấu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>).</w:t>
      </w:r>
    </w:p>
    <w:p w14:paraId="6C997A24" w14:textId="2A6FCF6F" w:rsidR="0043673B" w:rsidRDefault="0043673B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1E758DF9" w14:textId="02735E0B" w:rsidR="0043673B" w:rsidRDefault="0043673B" w:rsidP="0043673B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sau</w:t>
      </w:r>
      <w:proofErr w:type="spellEnd"/>
      <w:r>
        <w:rPr>
          <w:i/>
          <w:color w:val="0000FF"/>
          <w:lang w:val="en-US"/>
        </w:rPr>
        <w:t>.</w:t>
      </w:r>
    </w:p>
    <w:p w14:paraId="1EEB7A01" w14:textId="08928A75" w:rsidR="000A20F5" w:rsidRDefault="000A20F5" w:rsidP="0043673B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333E1C9C" w14:textId="77777777" w:rsidR="0043673B" w:rsidRPr="0043673B" w:rsidRDefault="0043673B" w:rsidP="00C46E2F">
      <w:pPr>
        <w:pStyle w:val="BodyText"/>
        <w:jc w:val="both"/>
        <w:rPr>
          <w:i/>
          <w:color w:val="0000FF"/>
          <w:lang w:val="en-US"/>
        </w:rPr>
      </w:pPr>
    </w:p>
    <w:p w14:paraId="7A5246E4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1768061" w14:textId="1723C58E" w:rsidR="00C46E2F" w:rsidRPr="000A20F5" w:rsidRDefault="000A20F5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7A27E446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6EACD1BF" w14:textId="676D45DE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61E39FA" w14:textId="30A30DF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85A191" w14:textId="6593FF3B" w:rsidR="000A20F5" w:rsidRDefault="000A20F5" w:rsidP="000A20F5">
      <w:pPr>
        <w:pStyle w:val="Heading2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p w14:paraId="79B3662D" w14:textId="77777777" w:rsidR="000A20F5" w:rsidRPr="000A20F5" w:rsidRDefault="000A20F5" w:rsidP="000A20F5">
      <w:pPr>
        <w:rPr>
          <w:lang w:val="en-US"/>
        </w:rPr>
      </w:pPr>
    </w:p>
    <w:p w14:paraId="13974C69" w14:textId="4AE4A199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31" w:name="_Toc40350152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yêu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cầu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phục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vụ</w:t>
      </w:r>
      <w:proofErr w:type="spellEnd"/>
      <w:r w:rsidRPr="00C46E2F">
        <w:rPr>
          <w:color w:val="0000FF"/>
          <w:lang w:val="en-US"/>
        </w:rPr>
        <w:t>”</w:t>
      </w:r>
      <w:bookmarkEnd w:id="31"/>
    </w:p>
    <w:p w14:paraId="2E5B01CE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7461155F" w14:textId="4063AFB1" w:rsidR="00C46E2F" w:rsidRPr="000A20F5" w:rsidRDefault="000A20F5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được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yêu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phục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triển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khai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yêu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này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4B7DE009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3708A34B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3979123E" w14:textId="141D6939" w:rsidR="00C46E2F" w:rsidRDefault="000A20F5" w:rsidP="000A20F5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phục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>.</w:t>
      </w:r>
    </w:p>
    <w:p w14:paraId="475A6369" w14:textId="38CE3621" w:rsidR="000A20F5" w:rsidRPr="000A20F5" w:rsidRDefault="000A20F5" w:rsidP="000A20F5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>.</w:t>
      </w:r>
    </w:p>
    <w:p w14:paraId="74BDA6F1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ABA6443" w14:textId="0F4CE920" w:rsidR="00C46E2F" w:rsidRPr="0037628A" w:rsidRDefault="000A20F5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4BA529CB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1A412737" w14:textId="505D4DA2" w:rsidR="00C46E2F" w:rsidRPr="000A20F5" w:rsidRDefault="000A20F5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508A33FC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0F91D91" w14:textId="6CA77406" w:rsidR="00C46E2F" w:rsidRPr="000A20F5" w:rsidRDefault="000A20F5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 w:rsidR="00E62A81">
        <w:rPr>
          <w:i/>
          <w:color w:val="0000FF"/>
          <w:lang w:val="en-US"/>
        </w:rPr>
        <w:t xml:space="preserve"> </w:t>
      </w:r>
      <w:proofErr w:type="spellStart"/>
      <w:r w:rsidR="00E62A81"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 w:rsidR="00E62A81">
        <w:rPr>
          <w:i/>
          <w:color w:val="0000FF"/>
          <w:lang w:val="en-US"/>
        </w:rPr>
        <w:t>.</w:t>
      </w:r>
    </w:p>
    <w:p w14:paraId="4FF02768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24918E" w14:textId="7589DAD7" w:rsidR="00C46E2F" w:rsidRDefault="00E62A8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449D6596" w14:textId="27C99607" w:rsidR="00E62A81" w:rsidRDefault="00E62A81" w:rsidP="00E62A8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tin,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bàn</w:t>
      </w:r>
      <w:proofErr w:type="spellEnd"/>
      <w:r>
        <w:rPr>
          <w:i/>
          <w:color w:val="0000FF"/>
          <w:lang w:val="en-US"/>
        </w:rPr>
        <w:t>)</w:t>
      </w:r>
      <w:r w:rsidR="006006B7">
        <w:rPr>
          <w:i/>
          <w:color w:val="0000FF"/>
          <w:lang w:val="en-US"/>
        </w:rPr>
        <w:t xml:space="preserve"> </w:t>
      </w:r>
      <w:proofErr w:type="spellStart"/>
      <w:r w:rsidR="006006B7">
        <w:rPr>
          <w:i/>
          <w:color w:val="0000FF"/>
          <w:lang w:val="en-US"/>
        </w:rPr>
        <w:t>nếu</w:t>
      </w:r>
      <w:proofErr w:type="spellEnd"/>
      <w:r w:rsidR="006006B7">
        <w:rPr>
          <w:i/>
          <w:color w:val="0000FF"/>
          <w:lang w:val="en-US"/>
        </w:rPr>
        <w:t xml:space="preserve"> </w:t>
      </w:r>
      <w:proofErr w:type="spellStart"/>
      <w:r w:rsidR="006006B7">
        <w:rPr>
          <w:i/>
          <w:color w:val="0000FF"/>
          <w:lang w:val="en-US"/>
        </w:rPr>
        <w:t>có</w:t>
      </w:r>
      <w:proofErr w:type="spellEnd"/>
      <w:r w:rsidR="006006B7">
        <w:rPr>
          <w:i/>
          <w:color w:val="0000FF"/>
          <w:lang w:val="en-US"/>
        </w:rPr>
        <w:t>.</w:t>
      </w:r>
    </w:p>
    <w:p w14:paraId="4C55CDE0" w14:textId="126B8197" w:rsidR="00E62A81" w:rsidRDefault="00E62A81" w:rsidP="00E62A8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>.</w:t>
      </w:r>
    </w:p>
    <w:p w14:paraId="68F5E102" w14:textId="41574018" w:rsidR="00E62A81" w:rsidRDefault="00E62A8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0C200A53" w14:textId="77777777" w:rsidR="00E62A81" w:rsidRDefault="00E62A81" w:rsidP="00E62A8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>.</w:t>
      </w:r>
    </w:p>
    <w:p w14:paraId="4B42A213" w14:textId="55CEE0C7" w:rsidR="00E62A81" w:rsidRPr="00E62A81" w:rsidRDefault="00E62A81" w:rsidP="00E62A8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ban </w:t>
      </w:r>
      <w:proofErr w:type="spellStart"/>
      <w:r>
        <w:rPr>
          <w:i/>
          <w:color w:val="0000FF"/>
          <w:lang w:val="en-US"/>
        </w:rPr>
        <w:t>đầu</w:t>
      </w:r>
      <w:proofErr w:type="spellEnd"/>
      <w:r>
        <w:rPr>
          <w:i/>
          <w:color w:val="0000FF"/>
          <w:lang w:val="en-US"/>
        </w:rPr>
        <w:t xml:space="preserve">. </w:t>
      </w:r>
    </w:p>
    <w:p w14:paraId="54F0C715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41249F2" w14:textId="1926674D" w:rsidR="00C46E2F" w:rsidRPr="00E62A81" w:rsidRDefault="00E62A8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3CAB902C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66D4FA68" w14:textId="1CC6B7DC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883E87" w14:textId="1BD37F16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BBF31C1" w14:textId="10E48CE3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AFD96CA" w14:textId="5D8E914F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16959F1" w14:textId="01AC4F04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600579" w14:textId="60BED59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13E7A8" w14:textId="5AAAD28D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65C3FBD" w14:textId="7C0631AA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AC3834" w14:textId="2DF4D6A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81A1C40" w14:textId="0CBA80E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11580B" w14:textId="37EFD557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32" w:name="_Toc40350153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yêu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cầu</w:t>
      </w:r>
      <w:proofErr w:type="spellEnd"/>
      <w:r>
        <w:rPr>
          <w:color w:val="0000FF"/>
          <w:lang w:val="en-US"/>
        </w:rPr>
        <w:t xml:space="preserve"> tin </w:t>
      </w:r>
      <w:proofErr w:type="spellStart"/>
      <w:r>
        <w:rPr>
          <w:color w:val="0000FF"/>
          <w:lang w:val="en-US"/>
        </w:rPr>
        <w:t>nhắn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của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khách</w:t>
      </w:r>
      <w:proofErr w:type="spellEnd"/>
      <w:r w:rsidRPr="00C46E2F">
        <w:rPr>
          <w:color w:val="0000FF"/>
          <w:lang w:val="en-US"/>
        </w:rPr>
        <w:t>”</w:t>
      </w:r>
      <w:bookmarkEnd w:id="32"/>
    </w:p>
    <w:p w14:paraId="166B78D0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34067CBC" w14:textId="52CF7DB1" w:rsidR="00C46E2F" w:rsidRPr="006006B7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yêu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nhắn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khách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77EC0279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3427D56B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6610E16C" w14:textId="4F91B0AB" w:rsidR="006006B7" w:rsidRDefault="006006B7" w:rsidP="006006B7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nhắn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  <w:r w:rsidR="008A1FF2">
        <w:rPr>
          <w:i/>
          <w:color w:val="0000FF"/>
          <w:lang w:val="en-US"/>
        </w:rPr>
        <w:t xml:space="preserve">, </w:t>
      </w:r>
      <w:proofErr w:type="spellStart"/>
      <w:r w:rsidR="008A1FF2">
        <w:rPr>
          <w:i/>
          <w:color w:val="0000FF"/>
          <w:lang w:val="en-US"/>
        </w:rPr>
        <w:t>thời</w:t>
      </w:r>
      <w:proofErr w:type="spellEnd"/>
      <w:r w:rsidR="008A1FF2">
        <w:rPr>
          <w:i/>
          <w:color w:val="0000FF"/>
          <w:lang w:val="en-US"/>
        </w:rPr>
        <w:t xml:space="preserve"> gian2</w:t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gửi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23296899" w14:textId="06585B9E" w:rsidR="006006B7" w:rsidRPr="006006B7" w:rsidRDefault="006006B7" w:rsidP="006006B7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hồi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bằng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nhắn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2631C80B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ED4242A" w14:textId="482D96CB" w:rsidR="00C46E2F" w:rsidRPr="0037628A" w:rsidRDefault="006006B7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0B7C4042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38B9C971" w14:textId="5ADB137D" w:rsidR="00C46E2F" w:rsidRPr="006006B7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4A71C6FF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9EC0167" w14:textId="4DB85DB8" w:rsidR="00C46E2F" w:rsidRPr="006006B7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>.</w:t>
      </w:r>
    </w:p>
    <w:p w14:paraId="3DFE7AF3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6BF8E66" w14:textId="265AEDC7" w:rsidR="00C46E2F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0960C3DD" w14:textId="04C09B05" w:rsidR="006006B7" w:rsidRDefault="008A1FF2" w:rsidP="008A1FF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nhắn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>.</w:t>
      </w:r>
    </w:p>
    <w:p w14:paraId="16852D5B" w14:textId="7DF0F8D5" w:rsidR="006006B7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2087047C" w14:textId="7FBD7B98" w:rsidR="006006B7" w:rsidRDefault="006006B7" w:rsidP="006006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>.</w:t>
      </w:r>
    </w:p>
    <w:p w14:paraId="233B68C9" w14:textId="1C17E004" w:rsidR="006006B7" w:rsidRPr="006006B7" w:rsidRDefault="006006B7" w:rsidP="006006B7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>.</w:t>
      </w:r>
    </w:p>
    <w:p w14:paraId="5DC6BBE4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C22F5B1" w14:textId="601A8AD3" w:rsidR="00C46E2F" w:rsidRPr="008A1FF2" w:rsidRDefault="008A1FF2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5438554D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69F07DA7" w14:textId="102D4830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4370B6A" w14:textId="3EBDC144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0AC2CCA" w14:textId="383F081E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5272C5B" w14:textId="2ADD8783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FA46803" w14:textId="3136F024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3A75FA2" w14:textId="670C996C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966C0B0" w14:textId="25FB14D4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C5ACA48" w14:textId="320EE7A7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0D9ADB1" w14:textId="39E8FF5F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A99AF76" w14:textId="34ED1FE7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ABE6989" w14:textId="65E38209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76AA68D" w14:textId="3B9B3A29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33" w:name="_Toc40350154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Xác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kết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thúc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bữa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ăn</w:t>
      </w:r>
      <w:proofErr w:type="spellEnd"/>
      <w:r w:rsidRPr="00C46E2F">
        <w:rPr>
          <w:color w:val="0000FF"/>
          <w:lang w:val="en-US"/>
        </w:rPr>
        <w:t>”</w:t>
      </w:r>
      <w:bookmarkEnd w:id="33"/>
    </w:p>
    <w:p w14:paraId="21843223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6784240E" w14:textId="12977042" w:rsidR="00C46E2F" w:rsidRPr="00E62A81" w:rsidRDefault="00E62A8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nhận</w:t>
      </w:r>
      <w:proofErr w:type="spellEnd"/>
      <w:r w:rsidR="006006B7">
        <w:rPr>
          <w:i/>
          <w:snapToGrid w:val="0"/>
          <w:color w:val="0000FF"/>
          <w:lang w:val="en-US"/>
        </w:rPr>
        <w:t xml:space="preserve"> </w:t>
      </w:r>
      <w:proofErr w:type="spellStart"/>
      <w:r w:rsidR="006006B7">
        <w:rPr>
          <w:i/>
          <w:snapToGrid w:val="0"/>
          <w:color w:val="0000FF"/>
          <w:lang w:val="en-US"/>
        </w:rPr>
        <w:t>và</w:t>
      </w:r>
      <w:proofErr w:type="spellEnd"/>
      <w:r w:rsidR="006006B7">
        <w:rPr>
          <w:i/>
          <w:snapToGrid w:val="0"/>
          <w:color w:val="0000FF"/>
          <w:lang w:val="en-US"/>
        </w:rPr>
        <w:t xml:space="preserve"> </w:t>
      </w:r>
      <w:proofErr w:type="spellStart"/>
      <w:r w:rsidR="006006B7">
        <w:rPr>
          <w:i/>
          <w:snapToGrid w:val="0"/>
          <w:color w:val="0000FF"/>
          <w:lang w:val="en-US"/>
        </w:rPr>
        <w:t>thực</w:t>
      </w:r>
      <w:proofErr w:type="spellEnd"/>
      <w:r w:rsidR="006006B7">
        <w:rPr>
          <w:i/>
          <w:snapToGrid w:val="0"/>
          <w:color w:val="0000FF"/>
          <w:lang w:val="en-US"/>
        </w:rPr>
        <w:t xml:space="preserve"> </w:t>
      </w:r>
      <w:proofErr w:type="spellStart"/>
      <w:r w:rsidR="006006B7"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yều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thúc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bữa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hàng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536827E4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5DCF4ADD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391F5F72" w14:textId="1B9E2771" w:rsidR="00C46E2F" w:rsidRDefault="006006B7" w:rsidP="006006B7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thúc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>.</w:t>
      </w:r>
    </w:p>
    <w:p w14:paraId="1D5BD446" w14:textId="03D90C21" w:rsidR="006006B7" w:rsidRDefault="006006B7" w:rsidP="006006B7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thúc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>.</w:t>
      </w:r>
    </w:p>
    <w:p w14:paraId="38B30AAE" w14:textId="44A1A102" w:rsidR="006006B7" w:rsidRPr="006006B7" w:rsidRDefault="00AF29E1" w:rsidP="006006B7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đánh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thái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bắt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”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.</w:t>
      </w:r>
    </w:p>
    <w:p w14:paraId="039D7B8C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B996940" w14:textId="62030F3B" w:rsidR="00C46E2F" w:rsidRPr="0037628A" w:rsidRDefault="006006B7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phút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>.</w:t>
      </w:r>
    </w:p>
    <w:p w14:paraId="5767895A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3A0D1803" w14:textId="1A4E0A5D" w:rsidR="00C46E2F" w:rsidRPr="006006B7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235F0E86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0BCDF95" w14:textId="3BC33DFC" w:rsidR="00C46E2F" w:rsidRPr="006006B7" w:rsidRDefault="006006B7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8A1FF2">
        <w:rPr>
          <w:i/>
          <w:color w:val="0000FF"/>
          <w:lang w:val="en-US"/>
        </w:rPr>
        <w:t>với</w:t>
      </w:r>
      <w:proofErr w:type="spellEnd"/>
      <w:r w:rsidR="008A1FF2">
        <w:rPr>
          <w:i/>
          <w:color w:val="0000FF"/>
          <w:lang w:val="en-US"/>
        </w:rPr>
        <w:t xml:space="preserve"> </w:t>
      </w:r>
      <w:proofErr w:type="spellStart"/>
      <w:r w:rsidR="008A1FF2">
        <w:rPr>
          <w:i/>
          <w:color w:val="0000FF"/>
          <w:lang w:val="en-US"/>
        </w:rPr>
        <w:t>quyền</w:t>
      </w:r>
      <w:proofErr w:type="spellEnd"/>
      <w:r w:rsidR="008A1FF2">
        <w:rPr>
          <w:i/>
          <w:color w:val="0000FF"/>
          <w:lang w:val="en-US"/>
        </w:rPr>
        <w:t xml:space="preserve"> </w:t>
      </w:r>
      <w:proofErr w:type="spellStart"/>
      <w:r w:rsidR="008A1FF2">
        <w:rPr>
          <w:i/>
          <w:color w:val="0000FF"/>
          <w:lang w:val="en-US"/>
        </w:rPr>
        <w:t>Quản</w:t>
      </w:r>
      <w:proofErr w:type="spellEnd"/>
      <w:r w:rsidR="008A1FF2">
        <w:rPr>
          <w:i/>
          <w:color w:val="0000FF"/>
          <w:lang w:val="en-US"/>
        </w:rPr>
        <w:t xml:space="preserve"> </w:t>
      </w:r>
      <w:proofErr w:type="spellStart"/>
      <w:r w:rsidR="008A1FF2">
        <w:rPr>
          <w:i/>
          <w:color w:val="0000FF"/>
          <w:lang w:val="en-US"/>
        </w:rPr>
        <w:t>lý</w:t>
      </w:r>
      <w:proofErr w:type="spellEnd"/>
      <w:r w:rsidR="008A1FF2">
        <w:rPr>
          <w:i/>
          <w:color w:val="0000FF"/>
          <w:lang w:val="en-US"/>
        </w:rPr>
        <w:t>.</w:t>
      </w:r>
    </w:p>
    <w:p w14:paraId="38DA13BF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1345E34" w14:textId="6102385A" w:rsidR="00C46E2F" w:rsidRDefault="008A1FF2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2D38C34A" w14:textId="3D14A979" w:rsidR="008A1FF2" w:rsidRDefault="00AF29E1" w:rsidP="008A1FF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thúc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.</w:t>
      </w:r>
    </w:p>
    <w:p w14:paraId="5CB65ACD" w14:textId="70A6D964" w:rsidR="00AF29E1" w:rsidRDefault="00AF29E1" w:rsidP="008A1FF2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bắt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.</w:t>
      </w:r>
    </w:p>
    <w:p w14:paraId="73333B80" w14:textId="5AC64E20" w:rsidR="008A1FF2" w:rsidRDefault="008A1FF2" w:rsidP="008A1FF2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04B011CC" w14:textId="64FB7AF5" w:rsidR="00AF29E1" w:rsidRDefault="00AF29E1" w:rsidP="00AF29E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và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yêu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cầu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kết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thúc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bữa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ăn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của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khách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chưa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được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xác</w:t>
      </w:r>
      <w:proofErr w:type="spellEnd"/>
      <w:r w:rsidR="00E76D8E">
        <w:rPr>
          <w:i/>
          <w:color w:val="0000FF"/>
          <w:lang w:val="en-US"/>
        </w:rPr>
        <w:t xml:space="preserve"> </w:t>
      </w:r>
      <w:proofErr w:type="spellStart"/>
      <w:r w:rsidR="00E76D8E">
        <w:rPr>
          <w:i/>
          <w:color w:val="0000FF"/>
          <w:lang w:val="en-US"/>
        </w:rPr>
        <w:t>nhận</w:t>
      </w:r>
      <w:proofErr w:type="spellEnd"/>
      <w:r w:rsidR="00E76D8E">
        <w:rPr>
          <w:i/>
          <w:color w:val="0000FF"/>
          <w:lang w:val="en-US"/>
        </w:rPr>
        <w:t>.</w:t>
      </w:r>
    </w:p>
    <w:p w14:paraId="3ABC70B2" w14:textId="02955F37" w:rsidR="00AF29E1" w:rsidRPr="008A1FF2" w:rsidRDefault="00AF29E1" w:rsidP="00AF29E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hủy</w:t>
      </w:r>
      <w:proofErr w:type="spellEnd"/>
      <w:r>
        <w:rPr>
          <w:i/>
          <w:color w:val="0000FF"/>
          <w:lang w:val="en-US"/>
        </w:rPr>
        <w:t>.</w:t>
      </w:r>
    </w:p>
    <w:p w14:paraId="710EC63B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ED7C15D" w14:textId="729EA395" w:rsidR="00C46E2F" w:rsidRPr="00AF29E1" w:rsidRDefault="00AF29E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thúc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  <w:r>
        <w:rPr>
          <w:i/>
          <w:color w:val="0000FF"/>
          <w:lang w:val="en-US"/>
        </w:rPr>
        <w:t xml:space="preserve">”,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use case: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.</w:t>
      </w:r>
    </w:p>
    <w:p w14:paraId="1621F769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0E2DA048" w14:textId="301D3CD4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CB36801" w14:textId="39A9EA25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68869FA" w14:textId="7A56822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3CCB078" w14:textId="3E9AC762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2DFC1A2" w14:textId="6D14452E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630D59" w14:textId="1303C91B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D271338" w14:textId="5126079B" w:rsidR="00C46E2F" w:rsidRPr="00C46E2F" w:rsidRDefault="00C46E2F" w:rsidP="00C46E2F">
      <w:pPr>
        <w:pStyle w:val="Heading2"/>
        <w:numPr>
          <w:ilvl w:val="1"/>
          <w:numId w:val="34"/>
        </w:numPr>
        <w:spacing w:line="360" w:lineRule="auto"/>
        <w:jc w:val="both"/>
        <w:rPr>
          <w:lang w:val="en-US"/>
        </w:rPr>
      </w:pPr>
      <w:bookmarkStart w:id="34" w:name="_Toc40350155"/>
      <w:proofErr w:type="spellStart"/>
      <w:r w:rsidRPr="00C46E2F">
        <w:rPr>
          <w:lang w:val="en-US"/>
        </w:rPr>
        <w:lastRenderedPageBreak/>
        <w:t>Đặc</w:t>
      </w:r>
      <w:proofErr w:type="spellEnd"/>
      <w:r w:rsidRPr="00C46E2F">
        <w:rPr>
          <w:lang w:val="en-US"/>
        </w:rPr>
        <w:t xml:space="preserve"> </w:t>
      </w:r>
      <w:proofErr w:type="spellStart"/>
      <w:r w:rsidRPr="00C46E2F">
        <w:rPr>
          <w:lang w:val="en-US"/>
        </w:rPr>
        <w:t>tả</w:t>
      </w:r>
      <w:proofErr w:type="spellEnd"/>
      <w:r w:rsidRPr="00C46E2F">
        <w:rPr>
          <w:lang w:val="en-US"/>
        </w:rPr>
        <w:t xml:space="preserve"> Use-case </w:t>
      </w:r>
      <w:r w:rsidRPr="00C46E2F"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Xuất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hóa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đơn</w:t>
      </w:r>
      <w:proofErr w:type="spellEnd"/>
      <w:r w:rsidRPr="00C46E2F">
        <w:rPr>
          <w:color w:val="0000FF"/>
          <w:lang w:val="en-US"/>
        </w:rPr>
        <w:t>”</w:t>
      </w:r>
      <w:bookmarkEnd w:id="34"/>
    </w:p>
    <w:p w14:paraId="7F1912AC" w14:textId="77777777" w:rsidR="00C46E2F" w:rsidRDefault="00C46E2F" w:rsidP="00C46E2F">
      <w:pPr>
        <w:pStyle w:val="Heading3"/>
        <w:spacing w:line="360" w:lineRule="auto"/>
        <w:jc w:val="both"/>
      </w:pPr>
      <w:r>
        <w:t>Tóm tắt</w:t>
      </w:r>
    </w:p>
    <w:p w14:paraId="7FEE4DB0" w14:textId="3D3781E6" w:rsidR="00C46E2F" w:rsidRPr="00AF29E1" w:rsidRDefault="00AF29E1" w:rsidP="00C46E2F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Sau </w:t>
      </w:r>
      <w:proofErr w:type="spellStart"/>
      <w:r>
        <w:rPr>
          <w:i/>
          <w:snapToGrid w:val="0"/>
          <w:color w:val="0000FF"/>
          <w:lang w:val="en-US"/>
        </w:rPr>
        <w:t>khi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thúc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bữa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ăn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khách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in ra </w:t>
      </w:r>
      <w:proofErr w:type="spellStart"/>
      <w:r>
        <w:rPr>
          <w:i/>
          <w:snapToGrid w:val="0"/>
          <w:color w:val="0000FF"/>
          <w:lang w:val="en-US"/>
        </w:rPr>
        <w:t>hóa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đơn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742746DB" w14:textId="77777777" w:rsidR="00C46E2F" w:rsidRDefault="00C46E2F" w:rsidP="00C46E2F">
      <w:pPr>
        <w:pStyle w:val="Heading3"/>
        <w:spacing w:line="360" w:lineRule="auto"/>
        <w:jc w:val="both"/>
      </w:pPr>
      <w:r>
        <w:t>Dòng sự kiện</w:t>
      </w:r>
    </w:p>
    <w:p w14:paraId="21D62B62" w14:textId="77777777" w:rsidR="00C46E2F" w:rsidRDefault="00C46E2F" w:rsidP="00C46E2F">
      <w:pPr>
        <w:pStyle w:val="Heading4"/>
        <w:spacing w:line="360" w:lineRule="auto"/>
        <w:jc w:val="both"/>
      </w:pPr>
      <w:r>
        <w:t>Dòng sự kiện chính</w:t>
      </w:r>
    </w:p>
    <w:p w14:paraId="4ACEF197" w14:textId="4E6D0E04" w:rsidR="00C46E2F" w:rsidRDefault="00AF29E1" w:rsidP="00AF29E1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.</w:t>
      </w:r>
    </w:p>
    <w:p w14:paraId="48BF99A0" w14:textId="3EB42D57" w:rsidR="00AF29E1" w:rsidRPr="00AF29E1" w:rsidRDefault="00AF29E1" w:rsidP="00AF29E1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In </w:t>
      </w:r>
      <w:proofErr w:type="spellStart"/>
      <w:r>
        <w:rPr>
          <w:i/>
          <w:color w:val="0000FF"/>
          <w:lang w:val="en-US"/>
        </w:rPr>
        <w:t>hóa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>.</w:t>
      </w:r>
    </w:p>
    <w:p w14:paraId="00170527" w14:textId="77777777" w:rsidR="00C46E2F" w:rsidRDefault="00C46E2F" w:rsidP="00C46E2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E2D4DBD" w14:textId="4C8EBD1D" w:rsidR="00C46E2F" w:rsidRPr="0037628A" w:rsidRDefault="00AF29E1" w:rsidP="00C46E2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7B0BF159" w14:textId="77777777" w:rsidR="00C46E2F" w:rsidRDefault="00C46E2F" w:rsidP="00C46E2F">
      <w:pPr>
        <w:pStyle w:val="Heading3"/>
        <w:spacing w:line="360" w:lineRule="auto"/>
        <w:jc w:val="both"/>
      </w:pPr>
      <w:r>
        <w:t>Các yêu cầu đặc biệt</w:t>
      </w:r>
    </w:p>
    <w:p w14:paraId="1436D8D7" w14:textId="0C4C4236" w:rsidR="00C46E2F" w:rsidRPr="00AF29E1" w:rsidRDefault="00AF29E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17297AF6" w14:textId="77777777" w:rsidR="00C46E2F" w:rsidRDefault="00C46E2F" w:rsidP="00C46E2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D5EF474" w14:textId="495FC213" w:rsidR="00C46E2F" w:rsidRPr="00AF29E1" w:rsidRDefault="00AF29E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r w:rsidRPr="00AF29E1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thúc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ăn</w:t>
      </w:r>
      <w:proofErr w:type="spellEnd"/>
    </w:p>
    <w:p w14:paraId="2ED4CBC0" w14:textId="77777777" w:rsidR="00C46E2F" w:rsidRDefault="00C46E2F" w:rsidP="00C46E2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49954C6" w14:textId="023329A0" w:rsidR="00C46E2F" w:rsidRDefault="00AF29E1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:</w:t>
      </w:r>
    </w:p>
    <w:p w14:paraId="7FD0839D" w14:textId="7F13900A" w:rsidR="00AF29E1" w:rsidRDefault="00AF29E1" w:rsidP="00AF29E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in ra.</w:t>
      </w:r>
    </w:p>
    <w:p w14:paraId="075D0310" w14:textId="2C89DBC0" w:rsidR="00AF29E1" w:rsidRDefault="00AF29E1" w:rsidP="00AF29E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>:</w:t>
      </w:r>
    </w:p>
    <w:p w14:paraId="3FC02200" w14:textId="407A7C24" w:rsidR="00AF29E1" w:rsidRDefault="00AF29E1" w:rsidP="00AF29E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in ra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</w:p>
    <w:p w14:paraId="35F94F90" w14:textId="7B297C65" w:rsidR="00E76D8E" w:rsidRPr="00AF29E1" w:rsidRDefault="00E76D8E" w:rsidP="00AF29E1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</w:t>
      </w:r>
      <w:proofErr w:type="spellEnd"/>
      <w:r>
        <w:rPr>
          <w:i/>
          <w:color w:val="0000FF"/>
          <w:lang w:val="en-US"/>
        </w:rPr>
        <w:t>.</w:t>
      </w:r>
    </w:p>
    <w:p w14:paraId="79560977" w14:textId="77777777" w:rsidR="00C46E2F" w:rsidRDefault="00C46E2F" w:rsidP="00C46E2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4B61CC1" w14:textId="551559DD" w:rsidR="00C46E2F" w:rsidRPr="00E76D8E" w:rsidRDefault="00E76D8E" w:rsidP="00C46E2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>.</w:t>
      </w:r>
    </w:p>
    <w:p w14:paraId="097A0224" w14:textId="77777777" w:rsidR="00C46E2F" w:rsidRDefault="00C46E2F" w:rsidP="00C46E2F">
      <w:pPr>
        <w:spacing w:line="360" w:lineRule="auto"/>
        <w:jc w:val="both"/>
        <w:rPr>
          <w:i/>
          <w:color w:val="0000FF"/>
          <w:lang w:val="en-US"/>
        </w:rPr>
      </w:pPr>
    </w:p>
    <w:p w14:paraId="1346C603" w14:textId="77777777" w:rsidR="00C46E2F" w:rsidRDefault="00C46E2F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C46E2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C2D65" w14:textId="77777777" w:rsidR="007C0F87" w:rsidRDefault="007C0F87">
      <w:r>
        <w:separator/>
      </w:r>
    </w:p>
  </w:endnote>
  <w:endnote w:type="continuationSeparator" w:id="0">
    <w:p w14:paraId="27E11721" w14:textId="77777777" w:rsidR="007C0F87" w:rsidRDefault="007C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C1F1A" w14:textId="77777777" w:rsidR="00A07BD2" w:rsidRDefault="00A07BD2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6944" behindDoc="0" locked="0" layoutInCell="1" allowOverlap="1" wp14:anchorId="46D2C6F8" wp14:editId="1F27DFA7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07BD2" w14:paraId="6DA5533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7CFEC61" w14:textId="77777777" w:rsidR="00A07BD2" w:rsidRPr="007A1DE8" w:rsidRDefault="00A07BD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E383BCC" wp14:editId="6E5AB5C8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EAC28C8" w14:textId="77777777" w:rsidR="00A07BD2" w:rsidRPr="00B871C5" w:rsidRDefault="00A07BD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A76B85A" w14:textId="77777777" w:rsidR="00A07BD2" w:rsidRDefault="00A07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2636E" w14:textId="77777777" w:rsidR="007C0F87" w:rsidRDefault="007C0F87">
      <w:r>
        <w:separator/>
      </w:r>
    </w:p>
  </w:footnote>
  <w:footnote w:type="continuationSeparator" w:id="0">
    <w:p w14:paraId="4A1B6149" w14:textId="77777777" w:rsidR="007C0F87" w:rsidRDefault="007C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C7C05" w14:textId="77777777" w:rsidR="00A07BD2" w:rsidRDefault="00A07BD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E73F85B" wp14:editId="120B60C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5D82C" id="Freeform 1" o:spid="_x0000_s1026" style="position:absolute;margin-left:0;margin-top:0;width:93.15pt;height:815.0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98B673C" wp14:editId="54045F8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5E9AB8" w14:textId="77777777" w:rsidR="00A07BD2" w:rsidRDefault="00A07BD2" w:rsidP="00FC77E2">
    <w:pPr>
      <w:pStyle w:val="Title"/>
      <w:rPr>
        <w:lang w:val="en-US"/>
      </w:rPr>
    </w:pPr>
  </w:p>
  <w:p w14:paraId="2D624296" w14:textId="77777777" w:rsidR="00A07BD2" w:rsidRPr="003B1A2B" w:rsidRDefault="00A07BD2" w:rsidP="00FC77E2">
    <w:pPr>
      <w:rPr>
        <w:lang w:val="en-US"/>
      </w:rPr>
    </w:pPr>
  </w:p>
  <w:p w14:paraId="2DA141BF" w14:textId="77777777" w:rsidR="00A07BD2" w:rsidRPr="00F53DBB" w:rsidRDefault="00A07BD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E63FA48" w14:textId="77777777" w:rsidR="00A07BD2" w:rsidRPr="0040293A" w:rsidRDefault="00A07BD2" w:rsidP="00FC77E2">
    <w:pPr>
      <w:pStyle w:val="Header"/>
      <w:rPr>
        <w:rFonts w:eastAsia="Tahoma"/>
      </w:rPr>
    </w:pPr>
  </w:p>
  <w:p w14:paraId="7C8550FA" w14:textId="77777777" w:rsidR="00A07BD2" w:rsidRPr="00FC77E2" w:rsidRDefault="00A07BD2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3A499" w14:textId="77777777" w:rsidR="00A07BD2" w:rsidRDefault="00A07BD2">
    <w:r w:rsidRPr="004257CD">
      <w:rPr>
        <w:noProof/>
        <w:lang w:val="en-US"/>
      </w:rPr>
      <w:drawing>
        <wp:anchor distT="0" distB="0" distL="114300" distR="114300" simplePos="0" relativeHeight="251725312" behindDoc="1" locked="0" layoutInCell="1" allowOverlap="1" wp14:anchorId="57BBCF0D" wp14:editId="5B03073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07BD2" w14:paraId="3E8CDC50" w14:textId="77777777" w:rsidTr="008D3541">
      <w:tc>
        <w:tcPr>
          <w:tcW w:w="6623" w:type="dxa"/>
          <w:shd w:val="clear" w:color="auto" w:fill="auto"/>
        </w:tcPr>
        <w:p w14:paraId="648E5A4C" w14:textId="2131F21F" w:rsidR="00A07BD2" w:rsidRPr="008D3541" w:rsidRDefault="00FC5FB4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phục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vụ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442AF1D9" w14:textId="790CE288" w:rsidR="00A07BD2" w:rsidRPr="008D3541" w:rsidRDefault="00A07BD2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FC5FB4">
            <w:rPr>
              <w:color w:val="0000FF"/>
              <w:lang w:val="en-US"/>
            </w:rPr>
            <w:t>1.0</w:t>
          </w:r>
        </w:p>
      </w:tc>
    </w:tr>
    <w:tr w:rsidR="00A07BD2" w14:paraId="51B3FC64" w14:textId="77777777" w:rsidTr="008D3541">
      <w:tc>
        <w:tcPr>
          <w:tcW w:w="6623" w:type="dxa"/>
          <w:shd w:val="clear" w:color="auto" w:fill="auto"/>
        </w:tcPr>
        <w:p w14:paraId="3CECB1AB" w14:textId="77777777" w:rsidR="00A07BD2" w:rsidRPr="008D3541" w:rsidRDefault="00A07BD2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5F68C755" w14:textId="6D4AA442" w:rsidR="00A07BD2" w:rsidRPr="008D3541" w:rsidRDefault="00A07BD2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 w:rsidR="00FC5FB4">
            <w:rPr>
              <w:lang w:val="en-US"/>
            </w:rPr>
            <w:t xml:space="preserve"> 14/05/2020</w:t>
          </w:r>
        </w:p>
      </w:tc>
    </w:tr>
  </w:tbl>
  <w:p w14:paraId="00E6737B" w14:textId="77777777" w:rsidR="00A07BD2" w:rsidRPr="007A1DE8" w:rsidRDefault="00A07BD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3F8A96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99676D"/>
    <w:multiLevelType w:val="hybridMultilevel"/>
    <w:tmpl w:val="44A013E6"/>
    <w:lvl w:ilvl="0" w:tplc="90160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23ED7"/>
    <w:multiLevelType w:val="hybridMultilevel"/>
    <w:tmpl w:val="A7E8D944"/>
    <w:lvl w:ilvl="0" w:tplc="2DDEE78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891338"/>
    <w:multiLevelType w:val="hybridMultilevel"/>
    <w:tmpl w:val="0B644A76"/>
    <w:lvl w:ilvl="0" w:tplc="68B4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6C4EEC"/>
    <w:multiLevelType w:val="hybridMultilevel"/>
    <w:tmpl w:val="B36CA3C0"/>
    <w:lvl w:ilvl="0" w:tplc="4166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FE06DA"/>
    <w:multiLevelType w:val="hybridMultilevel"/>
    <w:tmpl w:val="9D64B058"/>
    <w:lvl w:ilvl="0" w:tplc="82DCB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AE701B"/>
    <w:multiLevelType w:val="hybridMultilevel"/>
    <w:tmpl w:val="0F94F8D4"/>
    <w:lvl w:ilvl="0" w:tplc="9760B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F1F4078"/>
    <w:multiLevelType w:val="hybridMultilevel"/>
    <w:tmpl w:val="EAE64250"/>
    <w:lvl w:ilvl="0" w:tplc="A2DA0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706C43"/>
    <w:multiLevelType w:val="hybridMultilevel"/>
    <w:tmpl w:val="6EA632F8"/>
    <w:lvl w:ilvl="0" w:tplc="D9400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2B04AE"/>
    <w:multiLevelType w:val="hybridMultilevel"/>
    <w:tmpl w:val="3B98A2C6"/>
    <w:lvl w:ilvl="0" w:tplc="C80E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04037A"/>
    <w:multiLevelType w:val="hybridMultilevel"/>
    <w:tmpl w:val="27EAAB44"/>
    <w:lvl w:ilvl="0" w:tplc="2CAE7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330480"/>
    <w:multiLevelType w:val="hybridMultilevel"/>
    <w:tmpl w:val="0DCEFDCA"/>
    <w:lvl w:ilvl="0" w:tplc="90B85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2"/>
  </w:num>
  <w:num w:numId="5">
    <w:abstractNumId w:val="24"/>
  </w:num>
  <w:num w:numId="6">
    <w:abstractNumId w:val="14"/>
  </w:num>
  <w:num w:numId="7">
    <w:abstractNumId w:val="25"/>
  </w:num>
  <w:num w:numId="8">
    <w:abstractNumId w:val="31"/>
  </w:num>
  <w:num w:numId="9">
    <w:abstractNumId w:val="17"/>
  </w:num>
  <w:num w:numId="10">
    <w:abstractNumId w:val="11"/>
  </w:num>
  <w:num w:numId="11">
    <w:abstractNumId w:val="38"/>
  </w:num>
  <w:num w:numId="12">
    <w:abstractNumId w:val="32"/>
  </w:num>
  <w:num w:numId="13">
    <w:abstractNumId w:val="29"/>
  </w:num>
  <w:num w:numId="14">
    <w:abstractNumId w:val="4"/>
  </w:num>
  <w:num w:numId="15">
    <w:abstractNumId w:val="9"/>
  </w:num>
  <w:num w:numId="16">
    <w:abstractNumId w:val="28"/>
  </w:num>
  <w:num w:numId="17">
    <w:abstractNumId w:val="34"/>
  </w:num>
  <w:num w:numId="18">
    <w:abstractNumId w:val="16"/>
  </w:num>
  <w:num w:numId="19">
    <w:abstractNumId w:val="27"/>
  </w:num>
  <w:num w:numId="20">
    <w:abstractNumId w:val="33"/>
  </w:num>
  <w:num w:numId="21">
    <w:abstractNumId w:val="37"/>
  </w:num>
  <w:num w:numId="22">
    <w:abstractNumId w:val="12"/>
  </w:num>
  <w:num w:numId="23">
    <w:abstractNumId w:val="21"/>
  </w:num>
  <w:num w:numId="24">
    <w:abstractNumId w:val="10"/>
  </w:num>
  <w:num w:numId="25">
    <w:abstractNumId w:val="7"/>
  </w:num>
  <w:num w:numId="26">
    <w:abstractNumId w:val="19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5"/>
  </w:num>
  <w:num w:numId="37">
    <w:abstractNumId w:val="3"/>
  </w:num>
  <w:num w:numId="38">
    <w:abstractNumId w:val="2"/>
  </w:num>
  <w:num w:numId="39">
    <w:abstractNumId w:val="8"/>
  </w:num>
  <w:num w:numId="40">
    <w:abstractNumId w:val="20"/>
  </w:num>
  <w:num w:numId="41">
    <w:abstractNumId w:val="5"/>
  </w:num>
  <w:num w:numId="42">
    <w:abstractNumId w:val="36"/>
  </w:num>
  <w:num w:numId="43">
    <w:abstractNumId w:val="35"/>
  </w:num>
  <w:num w:numId="44">
    <w:abstractNumId w:val="30"/>
  </w:num>
  <w:num w:numId="45">
    <w:abstractNumId w:val="1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A20F5"/>
    <w:rsid w:val="000C0CA8"/>
    <w:rsid w:val="000D42FF"/>
    <w:rsid w:val="00110176"/>
    <w:rsid w:val="00185356"/>
    <w:rsid w:val="002160F2"/>
    <w:rsid w:val="00221A67"/>
    <w:rsid w:val="00301562"/>
    <w:rsid w:val="0031511D"/>
    <w:rsid w:val="003544C1"/>
    <w:rsid w:val="003548A8"/>
    <w:rsid w:val="003701D7"/>
    <w:rsid w:val="003747E6"/>
    <w:rsid w:val="004176B5"/>
    <w:rsid w:val="00432694"/>
    <w:rsid w:val="00435847"/>
    <w:rsid w:val="0043673B"/>
    <w:rsid w:val="004B7CC9"/>
    <w:rsid w:val="004D3011"/>
    <w:rsid w:val="004E4257"/>
    <w:rsid w:val="005615B9"/>
    <w:rsid w:val="005802A5"/>
    <w:rsid w:val="005E7408"/>
    <w:rsid w:val="005F413C"/>
    <w:rsid w:val="006006B7"/>
    <w:rsid w:val="0060493B"/>
    <w:rsid w:val="006257BE"/>
    <w:rsid w:val="00634982"/>
    <w:rsid w:val="006855DC"/>
    <w:rsid w:val="006D46C1"/>
    <w:rsid w:val="006E420F"/>
    <w:rsid w:val="006E56E2"/>
    <w:rsid w:val="007338F6"/>
    <w:rsid w:val="00754C73"/>
    <w:rsid w:val="00797C44"/>
    <w:rsid w:val="007A1DE8"/>
    <w:rsid w:val="007C0F87"/>
    <w:rsid w:val="007E6BB7"/>
    <w:rsid w:val="007F21C9"/>
    <w:rsid w:val="008243D9"/>
    <w:rsid w:val="008A1FF2"/>
    <w:rsid w:val="008D3541"/>
    <w:rsid w:val="009418DC"/>
    <w:rsid w:val="00984338"/>
    <w:rsid w:val="00996CD3"/>
    <w:rsid w:val="0099744F"/>
    <w:rsid w:val="009B2AFC"/>
    <w:rsid w:val="009F47F5"/>
    <w:rsid w:val="00A07BD2"/>
    <w:rsid w:val="00A23833"/>
    <w:rsid w:val="00A544E7"/>
    <w:rsid w:val="00A638EF"/>
    <w:rsid w:val="00AC3388"/>
    <w:rsid w:val="00AF29E1"/>
    <w:rsid w:val="00B07BF9"/>
    <w:rsid w:val="00B1776A"/>
    <w:rsid w:val="00B871C5"/>
    <w:rsid w:val="00B937A1"/>
    <w:rsid w:val="00BB5444"/>
    <w:rsid w:val="00C46E2F"/>
    <w:rsid w:val="00C5565A"/>
    <w:rsid w:val="00C74D6D"/>
    <w:rsid w:val="00CA52C8"/>
    <w:rsid w:val="00D234F3"/>
    <w:rsid w:val="00D532D0"/>
    <w:rsid w:val="00D942FB"/>
    <w:rsid w:val="00DA2A6D"/>
    <w:rsid w:val="00DC363E"/>
    <w:rsid w:val="00DD57E3"/>
    <w:rsid w:val="00E62A81"/>
    <w:rsid w:val="00E76D8E"/>
    <w:rsid w:val="00E95D0C"/>
    <w:rsid w:val="00FA2327"/>
    <w:rsid w:val="00FB3FFD"/>
    <w:rsid w:val="00FC5FB4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FB30D"/>
  <w15:docId w15:val="{FCE1EE9A-16B5-4257-B2BB-9CCA8DC0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07BD2"/>
    <w:pPr>
      <w:numPr>
        <w:ilvl w:val="2"/>
      </w:numPr>
      <w:outlineLvl w:val="2"/>
    </w:pPr>
    <w:rPr>
      <w:b w:val="0"/>
      <w:i/>
      <w:sz w:val="20"/>
      <w:u w:val="single"/>
    </w:rPr>
  </w:style>
  <w:style w:type="paragraph" w:styleId="Heading4">
    <w:name w:val="heading 4"/>
    <w:basedOn w:val="Heading1"/>
    <w:next w:val="Normal"/>
    <w:qFormat/>
    <w:rsid w:val="00A07BD2"/>
    <w:pPr>
      <w:numPr>
        <w:ilvl w:val="3"/>
      </w:numPr>
      <w:outlineLvl w:val="3"/>
    </w:pPr>
    <w:rPr>
      <w:b w:val="0"/>
      <w:sz w:val="20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42E8-DD9E-4348-955F-43075F0B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422</TotalTime>
  <Pages>31</Pages>
  <Words>3755</Words>
  <Characters>21404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25109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Minh Nghĩa</cp:lastModifiedBy>
  <cp:revision>13</cp:revision>
  <cp:lastPrinted>2013-12-07T15:57:00Z</cp:lastPrinted>
  <dcterms:created xsi:type="dcterms:W3CDTF">2013-10-13T11:06:00Z</dcterms:created>
  <dcterms:modified xsi:type="dcterms:W3CDTF">2020-05-14T06:36:00Z</dcterms:modified>
</cp:coreProperties>
</file>