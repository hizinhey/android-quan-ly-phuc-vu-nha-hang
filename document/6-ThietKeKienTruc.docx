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95AF" w14:textId="77777777" w:rsidR="003548A8" w:rsidRDefault="003548A8" w:rsidP="003548A8">
      <w:pPr>
        <w:rPr>
          <w:lang w:val="en-US"/>
        </w:rPr>
      </w:pPr>
    </w:p>
    <w:p w14:paraId="2CA51000" w14:textId="77777777" w:rsidR="00301562" w:rsidRDefault="00301562" w:rsidP="003548A8">
      <w:pPr>
        <w:rPr>
          <w:lang w:val="en-US"/>
        </w:rPr>
      </w:pPr>
    </w:p>
    <w:p w14:paraId="53639708" w14:textId="77777777" w:rsidR="00301562" w:rsidRDefault="00301562" w:rsidP="003548A8">
      <w:pPr>
        <w:rPr>
          <w:lang w:val="en-US"/>
        </w:rPr>
      </w:pPr>
    </w:p>
    <w:p w14:paraId="2EA5EF3D" w14:textId="77777777" w:rsidR="00301562" w:rsidRDefault="00301562" w:rsidP="003548A8">
      <w:pPr>
        <w:rPr>
          <w:lang w:val="en-US"/>
        </w:rPr>
      </w:pPr>
    </w:p>
    <w:p w14:paraId="2ED7CF21" w14:textId="77777777" w:rsidR="00301562" w:rsidRDefault="00301562" w:rsidP="003548A8">
      <w:pPr>
        <w:rPr>
          <w:lang w:val="en-US"/>
        </w:rPr>
      </w:pPr>
    </w:p>
    <w:p w14:paraId="2831E1E8" w14:textId="77777777" w:rsidR="00301562" w:rsidRDefault="00301562" w:rsidP="003548A8">
      <w:pPr>
        <w:rPr>
          <w:lang w:val="en-US"/>
        </w:rPr>
      </w:pPr>
    </w:p>
    <w:p w14:paraId="1CB44E9C" w14:textId="77777777" w:rsidR="00301562" w:rsidRDefault="00301562" w:rsidP="003548A8">
      <w:pPr>
        <w:rPr>
          <w:lang w:val="en-US"/>
        </w:rPr>
      </w:pPr>
    </w:p>
    <w:p w14:paraId="4C387B88" w14:textId="77777777" w:rsidR="003548A8" w:rsidRPr="003548A8" w:rsidRDefault="003548A8" w:rsidP="003548A8">
      <w:pPr>
        <w:rPr>
          <w:lang w:val="en-US"/>
        </w:rPr>
      </w:pPr>
    </w:p>
    <w:p w14:paraId="2DE7E779" w14:textId="0891ED5B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Ứng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dụng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quản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lý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phục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vụ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nhà</w:t>
      </w:r>
      <w:proofErr w:type="spellEnd"/>
      <w:r w:rsidR="0011015F">
        <w:rPr>
          <w:color w:val="0000FF"/>
          <w:lang w:val="en-US"/>
        </w:rPr>
        <w:t xml:space="preserve"> </w:t>
      </w:r>
      <w:proofErr w:type="spellStart"/>
      <w:r w:rsidR="0011015F">
        <w:rPr>
          <w:color w:val="0000FF"/>
          <w:lang w:val="en-US"/>
        </w:rPr>
        <w:t>hàng</w:t>
      </w:r>
      <w:proofErr w:type="spellEnd"/>
    </w:p>
    <w:p w14:paraId="34A7E958" w14:textId="77777777" w:rsidR="007A1DE8" w:rsidRPr="007A1DE8" w:rsidRDefault="007A1DE8" w:rsidP="007A1DE8">
      <w:pPr>
        <w:rPr>
          <w:lang w:val="en-US"/>
        </w:rPr>
      </w:pPr>
    </w:p>
    <w:p w14:paraId="28AFAD63" w14:textId="6401C80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>Version</w:t>
      </w:r>
      <w:r w:rsidR="0011015F">
        <w:rPr>
          <w:rFonts w:ascii="Arial" w:hAnsi="Arial"/>
          <w:sz w:val="34"/>
          <w:szCs w:val="30"/>
          <w:lang w:val="en-US"/>
        </w:rPr>
        <w:t xml:space="preserve"> 1.0</w:t>
      </w:r>
    </w:p>
    <w:p w14:paraId="769B6F53" w14:textId="77777777" w:rsidR="00D234F3" w:rsidRDefault="00D234F3">
      <w:pPr>
        <w:pStyle w:val="Title"/>
        <w:jc w:val="both"/>
        <w:rPr>
          <w:lang w:val="en-US"/>
        </w:rPr>
      </w:pPr>
    </w:p>
    <w:p w14:paraId="440AC47B" w14:textId="77777777" w:rsidR="003548A8" w:rsidRDefault="003548A8" w:rsidP="003548A8">
      <w:pPr>
        <w:rPr>
          <w:lang w:val="en-US"/>
        </w:rPr>
      </w:pPr>
    </w:p>
    <w:p w14:paraId="6C2069F0" w14:textId="77777777" w:rsidR="00301562" w:rsidRDefault="00301562" w:rsidP="003548A8">
      <w:pPr>
        <w:rPr>
          <w:lang w:val="en-US"/>
        </w:rPr>
      </w:pPr>
    </w:p>
    <w:p w14:paraId="328D126D" w14:textId="77777777" w:rsidR="00301562" w:rsidRDefault="00301562" w:rsidP="003548A8">
      <w:pPr>
        <w:rPr>
          <w:lang w:val="en-US"/>
        </w:rPr>
      </w:pPr>
    </w:p>
    <w:p w14:paraId="6908AB59" w14:textId="77777777" w:rsidR="00301562" w:rsidRDefault="00301562" w:rsidP="003548A8">
      <w:pPr>
        <w:rPr>
          <w:lang w:val="en-US"/>
        </w:rPr>
      </w:pPr>
    </w:p>
    <w:p w14:paraId="0CA267AD" w14:textId="77777777" w:rsidR="00301562" w:rsidRDefault="00301562" w:rsidP="003548A8">
      <w:pPr>
        <w:rPr>
          <w:lang w:val="en-US"/>
        </w:rPr>
      </w:pPr>
    </w:p>
    <w:p w14:paraId="4D70125E" w14:textId="77777777" w:rsidR="00301562" w:rsidRDefault="00301562" w:rsidP="003548A8">
      <w:pPr>
        <w:rPr>
          <w:lang w:val="en-US"/>
        </w:rPr>
      </w:pPr>
    </w:p>
    <w:p w14:paraId="5F7D74AA" w14:textId="77777777" w:rsidR="00301562" w:rsidRDefault="00301562" w:rsidP="003548A8">
      <w:pPr>
        <w:rPr>
          <w:lang w:val="en-US"/>
        </w:rPr>
      </w:pPr>
    </w:p>
    <w:p w14:paraId="6AF199C3" w14:textId="77777777" w:rsidR="00301562" w:rsidRDefault="00301562" w:rsidP="003548A8">
      <w:pPr>
        <w:rPr>
          <w:lang w:val="en-US"/>
        </w:rPr>
      </w:pPr>
    </w:p>
    <w:p w14:paraId="51A4BF48" w14:textId="77777777" w:rsidR="00301562" w:rsidRDefault="00301562" w:rsidP="003548A8">
      <w:pPr>
        <w:rPr>
          <w:lang w:val="en-US"/>
        </w:rPr>
      </w:pPr>
    </w:p>
    <w:p w14:paraId="384B074C" w14:textId="77777777" w:rsidR="003548A8" w:rsidRDefault="003548A8" w:rsidP="003548A8">
      <w:pPr>
        <w:rPr>
          <w:lang w:val="en-US"/>
        </w:rPr>
      </w:pPr>
    </w:p>
    <w:p w14:paraId="3163B5CB" w14:textId="77777777" w:rsidR="003548A8" w:rsidRDefault="003548A8" w:rsidP="003548A8">
      <w:pPr>
        <w:rPr>
          <w:lang w:val="en-US"/>
        </w:rPr>
      </w:pPr>
    </w:p>
    <w:p w14:paraId="5941F5A6" w14:textId="77777777" w:rsidR="003548A8" w:rsidRDefault="003548A8" w:rsidP="003548A8">
      <w:pPr>
        <w:rPr>
          <w:lang w:val="en-US"/>
        </w:rPr>
      </w:pPr>
    </w:p>
    <w:p w14:paraId="5279D764" w14:textId="77777777" w:rsidR="003548A8" w:rsidRDefault="003548A8" w:rsidP="003548A8">
      <w:pPr>
        <w:rPr>
          <w:lang w:val="en-US"/>
        </w:rPr>
      </w:pPr>
    </w:p>
    <w:p w14:paraId="2748FB5C" w14:textId="77777777" w:rsidR="003548A8" w:rsidRDefault="003548A8" w:rsidP="003548A8">
      <w:pPr>
        <w:rPr>
          <w:lang w:val="en-US"/>
        </w:rPr>
      </w:pPr>
    </w:p>
    <w:p w14:paraId="35DFBEB5" w14:textId="19AFBBE0" w:rsidR="0011015F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5C74FBA" w14:textId="745632C0" w:rsidR="0011015F" w:rsidRDefault="0011015F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1712103 – Ngô Minh Nghĩa</w:t>
      </w:r>
    </w:p>
    <w:p w14:paraId="29E5E3AA" w14:textId="445A128B" w:rsidR="0011015F" w:rsidRDefault="0011015F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1712003 – Lê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Đức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Anh</w:t>
      </w:r>
    </w:p>
    <w:p w14:paraId="7EAEF9BD" w14:textId="77777777" w:rsidR="0011015F" w:rsidRDefault="0011015F">
      <w:pPr>
        <w:widowControl/>
        <w:spacing w:line="240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 w:type="page"/>
      </w:r>
    </w:p>
    <w:p w14:paraId="216D3EB3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98C5918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8429A7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DBACC9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C18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CC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3F6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2F2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2C4D181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82882" w14:textId="392E3AD3" w:rsidR="00E95D0C" w:rsidRPr="00402956" w:rsidRDefault="0011015F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02956">
              <w:rPr>
                <w:rFonts w:eastAsia="SimSun"/>
                <w:color w:val="000000" w:themeColor="text1"/>
                <w:lang w:val="en-US"/>
              </w:rPr>
              <w:t>25/08/2020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6C0AB" w14:textId="7B5590EE" w:rsidR="00E95D0C" w:rsidRPr="00402956" w:rsidRDefault="0011015F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02956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37DD" w14:textId="0E3A3169" w:rsidR="00E95D0C" w:rsidRPr="00402956" w:rsidRDefault="0011015F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402956">
              <w:rPr>
                <w:rFonts w:eastAsia="SimSun"/>
                <w:color w:val="000000" w:themeColor="text1"/>
                <w:lang w:val="en-US"/>
              </w:rPr>
              <w:t>Cập</w:t>
            </w:r>
            <w:proofErr w:type="spellEnd"/>
            <w:r w:rsidRPr="00402956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402956">
              <w:rPr>
                <w:rFonts w:eastAsia="SimSun"/>
                <w:color w:val="000000" w:themeColor="text1"/>
                <w:lang w:val="en-US"/>
              </w:rPr>
              <w:t>nhật</w:t>
            </w:r>
            <w:proofErr w:type="spellEnd"/>
            <w:r w:rsidRPr="00402956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402956">
              <w:rPr>
                <w:rFonts w:eastAsia="SimSun"/>
                <w:color w:val="000000" w:themeColor="text1"/>
                <w:lang w:val="en-US"/>
              </w:rPr>
              <w:t>tài</w:t>
            </w:r>
            <w:proofErr w:type="spellEnd"/>
            <w:r w:rsidRPr="00402956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402956">
              <w:rPr>
                <w:rFonts w:eastAsia="SimSun"/>
                <w:color w:val="000000" w:themeColor="text1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DDE73" w14:textId="77777777" w:rsidR="00E95D0C" w:rsidRPr="00402956" w:rsidRDefault="0011015F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02956">
              <w:rPr>
                <w:rFonts w:eastAsia="SimSun"/>
                <w:color w:val="000000" w:themeColor="text1"/>
                <w:lang w:val="en-US"/>
              </w:rPr>
              <w:t>Ngô Minh Nghĩa</w:t>
            </w:r>
          </w:p>
          <w:p w14:paraId="0E1DE7AA" w14:textId="3620BCC4" w:rsidR="0011015F" w:rsidRPr="00402956" w:rsidRDefault="0011015F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02956">
              <w:rPr>
                <w:rFonts w:eastAsia="SimSun"/>
                <w:color w:val="000000" w:themeColor="text1"/>
                <w:lang w:val="en-US"/>
              </w:rPr>
              <w:t xml:space="preserve">Lê </w:t>
            </w:r>
            <w:proofErr w:type="spellStart"/>
            <w:r w:rsidRPr="00402956">
              <w:rPr>
                <w:rFonts w:eastAsia="SimSun"/>
                <w:color w:val="000000" w:themeColor="text1"/>
                <w:lang w:val="en-US"/>
              </w:rPr>
              <w:t>Nguyễn</w:t>
            </w:r>
            <w:proofErr w:type="spellEnd"/>
            <w:r w:rsidRPr="00402956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402956">
              <w:rPr>
                <w:rFonts w:eastAsia="SimSun"/>
                <w:color w:val="000000" w:themeColor="text1"/>
                <w:lang w:val="en-US"/>
              </w:rPr>
              <w:t>Đức</w:t>
            </w:r>
            <w:proofErr w:type="spellEnd"/>
            <w:r w:rsidRPr="00402956">
              <w:rPr>
                <w:rFonts w:eastAsia="SimSun"/>
                <w:color w:val="000000" w:themeColor="text1"/>
                <w:lang w:val="en-US"/>
              </w:rPr>
              <w:t xml:space="preserve"> Anh</w:t>
            </w:r>
          </w:p>
        </w:tc>
      </w:tr>
      <w:tr w:rsidR="00E95D0C" w:rsidRPr="007A1DE8" w14:paraId="2288AE7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1C7B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0C3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8F45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38D1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5A8DD9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99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F4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D854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FB6E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89E437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AA9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C91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FEA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70B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A900C05" w14:textId="77777777" w:rsidR="00A23833" w:rsidRDefault="00A23833" w:rsidP="0031511D">
      <w:pPr>
        <w:pStyle w:val="Title"/>
        <w:rPr>
          <w:lang w:val="en-US"/>
        </w:rPr>
      </w:pPr>
    </w:p>
    <w:p w14:paraId="1329EE17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A9FACC4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6AB3AED2" w14:textId="77777777" w:rsidR="00456410" w:rsidRDefault="001826F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0A46A368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2F77C96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B735BFB" w14:textId="76E78EBF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2C5C30B8" w14:textId="6E5A174A" w:rsidR="00402956" w:rsidRDefault="00402956" w:rsidP="00402956">
      <w:p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theo</w:t>
      </w:r>
      <w:proofErr w:type="spellEnd"/>
    </w:p>
    <w:p w14:paraId="113C6CFE" w14:textId="38108A97" w:rsidR="00402956" w:rsidRDefault="00402956" w:rsidP="0040295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Client – Server</w:t>
      </w:r>
    </w:p>
    <w:p w14:paraId="6DA18683" w14:textId="5D663E9B" w:rsidR="00402956" w:rsidRDefault="00402956" w:rsidP="0040295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Client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“app”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managerapp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7E00F2F3" w14:textId="3CCDAEA1" w:rsidR="00CA75F9" w:rsidRDefault="00402956" w:rsidP="0040295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Server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Firebase.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Firebase Cloud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>, Firebase Authentication, Firebase Storage.</w:t>
      </w:r>
    </w:p>
    <w:p w14:paraId="39B12E9B" w14:textId="0E43C659" w:rsidR="00402956" w:rsidRDefault="00402956" w:rsidP="0040295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Firebase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Real-time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14:paraId="591D0D3C" w14:textId="2C12E1FB" w:rsidR="00402956" w:rsidRDefault="00402956" w:rsidP="0040295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MVC:</w:t>
      </w:r>
      <w:r w:rsidR="00BF05F3">
        <w:rPr>
          <w:lang w:val="en-US"/>
        </w:rPr>
        <w:t xml:space="preserve"> </w:t>
      </w:r>
      <w:proofErr w:type="spellStart"/>
      <w:r w:rsidR="00BF05F3">
        <w:rPr>
          <w:lang w:val="en-US"/>
        </w:rPr>
        <w:t>Gồm</w:t>
      </w:r>
      <w:proofErr w:type="spellEnd"/>
      <w:r w:rsidR="00BF05F3">
        <w:rPr>
          <w:lang w:val="en-US"/>
        </w:rPr>
        <w:t xml:space="preserve"> 3 </w:t>
      </w:r>
      <w:proofErr w:type="spellStart"/>
      <w:r w:rsidR="00BF05F3">
        <w:rPr>
          <w:lang w:val="en-US"/>
        </w:rPr>
        <w:t>lớp</w:t>
      </w:r>
      <w:proofErr w:type="spellEnd"/>
      <w:r w:rsidR="00BF05F3">
        <w:rPr>
          <w:lang w:val="en-US"/>
        </w:rPr>
        <w:t xml:space="preserve"> Model – View -Controller</w:t>
      </w:r>
    </w:p>
    <w:p w14:paraId="245F5DD1" w14:textId="4C2396EA" w:rsidR="00402956" w:rsidRDefault="00BF05F3" w:rsidP="0040295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0C615B4A" w14:textId="527F05BD" w:rsidR="00BF05F3" w:rsidRDefault="00BF05F3" w:rsidP="0040295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View: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14:paraId="6E0BF255" w14:textId="14563608" w:rsidR="00BF05F3" w:rsidRDefault="00BF05F3" w:rsidP="0040295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Controller: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4A639025" w14:textId="77777777" w:rsidR="00B960D1" w:rsidRPr="00402956" w:rsidRDefault="00B960D1" w:rsidP="00B960D1">
      <w:pPr>
        <w:pStyle w:val="ListParagraph"/>
        <w:ind w:left="1440"/>
        <w:rPr>
          <w:lang w:val="en-US"/>
        </w:rPr>
      </w:pPr>
    </w:p>
    <w:p w14:paraId="05755981" w14:textId="1834B739" w:rsidR="00CA75F9" w:rsidRDefault="00B960D1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5B390" wp14:editId="078F0241">
            <wp:extent cx="5732145" cy="4633595"/>
            <wp:effectExtent l="0" t="0" r="190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6DE" w14:textId="0B761E72" w:rsidR="00CA75F9" w:rsidRPr="00402956" w:rsidRDefault="00CA75F9" w:rsidP="00CA75F9">
      <w:pPr>
        <w:spacing w:line="360" w:lineRule="auto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3F16CCA1" w14:textId="77777777" w:rsidTr="001826F4">
        <w:tc>
          <w:tcPr>
            <w:tcW w:w="3001" w:type="dxa"/>
          </w:tcPr>
          <w:p w14:paraId="3A5ECB5F" w14:textId="77777777" w:rsidR="00CA75F9" w:rsidRPr="00BF05F3" w:rsidRDefault="00CA75F9" w:rsidP="001826F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BF05F3">
              <w:rPr>
                <w:b/>
                <w:color w:val="000000" w:themeColor="text1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61ACD93C" w14:textId="77777777" w:rsidR="00CA75F9" w:rsidRPr="00BF05F3" w:rsidRDefault="00CA75F9" w:rsidP="001826F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BF05F3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CA75F9" w:rsidRPr="00940354" w14:paraId="3720B95E" w14:textId="77777777" w:rsidTr="001826F4">
        <w:tc>
          <w:tcPr>
            <w:tcW w:w="3001" w:type="dxa"/>
          </w:tcPr>
          <w:p w14:paraId="68B523AA" w14:textId="22761727" w:rsidR="00CA75F9" w:rsidRPr="00BF05F3" w:rsidRDefault="00402956" w:rsidP="001826F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BF05F3">
              <w:rPr>
                <w:color w:val="000000" w:themeColor="text1"/>
                <w:szCs w:val="26"/>
                <w:lang w:val="en-US"/>
              </w:rPr>
              <w:t>App</w:t>
            </w:r>
          </w:p>
        </w:tc>
        <w:tc>
          <w:tcPr>
            <w:tcW w:w="6179" w:type="dxa"/>
          </w:tcPr>
          <w:p w14:paraId="08260F2C" w14:textId="18C9B24D" w:rsidR="00CA75F9" w:rsidRPr="00BF05F3" w:rsidRDefault="00402956" w:rsidP="001826F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dành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cho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khánh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nhà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  <w:tr w:rsidR="00CA75F9" w:rsidRPr="00940354" w14:paraId="2199D632" w14:textId="77777777" w:rsidTr="001826F4">
        <w:tc>
          <w:tcPr>
            <w:tcW w:w="3001" w:type="dxa"/>
          </w:tcPr>
          <w:p w14:paraId="7D740F54" w14:textId="11A3D777" w:rsidR="00CA75F9" w:rsidRPr="00BF05F3" w:rsidRDefault="00402956" w:rsidP="001826F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ManagerApp</w:t>
            </w:r>
            <w:proofErr w:type="spellEnd"/>
          </w:p>
        </w:tc>
        <w:tc>
          <w:tcPr>
            <w:tcW w:w="6179" w:type="dxa"/>
          </w:tcPr>
          <w:p w14:paraId="687D14F4" w14:textId="0BF84EA4" w:rsidR="00CA75F9" w:rsidRPr="00BF05F3" w:rsidRDefault="00402956" w:rsidP="001826F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dành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cho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nhà</w:t>
            </w:r>
            <w:proofErr w:type="spellEnd"/>
            <w:r w:rsidRPr="00BF05F3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BF05F3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</w:tbl>
    <w:p w14:paraId="4D9DDDA1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7C072472" w14:textId="5DF70AAA" w:rsidR="00CA75F9" w:rsidRDefault="00B960D1" w:rsidP="00B960D1">
      <w:pPr>
        <w:pStyle w:val="Heading2"/>
        <w:rPr>
          <w:lang w:val="en-US"/>
        </w:rPr>
      </w:pPr>
      <w:r>
        <w:rPr>
          <w:lang w:val="en-US"/>
        </w:rPr>
        <w:t>View</w:t>
      </w:r>
    </w:p>
    <w:p w14:paraId="4679620C" w14:textId="7B06A6B0" w:rsidR="00BF0958" w:rsidRPr="00BF0958" w:rsidRDefault="00BF0958" w:rsidP="00BF0958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xml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View. </w:t>
      </w:r>
    </w:p>
    <w:p w14:paraId="390E166F" w14:textId="76BE9371"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2"/>
        <w:gridCol w:w="6281"/>
      </w:tblGrid>
      <w:tr w:rsidR="00CA75F9" w:rsidRPr="008846F1" w14:paraId="5B27B1D1" w14:textId="77777777" w:rsidTr="00BF0958">
        <w:tc>
          <w:tcPr>
            <w:tcW w:w="2962" w:type="dxa"/>
          </w:tcPr>
          <w:p w14:paraId="6C7F8540" w14:textId="67029DD7" w:rsidR="00CA75F9" w:rsidRPr="00495BE0" w:rsidRDefault="00BF0958" w:rsidP="001826F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File</w:t>
            </w:r>
          </w:p>
        </w:tc>
        <w:tc>
          <w:tcPr>
            <w:tcW w:w="6281" w:type="dxa"/>
          </w:tcPr>
          <w:p w14:paraId="7327DBC9" w14:textId="77777777" w:rsidR="00CA75F9" w:rsidRPr="00495BE0" w:rsidRDefault="00CA75F9" w:rsidP="001826F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6FA09E56" w14:textId="77777777" w:rsidTr="00BF0958">
        <w:tc>
          <w:tcPr>
            <w:tcW w:w="2962" w:type="dxa"/>
          </w:tcPr>
          <w:p w14:paraId="1CDD8C40" w14:textId="21E0B87D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activity_home</w:t>
            </w:r>
            <w:proofErr w:type="spellEnd"/>
          </w:p>
        </w:tc>
        <w:tc>
          <w:tcPr>
            <w:tcW w:w="6281" w:type="dxa"/>
          </w:tcPr>
          <w:p w14:paraId="7A5A273F" w14:textId="687C6416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chủ</w:t>
            </w:r>
            <w:proofErr w:type="spellEnd"/>
          </w:p>
        </w:tc>
      </w:tr>
      <w:tr w:rsidR="00CA75F9" w:rsidRPr="008846F1" w14:paraId="0A71EFF9" w14:textId="77777777" w:rsidTr="00BF0958">
        <w:tc>
          <w:tcPr>
            <w:tcW w:w="2962" w:type="dxa"/>
          </w:tcPr>
          <w:p w14:paraId="7FE72C38" w14:textId="6A15A1CC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activity_login</w:t>
            </w:r>
            <w:proofErr w:type="spellEnd"/>
          </w:p>
        </w:tc>
        <w:tc>
          <w:tcPr>
            <w:tcW w:w="6281" w:type="dxa"/>
          </w:tcPr>
          <w:p w14:paraId="62985E99" w14:textId="1EB1AFFE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</w:p>
        </w:tc>
      </w:tr>
      <w:tr w:rsidR="00CA75F9" w:rsidRPr="008846F1" w14:paraId="3C09E59B" w14:textId="77777777" w:rsidTr="00BF0958">
        <w:tc>
          <w:tcPr>
            <w:tcW w:w="2962" w:type="dxa"/>
          </w:tcPr>
          <w:p w14:paraId="500FD582" w14:textId="520E9E62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activity_register</w:t>
            </w:r>
            <w:proofErr w:type="spellEnd"/>
          </w:p>
        </w:tc>
        <w:tc>
          <w:tcPr>
            <w:tcW w:w="6281" w:type="dxa"/>
          </w:tcPr>
          <w:p w14:paraId="0A7EC2F5" w14:textId="08483B61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ký</w:t>
            </w:r>
            <w:proofErr w:type="spellEnd"/>
          </w:p>
        </w:tc>
      </w:tr>
      <w:tr w:rsidR="00CA75F9" w:rsidRPr="008846F1" w14:paraId="03B87D0C" w14:textId="77777777" w:rsidTr="00BF0958">
        <w:tc>
          <w:tcPr>
            <w:tcW w:w="2962" w:type="dxa"/>
          </w:tcPr>
          <w:p w14:paraId="62BA326A" w14:textId="770849E4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delete_item</w:t>
            </w:r>
            <w:proofErr w:type="spellEnd"/>
          </w:p>
        </w:tc>
        <w:tc>
          <w:tcPr>
            <w:tcW w:w="6281" w:type="dxa"/>
          </w:tcPr>
          <w:p w14:paraId="1C2CF4CF" w14:textId="5B54362E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CA75F9" w:rsidRPr="008846F1" w14:paraId="008C8A94" w14:textId="77777777" w:rsidTr="00BF0958">
        <w:tc>
          <w:tcPr>
            <w:tcW w:w="2962" w:type="dxa"/>
          </w:tcPr>
          <w:p w14:paraId="57A1F2A6" w14:textId="5CF65D22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fragment_add</w:t>
            </w:r>
            <w:proofErr w:type="spellEnd"/>
          </w:p>
        </w:tc>
        <w:tc>
          <w:tcPr>
            <w:tcW w:w="6281" w:type="dxa"/>
          </w:tcPr>
          <w:p w14:paraId="7AE6BA78" w14:textId="7343FE8D" w:rsidR="00CA75F9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thêm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1B1F2958" w14:textId="77777777" w:rsidTr="00BF0958">
        <w:tc>
          <w:tcPr>
            <w:tcW w:w="2962" w:type="dxa"/>
          </w:tcPr>
          <w:p w14:paraId="4CFD5ACE" w14:textId="508E356C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fragment_delete</w:t>
            </w:r>
            <w:proofErr w:type="spellEnd"/>
          </w:p>
        </w:tc>
        <w:tc>
          <w:tcPr>
            <w:tcW w:w="6281" w:type="dxa"/>
          </w:tcPr>
          <w:p w14:paraId="2E9166BD" w14:textId="7D9A73EC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07B9A1AC" w14:textId="77777777" w:rsidTr="00BF0958">
        <w:tc>
          <w:tcPr>
            <w:tcW w:w="2962" w:type="dxa"/>
          </w:tcPr>
          <w:p w14:paraId="1581CFCA" w14:textId="5108A30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fragment_user</w:t>
            </w:r>
            <w:proofErr w:type="spellEnd"/>
          </w:p>
        </w:tc>
        <w:tc>
          <w:tcPr>
            <w:tcW w:w="6281" w:type="dxa"/>
          </w:tcPr>
          <w:p w14:paraId="300D426A" w14:textId="356E53BD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</w:t>
            </w:r>
          </w:p>
        </w:tc>
      </w:tr>
      <w:tr w:rsidR="00BF0958" w:rsidRPr="00BF0958" w14:paraId="7C57DB72" w14:textId="77777777" w:rsidTr="00BF0958">
        <w:tc>
          <w:tcPr>
            <w:tcW w:w="2962" w:type="dxa"/>
          </w:tcPr>
          <w:p w14:paraId="777BE9B2" w14:textId="2EE31C01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quanly_buaan_item</w:t>
            </w:r>
            <w:proofErr w:type="spellEnd"/>
          </w:p>
        </w:tc>
        <w:tc>
          <w:tcPr>
            <w:tcW w:w="6281" w:type="dxa"/>
          </w:tcPr>
          <w:p w14:paraId="67C143ED" w14:textId="01BBA5D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4A484C82" w14:textId="77777777" w:rsidTr="00BF0958">
        <w:tc>
          <w:tcPr>
            <w:tcW w:w="2962" w:type="dxa"/>
          </w:tcPr>
          <w:p w14:paraId="518AAA63" w14:textId="7427A196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quanly_monan_item</w:t>
            </w:r>
            <w:proofErr w:type="spellEnd"/>
          </w:p>
        </w:tc>
        <w:tc>
          <w:tcPr>
            <w:tcW w:w="6281" w:type="dxa"/>
          </w:tcPr>
          <w:p w14:paraId="4FB7691D" w14:textId="7A135534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73C08312" w14:textId="77777777" w:rsidTr="00BF0958">
        <w:tc>
          <w:tcPr>
            <w:tcW w:w="2962" w:type="dxa"/>
          </w:tcPr>
          <w:p w14:paraId="52AC024C" w14:textId="55FF4DB2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cardview_monan</w:t>
            </w:r>
            <w:proofErr w:type="spellEnd"/>
          </w:p>
        </w:tc>
        <w:tc>
          <w:tcPr>
            <w:tcW w:w="6281" w:type="dxa"/>
          </w:tcPr>
          <w:p w14:paraId="2BE10D1B" w14:textId="09E4D294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14F0FB60" w14:textId="77777777" w:rsidTr="001826F4">
        <w:tc>
          <w:tcPr>
            <w:tcW w:w="2962" w:type="dxa"/>
          </w:tcPr>
          <w:p w14:paraId="1DCE9377" w14:textId="7114D628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cardview_monan_long</w:t>
            </w:r>
            <w:proofErr w:type="spellEnd"/>
          </w:p>
        </w:tc>
        <w:tc>
          <w:tcPr>
            <w:tcW w:w="6281" w:type="dxa"/>
          </w:tcPr>
          <w:p w14:paraId="18FBF4F4" w14:textId="55C8CEF7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chiều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dài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hơn</w:t>
            </w:r>
            <w:proofErr w:type="spellEnd"/>
          </w:p>
        </w:tc>
      </w:tr>
      <w:tr w:rsidR="00BF0958" w:rsidRPr="00BF0958" w14:paraId="7C8FB872" w14:textId="77777777" w:rsidTr="001826F4">
        <w:tc>
          <w:tcPr>
            <w:tcW w:w="2962" w:type="dxa"/>
          </w:tcPr>
          <w:p w14:paraId="7BE85755" w14:textId="4305B8F7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detail_monan</w:t>
            </w:r>
            <w:proofErr w:type="spellEnd"/>
          </w:p>
        </w:tc>
        <w:tc>
          <w:tcPr>
            <w:tcW w:w="6281" w:type="dxa"/>
          </w:tcPr>
          <w:p w14:paraId="1B6B4055" w14:textId="66DB48BD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FF"/>
                <w:szCs w:val="26"/>
                <w:lang w:val="en-US"/>
              </w:rPr>
              <w:t>tiết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09FB5B05" w14:textId="77777777" w:rsidTr="001826F4">
        <w:tc>
          <w:tcPr>
            <w:tcW w:w="2962" w:type="dxa"/>
          </w:tcPr>
          <w:p w14:paraId="30A3D6C4" w14:textId="30018508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fragment_history</w:t>
            </w:r>
            <w:proofErr w:type="spellEnd"/>
          </w:p>
        </w:tc>
        <w:tc>
          <w:tcPr>
            <w:tcW w:w="6281" w:type="dxa"/>
          </w:tcPr>
          <w:p w14:paraId="1872DFAB" w14:textId="123CB43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lịch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326EF08E" w14:textId="77777777" w:rsidTr="001826F4">
        <w:tc>
          <w:tcPr>
            <w:tcW w:w="2962" w:type="dxa"/>
          </w:tcPr>
          <w:p w14:paraId="0ADF95A1" w14:textId="3170737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fragment_home</w:t>
            </w:r>
            <w:proofErr w:type="spellEnd"/>
          </w:p>
        </w:tc>
        <w:tc>
          <w:tcPr>
            <w:tcW w:w="6281" w:type="dxa"/>
          </w:tcPr>
          <w:p w14:paraId="3E7BE78D" w14:textId="550FA3F0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BF0958" w14:paraId="2300164D" w14:textId="77777777" w:rsidTr="001826F4">
        <w:tc>
          <w:tcPr>
            <w:tcW w:w="2962" w:type="dxa"/>
          </w:tcPr>
          <w:p w14:paraId="650F3360" w14:textId="288C763D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fragment_meal</w:t>
            </w:r>
            <w:proofErr w:type="spellEnd"/>
          </w:p>
        </w:tc>
        <w:tc>
          <w:tcPr>
            <w:tcW w:w="6281" w:type="dxa"/>
          </w:tcPr>
          <w:p w14:paraId="1332E822" w14:textId="4F81FB8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BF0958" w:rsidRPr="00BF0958" w14:paraId="493D956F" w14:textId="77777777" w:rsidTr="001826F4">
        <w:tc>
          <w:tcPr>
            <w:tcW w:w="2962" w:type="dxa"/>
          </w:tcPr>
          <w:p w14:paraId="5564596B" w14:textId="69A1DA4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lichsu_item</w:t>
            </w:r>
            <w:proofErr w:type="spellEnd"/>
          </w:p>
        </w:tc>
        <w:tc>
          <w:tcPr>
            <w:tcW w:w="6281" w:type="dxa"/>
          </w:tcPr>
          <w:p w14:paraId="05C748B9" w14:textId="77FDA42D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lịch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</w:p>
        </w:tc>
      </w:tr>
    </w:tbl>
    <w:p w14:paraId="7E9485AD" w14:textId="77777777" w:rsidR="00BF0958" w:rsidRDefault="00BF0958" w:rsidP="00BF0958">
      <w:pPr>
        <w:pStyle w:val="Heading2"/>
        <w:numPr>
          <w:ilvl w:val="0"/>
          <w:numId w:val="0"/>
        </w:numPr>
        <w:rPr>
          <w:highlight w:val="lightGray"/>
          <w:lang w:val="en-US"/>
        </w:rPr>
      </w:pPr>
    </w:p>
    <w:p w14:paraId="052DF374" w14:textId="77777777" w:rsidR="00BF0958" w:rsidRDefault="00BF0958">
      <w:pPr>
        <w:widowControl/>
        <w:spacing w:line="240" w:lineRule="auto"/>
        <w:rPr>
          <w:rFonts w:ascii="Arial" w:hAnsi="Arial"/>
          <w:b/>
          <w:sz w:val="20"/>
          <w:highlight w:val="lightGray"/>
          <w:lang w:val="en-US"/>
        </w:rPr>
      </w:pPr>
      <w:r>
        <w:rPr>
          <w:highlight w:val="lightGray"/>
          <w:lang w:val="en-US"/>
        </w:rPr>
        <w:br w:type="page"/>
      </w:r>
    </w:p>
    <w:p w14:paraId="33070250" w14:textId="7D7051A0" w:rsidR="00CA75F9" w:rsidRDefault="00BF0958" w:rsidP="00BF0958">
      <w:pPr>
        <w:pStyle w:val="Heading2"/>
        <w:rPr>
          <w:lang w:val="en-US"/>
        </w:rPr>
      </w:pPr>
      <w:r>
        <w:rPr>
          <w:lang w:val="en-US"/>
        </w:rPr>
        <w:lastRenderedPageBreak/>
        <w:t>Model</w:t>
      </w:r>
    </w:p>
    <w:p w14:paraId="58F867C7" w14:textId="5D2AC1C4" w:rsidR="00BF0958" w:rsidRPr="00BF0958" w:rsidRDefault="001826F4" w:rsidP="00BF0958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Entity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4"/>
        <w:gridCol w:w="6289"/>
      </w:tblGrid>
      <w:tr w:rsidR="00BF0958" w:rsidRPr="008846F1" w14:paraId="799606E5" w14:textId="77777777" w:rsidTr="00BF0958">
        <w:tc>
          <w:tcPr>
            <w:tcW w:w="2954" w:type="dxa"/>
          </w:tcPr>
          <w:p w14:paraId="32456530" w14:textId="77777777" w:rsidR="00BF0958" w:rsidRPr="00495BE0" w:rsidRDefault="00BF0958" w:rsidP="001826F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9" w:type="dxa"/>
          </w:tcPr>
          <w:p w14:paraId="2B47B922" w14:textId="77777777" w:rsidR="00BF0958" w:rsidRPr="00495BE0" w:rsidRDefault="00BF0958" w:rsidP="001826F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F0958" w:rsidRPr="008846F1" w14:paraId="10A5200A" w14:textId="77777777" w:rsidTr="00BF0958">
        <w:tc>
          <w:tcPr>
            <w:tcW w:w="2954" w:type="dxa"/>
          </w:tcPr>
          <w:p w14:paraId="0B936C37" w14:textId="470CA83D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BuaAnEntity</w:t>
            </w:r>
            <w:proofErr w:type="spellEnd"/>
          </w:p>
        </w:tc>
        <w:tc>
          <w:tcPr>
            <w:tcW w:w="6289" w:type="dxa"/>
          </w:tcPr>
          <w:p w14:paraId="31AB388C" w14:textId="195BAEAE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8846F1" w14:paraId="427B00D4" w14:textId="77777777" w:rsidTr="00BF0958">
        <w:tc>
          <w:tcPr>
            <w:tcW w:w="2954" w:type="dxa"/>
          </w:tcPr>
          <w:p w14:paraId="29CAD68F" w14:textId="7B2635D1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BanAnEntity</w:t>
            </w:r>
            <w:proofErr w:type="spellEnd"/>
          </w:p>
        </w:tc>
        <w:tc>
          <w:tcPr>
            <w:tcW w:w="6289" w:type="dxa"/>
          </w:tcPr>
          <w:p w14:paraId="6595E4E5" w14:textId="2E1D3943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bàn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8846F1" w14:paraId="1C91FBA0" w14:textId="77777777" w:rsidTr="00BF0958">
        <w:tc>
          <w:tcPr>
            <w:tcW w:w="2954" w:type="dxa"/>
          </w:tcPr>
          <w:p w14:paraId="03DBA47A" w14:textId="0C0705A4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ChiTietBuaAn</w:t>
            </w:r>
            <w:proofErr w:type="spellEnd"/>
          </w:p>
        </w:tc>
        <w:tc>
          <w:tcPr>
            <w:tcW w:w="6289" w:type="dxa"/>
          </w:tcPr>
          <w:p w14:paraId="1C419F89" w14:textId="18D6D08E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8846F1" w14:paraId="022673BD" w14:textId="77777777" w:rsidTr="00BF0958">
        <w:tc>
          <w:tcPr>
            <w:tcW w:w="2954" w:type="dxa"/>
          </w:tcPr>
          <w:p w14:paraId="276EED16" w14:textId="2B16D8FC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ChiTietLichSu</w:t>
            </w:r>
            <w:proofErr w:type="spellEnd"/>
          </w:p>
        </w:tc>
        <w:tc>
          <w:tcPr>
            <w:tcW w:w="6289" w:type="dxa"/>
          </w:tcPr>
          <w:p w14:paraId="658A352A" w14:textId="4B492E43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một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BF0958" w:rsidRPr="008846F1" w14:paraId="0B8CDE00" w14:textId="77777777" w:rsidTr="00BF0958">
        <w:tc>
          <w:tcPr>
            <w:tcW w:w="2954" w:type="dxa"/>
          </w:tcPr>
          <w:p w14:paraId="1832C738" w14:textId="172FFDD5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ChiTietThucDon</w:t>
            </w:r>
            <w:proofErr w:type="spellEnd"/>
          </w:p>
        </w:tc>
        <w:tc>
          <w:tcPr>
            <w:tcW w:w="6289" w:type="dxa"/>
          </w:tcPr>
          <w:p w14:paraId="6F11739A" w14:textId="08B424C6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thực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</w:p>
        </w:tc>
      </w:tr>
      <w:tr w:rsidR="00BF0958" w:rsidRPr="00495BE0" w14:paraId="51750027" w14:textId="77777777" w:rsidTr="00BF0958">
        <w:tc>
          <w:tcPr>
            <w:tcW w:w="2954" w:type="dxa"/>
          </w:tcPr>
          <w:p w14:paraId="0418673F" w14:textId="0EE5A3C6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DanhGiaMonAn</w:t>
            </w:r>
            <w:proofErr w:type="spellEnd"/>
          </w:p>
        </w:tc>
        <w:tc>
          <w:tcPr>
            <w:tcW w:w="6289" w:type="dxa"/>
          </w:tcPr>
          <w:p w14:paraId="373D9B21" w14:textId="447D50BA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đánh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495BE0" w14:paraId="6108D98E" w14:textId="77777777" w:rsidTr="00BF0958">
        <w:tc>
          <w:tcPr>
            <w:tcW w:w="2954" w:type="dxa"/>
          </w:tcPr>
          <w:p w14:paraId="1093B6BB" w14:textId="33036B55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GiaMonAn</w:t>
            </w:r>
            <w:proofErr w:type="spellEnd"/>
          </w:p>
        </w:tc>
        <w:tc>
          <w:tcPr>
            <w:tcW w:w="6289" w:type="dxa"/>
          </w:tcPr>
          <w:p w14:paraId="0DD5E041" w14:textId="56D4DD46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lịch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495BE0" w14:paraId="7D57AFF5" w14:textId="77777777" w:rsidTr="00BF0958">
        <w:tc>
          <w:tcPr>
            <w:tcW w:w="2954" w:type="dxa"/>
          </w:tcPr>
          <w:p w14:paraId="2B8F026A" w14:textId="2B5755FC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KhuyenMaiEntity</w:t>
            </w:r>
            <w:proofErr w:type="spellEnd"/>
          </w:p>
        </w:tc>
        <w:tc>
          <w:tcPr>
            <w:tcW w:w="6289" w:type="dxa"/>
          </w:tcPr>
          <w:p w14:paraId="285C7094" w14:textId="61E84066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khuyến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mãi</w:t>
            </w:r>
            <w:proofErr w:type="spellEnd"/>
          </w:p>
        </w:tc>
      </w:tr>
      <w:tr w:rsidR="00BF0958" w:rsidRPr="00495BE0" w14:paraId="18ADF4F3" w14:textId="77777777" w:rsidTr="00BF0958">
        <w:tc>
          <w:tcPr>
            <w:tcW w:w="2954" w:type="dxa"/>
          </w:tcPr>
          <w:p w14:paraId="2806542C" w14:textId="66FBFA1C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LichSuEntity</w:t>
            </w:r>
            <w:proofErr w:type="spellEnd"/>
          </w:p>
        </w:tc>
        <w:tc>
          <w:tcPr>
            <w:tcW w:w="6289" w:type="dxa"/>
          </w:tcPr>
          <w:p w14:paraId="15D7F3BA" w14:textId="1F06AAAE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lịch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495BE0" w14:paraId="0BD456A2" w14:textId="77777777" w:rsidTr="00BF0958">
        <w:tc>
          <w:tcPr>
            <w:tcW w:w="2954" w:type="dxa"/>
          </w:tcPr>
          <w:p w14:paraId="649AC19A" w14:textId="395FA1D5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MonAnEntity</w:t>
            </w:r>
            <w:proofErr w:type="spellEnd"/>
          </w:p>
        </w:tc>
        <w:tc>
          <w:tcPr>
            <w:tcW w:w="6289" w:type="dxa"/>
          </w:tcPr>
          <w:p w14:paraId="20021B0C" w14:textId="6238D141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495BE0" w14:paraId="484C8AF1" w14:textId="77777777" w:rsidTr="00BF0958">
        <w:tc>
          <w:tcPr>
            <w:tcW w:w="2954" w:type="dxa"/>
          </w:tcPr>
          <w:p w14:paraId="6C0C2BF6" w14:textId="1C4C8003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NhomMonAnEntity</w:t>
            </w:r>
            <w:proofErr w:type="spellEnd"/>
          </w:p>
        </w:tc>
        <w:tc>
          <w:tcPr>
            <w:tcW w:w="6289" w:type="dxa"/>
          </w:tcPr>
          <w:p w14:paraId="29FF7587" w14:textId="529B5197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nhóm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BF0958" w:rsidRPr="00495BE0" w14:paraId="5484FB69" w14:textId="77777777" w:rsidTr="00BF0958">
        <w:tc>
          <w:tcPr>
            <w:tcW w:w="2954" w:type="dxa"/>
          </w:tcPr>
          <w:p w14:paraId="3B7B23A8" w14:textId="01226F9E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TaiKhoanEntity</w:t>
            </w:r>
            <w:proofErr w:type="spellEnd"/>
          </w:p>
        </w:tc>
        <w:tc>
          <w:tcPr>
            <w:tcW w:w="6289" w:type="dxa"/>
          </w:tcPr>
          <w:p w14:paraId="7E13B147" w14:textId="187085BC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tài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</w:t>
            </w:r>
            <w:proofErr w:type="spellEnd"/>
          </w:p>
        </w:tc>
      </w:tr>
      <w:tr w:rsidR="00BF0958" w:rsidRPr="00495BE0" w14:paraId="1636888D" w14:textId="77777777" w:rsidTr="00BF0958">
        <w:tc>
          <w:tcPr>
            <w:tcW w:w="2954" w:type="dxa"/>
          </w:tcPr>
          <w:p w14:paraId="0CADC67C" w14:textId="256123FC" w:rsidR="00BF0958" w:rsidRPr="00BF0958" w:rsidRDefault="00BF0958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ThucDonEntity</w:t>
            </w:r>
            <w:proofErr w:type="spellEnd"/>
          </w:p>
        </w:tc>
        <w:tc>
          <w:tcPr>
            <w:tcW w:w="6289" w:type="dxa"/>
          </w:tcPr>
          <w:p w14:paraId="01A446A3" w14:textId="7C970D87" w:rsidR="00BF0958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thực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</w:p>
        </w:tc>
      </w:tr>
    </w:tbl>
    <w:p w14:paraId="2EF091F4" w14:textId="3BD306AA" w:rsidR="003C2F0F" w:rsidRDefault="003C2F0F" w:rsidP="001826F4">
      <w:pPr>
        <w:pStyle w:val="BodyText"/>
        <w:ind w:left="0"/>
        <w:jc w:val="both"/>
        <w:rPr>
          <w:i/>
          <w:color w:val="0000FF"/>
          <w:lang w:val="en-US"/>
        </w:rPr>
      </w:pPr>
    </w:p>
    <w:p w14:paraId="29B36F64" w14:textId="46CA51C8" w:rsidR="001826F4" w:rsidRPr="001826F4" w:rsidRDefault="001826F4" w:rsidP="001826F4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DAO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4"/>
        <w:gridCol w:w="6289"/>
      </w:tblGrid>
      <w:tr w:rsidR="001826F4" w:rsidRPr="00495BE0" w14:paraId="452DE31A" w14:textId="77777777" w:rsidTr="001826F4">
        <w:tc>
          <w:tcPr>
            <w:tcW w:w="2954" w:type="dxa"/>
          </w:tcPr>
          <w:p w14:paraId="3952EA8B" w14:textId="77777777" w:rsidR="001826F4" w:rsidRPr="00495BE0" w:rsidRDefault="001826F4" w:rsidP="001826F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9" w:type="dxa"/>
          </w:tcPr>
          <w:p w14:paraId="3CFCB162" w14:textId="77777777" w:rsidR="001826F4" w:rsidRPr="00495BE0" w:rsidRDefault="001826F4" w:rsidP="001826F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1826F4" w:rsidRPr="001826F4" w14:paraId="381EA613" w14:textId="77777777" w:rsidTr="001826F4">
        <w:tc>
          <w:tcPr>
            <w:tcW w:w="2954" w:type="dxa"/>
          </w:tcPr>
          <w:p w14:paraId="0C6E48DF" w14:textId="247B0056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BuaAnDAO</w:t>
            </w:r>
            <w:proofErr w:type="spellEnd"/>
          </w:p>
        </w:tc>
        <w:tc>
          <w:tcPr>
            <w:tcW w:w="6289" w:type="dxa"/>
          </w:tcPr>
          <w:p w14:paraId="7DEE401D" w14:textId="5FC7A665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4F370D46" w14:textId="77777777" w:rsidTr="001826F4">
        <w:tc>
          <w:tcPr>
            <w:tcW w:w="2954" w:type="dxa"/>
          </w:tcPr>
          <w:p w14:paraId="0AD60564" w14:textId="38078813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BanAnDAO</w:t>
            </w:r>
            <w:proofErr w:type="spellEnd"/>
          </w:p>
        </w:tc>
        <w:tc>
          <w:tcPr>
            <w:tcW w:w="6289" w:type="dxa"/>
          </w:tcPr>
          <w:p w14:paraId="4F9982AD" w14:textId="35DAB699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3D16ABBE" w14:textId="77777777" w:rsidTr="001826F4">
        <w:tc>
          <w:tcPr>
            <w:tcW w:w="2954" w:type="dxa"/>
          </w:tcPr>
          <w:p w14:paraId="7FA531B8" w14:textId="4B59E71D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KhuyenMaiDAO</w:t>
            </w:r>
            <w:proofErr w:type="spellEnd"/>
          </w:p>
        </w:tc>
        <w:tc>
          <w:tcPr>
            <w:tcW w:w="6289" w:type="dxa"/>
          </w:tcPr>
          <w:p w14:paraId="7F716AAF" w14:textId="6FA01E0A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Khuyến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Mãi</w:t>
            </w:r>
            <w:proofErr w:type="spellEnd"/>
          </w:p>
        </w:tc>
      </w:tr>
      <w:tr w:rsidR="001826F4" w:rsidRPr="001826F4" w14:paraId="0FD2BCFD" w14:textId="77777777" w:rsidTr="001826F4">
        <w:tc>
          <w:tcPr>
            <w:tcW w:w="2954" w:type="dxa"/>
          </w:tcPr>
          <w:p w14:paraId="29C76EB8" w14:textId="1E2700FD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LichSuDAO</w:t>
            </w:r>
            <w:proofErr w:type="spellEnd"/>
          </w:p>
        </w:tc>
        <w:tc>
          <w:tcPr>
            <w:tcW w:w="6289" w:type="dxa"/>
          </w:tcPr>
          <w:p w14:paraId="62EF4263" w14:textId="6DF8EF41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Lịch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</w:p>
        </w:tc>
      </w:tr>
      <w:tr w:rsidR="001826F4" w:rsidRPr="001826F4" w14:paraId="230DB089" w14:textId="77777777" w:rsidTr="001826F4">
        <w:tc>
          <w:tcPr>
            <w:tcW w:w="2954" w:type="dxa"/>
          </w:tcPr>
          <w:p w14:paraId="22A8F467" w14:textId="3ECA2A1F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MonAnDAO</w:t>
            </w:r>
            <w:proofErr w:type="spellEnd"/>
          </w:p>
        </w:tc>
        <w:tc>
          <w:tcPr>
            <w:tcW w:w="6289" w:type="dxa"/>
          </w:tcPr>
          <w:p w14:paraId="46B4D9A0" w14:textId="472352FD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562324E7" w14:textId="77777777" w:rsidTr="001826F4">
        <w:tc>
          <w:tcPr>
            <w:tcW w:w="2954" w:type="dxa"/>
          </w:tcPr>
          <w:p w14:paraId="5F3A3057" w14:textId="7E7A97FC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NhomMonAnDAO</w:t>
            </w:r>
            <w:proofErr w:type="spellEnd"/>
          </w:p>
        </w:tc>
        <w:tc>
          <w:tcPr>
            <w:tcW w:w="6289" w:type="dxa"/>
          </w:tcPr>
          <w:p w14:paraId="565D58C3" w14:textId="594CA305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Nhóm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5CF407F7" w14:textId="77777777" w:rsidTr="001826F4">
        <w:tc>
          <w:tcPr>
            <w:tcW w:w="2954" w:type="dxa"/>
          </w:tcPr>
          <w:p w14:paraId="1D4B999F" w14:textId="10221455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TaiKhoanDAO</w:t>
            </w:r>
            <w:proofErr w:type="spellEnd"/>
          </w:p>
        </w:tc>
        <w:tc>
          <w:tcPr>
            <w:tcW w:w="6289" w:type="dxa"/>
          </w:tcPr>
          <w:p w14:paraId="78512B38" w14:textId="7F56E35A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Tài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</w:t>
            </w:r>
            <w:proofErr w:type="spellEnd"/>
          </w:p>
        </w:tc>
      </w:tr>
    </w:tbl>
    <w:p w14:paraId="1C09A6DB" w14:textId="435CE73C" w:rsidR="001826F4" w:rsidRDefault="001826F4" w:rsidP="00CA75F9">
      <w:pPr>
        <w:pStyle w:val="BodyText"/>
        <w:jc w:val="both"/>
        <w:rPr>
          <w:i/>
          <w:color w:val="0000FF"/>
          <w:lang w:val="en-US"/>
        </w:rPr>
      </w:pPr>
    </w:p>
    <w:p w14:paraId="05F8A919" w14:textId="77777777" w:rsidR="00212CBF" w:rsidRDefault="00212CBF">
      <w:pPr>
        <w:widowControl/>
        <w:spacing w:line="240" w:lineRule="auto"/>
        <w:rPr>
          <w:rFonts w:ascii="Arial" w:hAnsi="Arial"/>
          <w:b/>
          <w:sz w:val="20"/>
          <w:lang w:val="en-US"/>
        </w:rPr>
      </w:pPr>
      <w:r>
        <w:rPr>
          <w:lang w:val="en-US"/>
        </w:rPr>
        <w:br w:type="page"/>
      </w:r>
    </w:p>
    <w:p w14:paraId="5E1FC63B" w14:textId="1F471B8D" w:rsidR="001826F4" w:rsidRDefault="001826F4" w:rsidP="001826F4">
      <w:pPr>
        <w:pStyle w:val="Heading2"/>
        <w:rPr>
          <w:lang w:val="en-US"/>
        </w:rPr>
      </w:pPr>
      <w:r>
        <w:rPr>
          <w:lang w:val="en-US"/>
        </w:rPr>
        <w:lastRenderedPageBreak/>
        <w:t>Controller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4"/>
        <w:gridCol w:w="6289"/>
      </w:tblGrid>
      <w:tr w:rsidR="001826F4" w:rsidRPr="00495BE0" w14:paraId="487A1EB8" w14:textId="77777777" w:rsidTr="001826F4">
        <w:tc>
          <w:tcPr>
            <w:tcW w:w="2954" w:type="dxa"/>
          </w:tcPr>
          <w:p w14:paraId="0BA4AF4A" w14:textId="77777777" w:rsidR="001826F4" w:rsidRPr="00495BE0" w:rsidRDefault="001826F4" w:rsidP="001826F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9" w:type="dxa"/>
          </w:tcPr>
          <w:p w14:paraId="47E57303" w14:textId="77777777" w:rsidR="001826F4" w:rsidRPr="00495BE0" w:rsidRDefault="001826F4" w:rsidP="001826F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1826F4" w:rsidRPr="001826F4" w14:paraId="1038AC73" w14:textId="77777777" w:rsidTr="001826F4">
        <w:tc>
          <w:tcPr>
            <w:tcW w:w="2954" w:type="dxa"/>
          </w:tcPr>
          <w:p w14:paraId="0FF95083" w14:textId="6245B85E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MainActivity</w:t>
            </w:r>
            <w:proofErr w:type="spellEnd"/>
          </w:p>
        </w:tc>
        <w:tc>
          <w:tcPr>
            <w:tcW w:w="6289" w:type="dxa"/>
          </w:tcPr>
          <w:p w14:paraId="6A9278FF" w14:textId="13EEE109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vừa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chạy</w:t>
            </w:r>
            <w:proofErr w:type="spellEnd"/>
          </w:p>
        </w:tc>
      </w:tr>
      <w:tr w:rsidR="001826F4" w:rsidRPr="001826F4" w14:paraId="2E4270BB" w14:textId="77777777" w:rsidTr="001826F4">
        <w:trPr>
          <w:trHeight w:val="107"/>
        </w:trPr>
        <w:tc>
          <w:tcPr>
            <w:tcW w:w="2954" w:type="dxa"/>
          </w:tcPr>
          <w:p w14:paraId="693C7B23" w14:textId="68245A4C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RegisterActivity</w:t>
            </w:r>
            <w:proofErr w:type="spellEnd"/>
          </w:p>
        </w:tc>
        <w:tc>
          <w:tcPr>
            <w:tcW w:w="6289" w:type="dxa"/>
          </w:tcPr>
          <w:p w14:paraId="504CD2DE" w14:textId="14E96EC9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ký</w:t>
            </w:r>
            <w:proofErr w:type="spellEnd"/>
          </w:p>
        </w:tc>
      </w:tr>
      <w:tr w:rsidR="001826F4" w:rsidRPr="001826F4" w14:paraId="04EC645A" w14:textId="77777777" w:rsidTr="001826F4">
        <w:tc>
          <w:tcPr>
            <w:tcW w:w="2954" w:type="dxa"/>
          </w:tcPr>
          <w:p w14:paraId="45EB86DB" w14:textId="72821CAF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LoginActivity</w:t>
            </w:r>
            <w:proofErr w:type="spellEnd"/>
          </w:p>
        </w:tc>
        <w:tc>
          <w:tcPr>
            <w:tcW w:w="6289" w:type="dxa"/>
          </w:tcPr>
          <w:p w14:paraId="77A15FFD" w14:textId="5A5A66F5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</w:p>
        </w:tc>
      </w:tr>
      <w:tr w:rsidR="001826F4" w:rsidRPr="001826F4" w14:paraId="499D3160" w14:textId="77777777" w:rsidTr="001826F4">
        <w:tc>
          <w:tcPr>
            <w:tcW w:w="2954" w:type="dxa"/>
          </w:tcPr>
          <w:p w14:paraId="7BD2727C" w14:textId="7152FB89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HomeActivity</w:t>
            </w:r>
            <w:proofErr w:type="spellEnd"/>
          </w:p>
        </w:tc>
        <w:tc>
          <w:tcPr>
            <w:tcW w:w="6289" w:type="dxa"/>
          </w:tcPr>
          <w:p w14:paraId="537EFC2D" w14:textId="42BDA3BF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chính</w:t>
            </w:r>
            <w:proofErr w:type="spellEnd"/>
          </w:p>
        </w:tc>
      </w:tr>
      <w:tr w:rsidR="001826F4" w:rsidRPr="001826F4" w14:paraId="628B9439" w14:textId="77777777" w:rsidTr="001826F4">
        <w:tc>
          <w:tcPr>
            <w:tcW w:w="2954" w:type="dxa"/>
          </w:tcPr>
          <w:p w14:paraId="2E7C0059" w14:textId="6D61FDA7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ChiTietMonAnActivity</w:t>
            </w:r>
            <w:proofErr w:type="spellEnd"/>
          </w:p>
        </w:tc>
        <w:tc>
          <w:tcPr>
            <w:tcW w:w="6289" w:type="dxa"/>
          </w:tcPr>
          <w:p w14:paraId="66263351" w14:textId="474C2F96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FF"/>
                <w:szCs w:val="26"/>
                <w:lang w:val="en-US"/>
              </w:rPr>
              <w:t>tiết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34C6AC1E" w14:textId="77777777" w:rsidTr="001826F4">
        <w:tc>
          <w:tcPr>
            <w:tcW w:w="2954" w:type="dxa"/>
          </w:tcPr>
          <w:p w14:paraId="1FC23AD5" w14:textId="2A4CED88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QuanLyBuaAnActivity</w:t>
            </w:r>
            <w:proofErr w:type="spellEnd"/>
          </w:p>
        </w:tc>
        <w:tc>
          <w:tcPr>
            <w:tcW w:w="6289" w:type="dxa"/>
          </w:tcPr>
          <w:p w14:paraId="7957B4F9" w14:textId="0C04CAEF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</w:p>
        </w:tc>
      </w:tr>
      <w:tr w:rsidR="001826F4" w:rsidRPr="001826F4" w14:paraId="64C87DAD" w14:textId="77777777" w:rsidTr="001826F4">
        <w:tc>
          <w:tcPr>
            <w:tcW w:w="2954" w:type="dxa"/>
          </w:tcPr>
          <w:p w14:paraId="44C5D7E2" w14:textId="24476B14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HistoryFragment</w:t>
            </w:r>
            <w:proofErr w:type="spellEnd"/>
          </w:p>
        </w:tc>
        <w:tc>
          <w:tcPr>
            <w:tcW w:w="6289" w:type="dxa"/>
          </w:tcPr>
          <w:p w14:paraId="74F7E2E6" w14:textId="3E947410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lịch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</w:p>
        </w:tc>
      </w:tr>
      <w:tr w:rsidR="001826F4" w:rsidRPr="001826F4" w14:paraId="35401817" w14:textId="77777777" w:rsidTr="001826F4">
        <w:tc>
          <w:tcPr>
            <w:tcW w:w="2954" w:type="dxa"/>
          </w:tcPr>
          <w:p w14:paraId="7A8A33E1" w14:textId="12B221A9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HomeFragment</w:t>
            </w:r>
            <w:proofErr w:type="spellEnd"/>
          </w:p>
        </w:tc>
        <w:tc>
          <w:tcPr>
            <w:tcW w:w="6289" w:type="dxa"/>
          </w:tcPr>
          <w:p w14:paraId="22F53D5F" w14:textId="60D568FC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nhà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1826F4" w:rsidRPr="001826F4" w14:paraId="40E69E2F" w14:textId="77777777" w:rsidTr="001826F4">
        <w:tc>
          <w:tcPr>
            <w:tcW w:w="2954" w:type="dxa"/>
          </w:tcPr>
          <w:p w14:paraId="76E8F522" w14:textId="5D85B321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MealFragment</w:t>
            </w:r>
            <w:proofErr w:type="spellEnd"/>
          </w:p>
        </w:tc>
        <w:tc>
          <w:tcPr>
            <w:tcW w:w="6289" w:type="dxa"/>
          </w:tcPr>
          <w:p w14:paraId="6210FDD4" w14:textId="13321F4D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bữa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4927574D" w14:textId="77777777" w:rsidTr="001826F4">
        <w:tc>
          <w:tcPr>
            <w:tcW w:w="2954" w:type="dxa"/>
          </w:tcPr>
          <w:p w14:paraId="6A4F47B0" w14:textId="2D174B88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UserFragment</w:t>
            </w:r>
            <w:proofErr w:type="spellEnd"/>
          </w:p>
        </w:tc>
        <w:tc>
          <w:tcPr>
            <w:tcW w:w="6289" w:type="dxa"/>
          </w:tcPr>
          <w:p w14:paraId="7E7E2A3D" w14:textId="1681525B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</w:p>
        </w:tc>
      </w:tr>
      <w:tr w:rsidR="001826F4" w:rsidRPr="001826F4" w14:paraId="0C33BE72" w14:textId="77777777" w:rsidTr="001826F4">
        <w:tc>
          <w:tcPr>
            <w:tcW w:w="2954" w:type="dxa"/>
          </w:tcPr>
          <w:p w14:paraId="054D099B" w14:textId="22FA5529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AddFragment</w:t>
            </w:r>
            <w:proofErr w:type="spellEnd"/>
          </w:p>
        </w:tc>
        <w:tc>
          <w:tcPr>
            <w:tcW w:w="6289" w:type="dxa"/>
          </w:tcPr>
          <w:p w14:paraId="7776309C" w14:textId="609D607A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thêm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79F0A7FB" w14:textId="77777777" w:rsidTr="001826F4">
        <w:tc>
          <w:tcPr>
            <w:tcW w:w="2954" w:type="dxa"/>
          </w:tcPr>
          <w:p w14:paraId="381DD2F0" w14:textId="0A6193FC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DeleteFragment</w:t>
            </w:r>
            <w:proofErr w:type="spellEnd"/>
          </w:p>
        </w:tc>
        <w:tc>
          <w:tcPr>
            <w:tcW w:w="6289" w:type="dxa"/>
          </w:tcPr>
          <w:p w14:paraId="6B320B84" w14:textId="0D5F282E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món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  <w:tr w:rsidR="001826F4" w:rsidRPr="001826F4" w14:paraId="6BB754CA" w14:textId="77777777" w:rsidTr="001826F4">
        <w:tc>
          <w:tcPr>
            <w:tcW w:w="2954" w:type="dxa"/>
          </w:tcPr>
          <w:p w14:paraId="20695114" w14:textId="5CA50FB9" w:rsidR="001826F4" w:rsidRPr="00BF0958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QuanLyBuaAnFragment</w:t>
            </w:r>
            <w:proofErr w:type="spellEnd"/>
          </w:p>
        </w:tc>
        <w:tc>
          <w:tcPr>
            <w:tcW w:w="6289" w:type="dxa"/>
          </w:tcPr>
          <w:p w14:paraId="035840B7" w14:textId="01A4A9E1" w:rsidR="001826F4" w:rsidRPr="001826F4" w:rsidRDefault="001826F4" w:rsidP="001826F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luồng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 w:rsidR="00212CBF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212CBF">
              <w:rPr>
                <w:color w:val="0000FF"/>
                <w:szCs w:val="26"/>
                <w:lang w:val="en-US"/>
              </w:rPr>
              <w:t>quản</w:t>
            </w:r>
            <w:proofErr w:type="spellEnd"/>
            <w:r w:rsidR="00212CBF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212CBF">
              <w:rPr>
                <w:color w:val="0000FF"/>
                <w:szCs w:val="26"/>
                <w:lang w:val="en-US"/>
              </w:rPr>
              <w:t>lý</w:t>
            </w:r>
            <w:proofErr w:type="spellEnd"/>
            <w:r w:rsidR="00212CBF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212CBF">
              <w:rPr>
                <w:color w:val="0000FF"/>
                <w:szCs w:val="26"/>
                <w:lang w:val="en-US"/>
              </w:rPr>
              <w:t>bữa</w:t>
            </w:r>
            <w:proofErr w:type="spellEnd"/>
            <w:r w:rsidR="00212CBF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212CBF">
              <w:rPr>
                <w:color w:val="0000FF"/>
                <w:szCs w:val="26"/>
                <w:lang w:val="en-US"/>
              </w:rPr>
              <w:t>ăn</w:t>
            </w:r>
            <w:proofErr w:type="spellEnd"/>
          </w:p>
        </w:tc>
      </w:tr>
    </w:tbl>
    <w:p w14:paraId="3C43038C" w14:textId="77777777" w:rsidR="00212CBF" w:rsidRDefault="00212CBF" w:rsidP="00212CBF">
      <w:pPr>
        <w:pStyle w:val="Heading2"/>
        <w:numPr>
          <w:ilvl w:val="0"/>
          <w:numId w:val="0"/>
        </w:numPr>
        <w:rPr>
          <w:lang w:val="en-US"/>
        </w:rPr>
      </w:pPr>
    </w:p>
    <w:p w14:paraId="7F4B8B66" w14:textId="77777777" w:rsidR="00212CBF" w:rsidRDefault="00212CBF">
      <w:pPr>
        <w:widowControl/>
        <w:spacing w:line="240" w:lineRule="auto"/>
        <w:rPr>
          <w:rFonts w:ascii="Arial" w:hAnsi="Arial"/>
          <w:b/>
          <w:sz w:val="20"/>
          <w:lang w:val="en-US"/>
        </w:rPr>
      </w:pPr>
      <w:r>
        <w:rPr>
          <w:lang w:val="en-US"/>
        </w:rPr>
        <w:br w:type="page"/>
      </w:r>
    </w:p>
    <w:p w14:paraId="467CDDCF" w14:textId="71EBD4B1" w:rsidR="001826F4" w:rsidRDefault="00212CBF" w:rsidP="00212CBF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ViewModel</w:t>
      </w:r>
      <w:proofErr w:type="spellEnd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4"/>
        <w:gridCol w:w="6289"/>
      </w:tblGrid>
      <w:tr w:rsidR="00212CBF" w:rsidRPr="00495BE0" w14:paraId="0688064D" w14:textId="77777777" w:rsidTr="00697FF9">
        <w:tc>
          <w:tcPr>
            <w:tcW w:w="2954" w:type="dxa"/>
          </w:tcPr>
          <w:p w14:paraId="4A9E769F" w14:textId="77777777" w:rsidR="00212CBF" w:rsidRPr="00495BE0" w:rsidRDefault="00212CBF" w:rsidP="00697FF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9" w:type="dxa"/>
          </w:tcPr>
          <w:p w14:paraId="3C398AA1" w14:textId="77777777" w:rsidR="00212CBF" w:rsidRPr="00495BE0" w:rsidRDefault="00212CBF" w:rsidP="00697FF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212CBF" w:rsidRPr="001826F4" w14:paraId="4C8F4DA1" w14:textId="77777777" w:rsidTr="00697FF9">
        <w:tc>
          <w:tcPr>
            <w:tcW w:w="2954" w:type="dxa"/>
          </w:tcPr>
          <w:p w14:paraId="2B667A36" w14:textId="7E64BE49" w:rsidR="00212CBF" w:rsidRPr="00BF0958" w:rsidRDefault="00212CBF" w:rsidP="00697FF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HomeViewModel</w:t>
            </w:r>
            <w:proofErr w:type="spellEnd"/>
          </w:p>
        </w:tc>
        <w:tc>
          <w:tcPr>
            <w:tcW w:w="6289" w:type="dxa"/>
          </w:tcPr>
          <w:p w14:paraId="156B32FA" w14:textId="7F0C8B40" w:rsidR="00212CBF" w:rsidRPr="001826F4" w:rsidRDefault="00212CBF" w:rsidP="00697FF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HomeActivity</w:t>
            </w:r>
            <w:proofErr w:type="spellEnd"/>
          </w:p>
        </w:tc>
      </w:tr>
    </w:tbl>
    <w:p w14:paraId="66E0D477" w14:textId="77777777" w:rsidR="00212CBF" w:rsidRPr="00212CBF" w:rsidRDefault="00212CBF" w:rsidP="00212CBF">
      <w:pPr>
        <w:rPr>
          <w:lang w:val="en-US"/>
        </w:rPr>
      </w:pPr>
    </w:p>
    <w:sectPr w:rsidR="00212CBF" w:rsidRPr="00212CB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5049" w14:textId="77777777" w:rsidR="00684FC0" w:rsidRDefault="00684FC0">
      <w:r>
        <w:separator/>
      </w:r>
    </w:p>
  </w:endnote>
  <w:endnote w:type="continuationSeparator" w:id="0">
    <w:p w14:paraId="32802103" w14:textId="77777777" w:rsidR="00684FC0" w:rsidRDefault="0068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826F4" w14:paraId="4C70E8E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5F679C" w14:textId="77777777" w:rsidR="001826F4" w:rsidRPr="007A1DE8" w:rsidRDefault="001826F4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00DC292" wp14:editId="7AEE1FD2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16A2D1" w14:textId="77777777" w:rsidR="001826F4" w:rsidRPr="00B871C5" w:rsidRDefault="001826F4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2A453AB" w14:textId="77777777" w:rsidR="001826F4" w:rsidRDefault="00182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77720" w14:textId="77777777" w:rsidR="00684FC0" w:rsidRDefault="00684FC0">
      <w:r>
        <w:separator/>
      </w:r>
    </w:p>
  </w:footnote>
  <w:footnote w:type="continuationSeparator" w:id="0">
    <w:p w14:paraId="4F42B617" w14:textId="77777777" w:rsidR="00684FC0" w:rsidRDefault="00684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644A" w14:textId="77777777" w:rsidR="001826F4" w:rsidRDefault="001826F4">
    <w:r w:rsidRPr="004257CD">
      <w:rPr>
        <w:noProof/>
        <w:lang w:val="en-US"/>
      </w:rPr>
      <w:drawing>
        <wp:anchor distT="0" distB="0" distL="114300" distR="114300" simplePos="0" relativeHeight="251723776" behindDoc="1" locked="0" layoutInCell="1" allowOverlap="1" wp14:anchorId="139ED8F1" wp14:editId="4FF54967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826F4" w14:paraId="03DC1CEE" w14:textId="77777777" w:rsidTr="008D3541">
      <w:tc>
        <w:tcPr>
          <w:tcW w:w="6623" w:type="dxa"/>
          <w:shd w:val="clear" w:color="auto" w:fill="auto"/>
        </w:tcPr>
        <w:p w14:paraId="30854A58" w14:textId="7A92B835" w:rsidR="001826F4" w:rsidRPr="008D3541" w:rsidRDefault="001826F4">
          <w:pPr>
            <w:pStyle w:val="Header"/>
            <w:rPr>
              <w:color w:val="0000FF"/>
              <w:lang w:val="en-US"/>
            </w:rPr>
          </w:pPr>
          <w:proofErr w:type="spellStart"/>
          <w:r w:rsidRPr="00402956">
            <w:rPr>
              <w:color w:val="000000" w:themeColor="text1"/>
              <w:lang w:val="en-US"/>
            </w:rPr>
            <w:t>Ứng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dụng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quản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lý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phục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vụ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nhà</w:t>
          </w:r>
          <w:proofErr w:type="spellEnd"/>
          <w:r w:rsidRPr="004029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402956">
            <w:rPr>
              <w:color w:val="000000" w:themeColor="text1"/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0481D52F" w14:textId="62CB59A9" w:rsidR="001826F4" w:rsidRPr="008D3541" w:rsidRDefault="001826F4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>:</w:t>
          </w:r>
          <w:r>
            <w:rPr>
              <w:lang w:val="en-US"/>
            </w:rPr>
            <w:t xml:space="preserve"> 1.0</w:t>
          </w:r>
        </w:p>
      </w:tc>
    </w:tr>
    <w:tr w:rsidR="001826F4" w14:paraId="0BE80A43" w14:textId="77777777" w:rsidTr="008D3541">
      <w:tc>
        <w:tcPr>
          <w:tcW w:w="6623" w:type="dxa"/>
          <w:shd w:val="clear" w:color="auto" w:fill="auto"/>
        </w:tcPr>
        <w:p w14:paraId="2E4E9A6C" w14:textId="77777777" w:rsidR="001826F4" w:rsidRPr="008D3541" w:rsidRDefault="001826F4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kiến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1886F169" w14:textId="78A8B5FF" w:rsidR="001826F4" w:rsidRPr="008D3541" w:rsidRDefault="001826F4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>
            <w:rPr>
              <w:lang w:val="en-US"/>
            </w:rPr>
            <w:t xml:space="preserve"> 25/08/2020</w:t>
          </w:r>
        </w:p>
      </w:tc>
    </w:tr>
  </w:tbl>
  <w:p w14:paraId="5FDE59E5" w14:textId="77777777" w:rsidR="001826F4" w:rsidRPr="007A1DE8" w:rsidRDefault="001826F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E72284"/>
    <w:multiLevelType w:val="hybridMultilevel"/>
    <w:tmpl w:val="00028C68"/>
    <w:lvl w:ilvl="0" w:tplc="D6B0D7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11015F"/>
    <w:rsid w:val="001826F4"/>
    <w:rsid w:val="00212CBF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02956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4FC0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960D1"/>
    <w:rsid w:val="00BB5444"/>
    <w:rsid w:val="00BF05F3"/>
    <w:rsid w:val="00BF0958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7AF356"/>
  <w15:docId w15:val="{B6B0D539-2114-45ED-87C7-5295FC8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0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65</TotalTime>
  <Pages>8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Minh Nghĩa</cp:lastModifiedBy>
  <cp:revision>7</cp:revision>
  <cp:lastPrinted>2013-12-07T15:58:00Z</cp:lastPrinted>
  <dcterms:created xsi:type="dcterms:W3CDTF">2013-10-13T11:17:00Z</dcterms:created>
  <dcterms:modified xsi:type="dcterms:W3CDTF">2020-08-25T16:19:00Z</dcterms:modified>
</cp:coreProperties>
</file>