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14443" w14:textId="77777777" w:rsidR="0037628A" w:rsidRDefault="0037628A" w:rsidP="0037628A">
      <w:pPr>
        <w:pStyle w:val="Tiu"/>
        <w:jc w:val="right"/>
        <w:rPr>
          <w:lang w:val="en-US"/>
        </w:rPr>
      </w:pPr>
    </w:p>
    <w:p w14:paraId="6954AAD5" w14:textId="77777777" w:rsidR="0037628A" w:rsidRDefault="0037628A" w:rsidP="0037628A">
      <w:pPr>
        <w:rPr>
          <w:lang w:val="en-US"/>
        </w:rPr>
      </w:pPr>
    </w:p>
    <w:p w14:paraId="702AAE2E" w14:textId="77777777" w:rsidR="0037628A" w:rsidRPr="003548A8" w:rsidRDefault="0037628A" w:rsidP="0037628A">
      <w:pPr>
        <w:rPr>
          <w:lang w:val="en-US"/>
        </w:rPr>
      </w:pPr>
    </w:p>
    <w:p w14:paraId="3068FDC4" w14:textId="77777777" w:rsidR="0037628A" w:rsidRDefault="0037628A" w:rsidP="0037628A">
      <w:pPr>
        <w:pStyle w:val="Tiu"/>
        <w:jc w:val="right"/>
        <w:rPr>
          <w:lang w:val="en-US"/>
        </w:rPr>
      </w:pPr>
    </w:p>
    <w:p w14:paraId="46DC2723" w14:textId="77777777" w:rsidR="0037628A" w:rsidRDefault="0037628A" w:rsidP="0037628A">
      <w:pPr>
        <w:pStyle w:val="Tiu"/>
        <w:jc w:val="right"/>
        <w:rPr>
          <w:lang w:val="en-US"/>
        </w:rPr>
      </w:pPr>
    </w:p>
    <w:p w14:paraId="06D648E1" w14:textId="77777777" w:rsidR="0037628A" w:rsidRDefault="0037628A" w:rsidP="0037628A">
      <w:pPr>
        <w:pStyle w:val="Tiu"/>
        <w:jc w:val="right"/>
        <w:rPr>
          <w:lang w:val="en-US"/>
        </w:rPr>
      </w:pPr>
    </w:p>
    <w:p w14:paraId="65B68713" w14:textId="1FE1C4DF" w:rsidR="0037628A" w:rsidRDefault="00FD06E2" w:rsidP="0037628A">
      <w:pPr>
        <w:pStyle w:val="Tiu"/>
        <w:jc w:val="right"/>
        <w:rPr>
          <w:lang w:val="en-US"/>
        </w:rPr>
      </w:pPr>
      <w:proofErr w:type="spellStart"/>
      <w:r>
        <w:rPr>
          <w:lang w:val="en-US"/>
        </w:rPr>
        <w:t>Hồ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 w:rsidR="00300F3D">
        <w:rPr>
          <w:color w:val="0000FF"/>
          <w:lang w:val="en-US"/>
        </w:rPr>
        <w:t>Quản</w:t>
      </w:r>
      <w:proofErr w:type="spellEnd"/>
      <w:r w:rsidR="00300F3D">
        <w:rPr>
          <w:color w:val="0000FF"/>
          <w:lang w:val="en-US"/>
        </w:rPr>
        <w:t xml:space="preserve"> </w:t>
      </w:r>
      <w:proofErr w:type="spellStart"/>
      <w:r w:rsidR="00300F3D">
        <w:rPr>
          <w:color w:val="0000FF"/>
          <w:lang w:val="en-US"/>
        </w:rPr>
        <w:t>lý</w:t>
      </w:r>
      <w:proofErr w:type="spellEnd"/>
      <w:r w:rsidR="00300F3D">
        <w:rPr>
          <w:color w:val="0000FF"/>
          <w:lang w:val="en-US"/>
        </w:rPr>
        <w:t xml:space="preserve"> </w:t>
      </w:r>
      <w:proofErr w:type="spellStart"/>
      <w:r w:rsidR="00300F3D">
        <w:rPr>
          <w:color w:val="0000FF"/>
          <w:lang w:val="en-US"/>
        </w:rPr>
        <w:t>phục</w:t>
      </w:r>
      <w:proofErr w:type="spellEnd"/>
      <w:r w:rsidR="00300F3D">
        <w:rPr>
          <w:color w:val="0000FF"/>
          <w:lang w:val="en-US"/>
        </w:rPr>
        <w:t xml:space="preserve"> </w:t>
      </w:r>
      <w:proofErr w:type="spellStart"/>
      <w:r w:rsidR="00300F3D">
        <w:rPr>
          <w:color w:val="0000FF"/>
          <w:lang w:val="en-US"/>
        </w:rPr>
        <w:t>vụ</w:t>
      </w:r>
      <w:proofErr w:type="spellEnd"/>
      <w:r w:rsidR="00300F3D">
        <w:rPr>
          <w:color w:val="0000FF"/>
          <w:lang w:val="en-US"/>
        </w:rPr>
        <w:t xml:space="preserve"> </w:t>
      </w:r>
      <w:proofErr w:type="spellStart"/>
      <w:r w:rsidR="00300F3D">
        <w:rPr>
          <w:color w:val="0000FF"/>
          <w:lang w:val="en-US"/>
        </w:rPr>
        <w:t>nhà</w:t>
      </w:r>
      <w:proofErr w:type="spellEnd"/>
      <w:r w:rsidR="00300F3D">
        <w:rPr>
          <w:color w:val="0000FF"/>
          <w:lang w:val="en-US"/>
        </w:rPr>
        <w:t xml:space="preserve"> </w:t>
      </w:r>
      <w:proofErr w:type="spellStart"/>
      <w:r w:rsidR="00300F3D">
        <w:rPr>
          <w:color w:val="0000FF"/>
          <w:lang w:val="en-US"/>
        </w:rPr>
        <w:t>hàng</w:t>
      </w:r>
      <w:proofErr w:type="spellEnd"/>
    </w:p>
    <w:p w14:paraId="2668CB9B" w14:textId="77777777" w:rsidR="0037628A" w:rsidRPr="007A1DE8" w:rsidRDefault="0037628A" w:rsidP="0037628A">
      <w:pPr>
        <w:rPr>
          <w:lang w:val="en-US"/>
        </w:rPr>
      </w:pPr>
    </w:p>
    <w:p w14:paraId="1D57BBC6" w14:textId="43D62095" w:rsidR="0037628A" w:rsidRPr="007A1DE8" w:rsidRDefault="0037628A" w:rsidP="0037628A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300F3D">
        <w:rPr>
          <w:rFonts w:ascii="Arial" w:hAnsi="Arial"/>
          <w:color w:val="0000FF"/>
          <w:sz w:val="34"/>
          <w:szCs w:val="30"/>
          <w:lang w:val="en-US"/>
        </w:rPr>
        <w:t>1</w:t>
      </w:r>
      <w:r w:rsidRPr="003548A8">
        <w:rPr>
          <w:rFonts w:ascii="Arial" w:hAnsi="Arial"/>
          <w:color w:val="0000FF"/>
          <w:sz w:val="34"/>
          <w:szCs w:val="30"/>
          <w:lang w:val="en-US"/>
        </w:rPr>
        <w:t>.</w:t>
      </w:r>
    </w:p>
    <w:p w14:paraId="49CB52D3" w14:textId="77777777" w:rsidR="0037628A" w:rsidRDefault="0037628A" w:rsidP="0037628A">
      <w:pPr>
        <w:pStyle w:val="Tiu"/>
        <w:jc w:val="both"/>
        <w:rPr>
          <w:lang w:val="en-US"/>
        </w:rPr>
      </w:pPr>
    </w:p>
    <w:p w14:paraId="183555D3" w14:textId="77777777" w:rsidR="0037628A" w:rsidRDefault="0037628A" w:rsidP="0037628A">
      <w:pPr>
        <w:rPr>
          <w:lang w:val="en-US"/>
        </w:rPr>
      </w:pPr>
    </w:p>
    <w:p w14:paraId="512A4C14" w14:textId="77777777" w:rsidR="0037628A" w:rsidRDefault="0037628A" w:rsidP="0037628A">
      <w:pPr>
        <w:rPr>
          <w:lang w:val="en-US"/>
        </w:rPr>
      </w:pPr>
    </w:p>
    <w:p w14:paraId="5EB57F98" w14:textId="77777777" w:rsidR="0037628A" w:rsidRDefault="0037628A" w:rsidP="0037628A">
      <w:pPr>
        <w:rPr>
          <w:lang w:val="en-US"/>
        </w:rPr>
      </w:pPr>
    </w:p>
    <w:p w14:paraId="73ECCC5F" w14:textId="77777777" w:rsidR="0037628A" w:rsidRDefault="0037628A" w:rsidP="0037628A">
      <w:pPr>
        <w:rPr>
          <w:lang w:val="en-US"/>
        </w:rPr>
      </w:pPr>
    </w:p>
    <w:p w14:paraId="5E6956C4" w14:textId="77777777" w:rsidR="0037628A" w:rsidRDefault="0037628A" w:rsidP="0037628A">
      <w:pPr>
        <w:rPr>
          <w:lang w:val="en-US"/>
        </w:rPr>
      </w:pPr>
    </w:p>
    <w:p w14:paraId="0A327998" w14:textId="77777777" w:rsidR="0037628A" w:rsidRDefault="0037628A" w:rsidP="0037628A">
      <w:pPr>
        <w:rPr>
          <w:lang w:val="en-US"/>
        </w:rPr>
      </w:pPr>
    </w:p>
    <w:p w14:paraId="4D6F6E45" w14:textId="77777777" w:rsidR="0037628A" w:rsidRPr="003548A8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46E633CB" w14:textId="06D4F239" w:rsidR="0037628A" w:rsidRPr="003548A8" w:rsidRDefault="00300F3D" w:rsidP="0037628A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1712003</w:t>
      </w:r>
      <w:r w:rsidR="0037628A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Lê Nguyễn Đức Anh</w:t>
      </w:r>
    </w:p>
    <w:p w14:paraId="085DCDB6" w14:textId="210E2350" w:rsidR="0037628A" w:rsidRPr="003548A8" w:rsidRDefault="00300F3D" w:rsidP="0037628A">
      <w:pPr>
        <w:jc w:val="center"/>
        <w:rPr>
          <w:sz w:val="30"/>
          <w:szCs w:val="30"/>
          <w:lang w:val="en-US"/>
        </w:rPr>
        <w:sectPr w:rsidR="0037628A" w:rsidRPr="003548A8" w:rsidSect="00746ED1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1712103</w:t>
      </w:r>
      <w:r w:rsidR="0037628A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Ngô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Minh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Nghĩa</w:t>
      </w:r>
      <w:proofErr w:type="spellEnd"/>
    </w:p>
    <w:p w14:paraId="11A9863A" w14:textId="77777777" w:rsidR="007A1DE8" w:rsidRPr="007A1DE8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</w:p>
    <w:p w14:paraId="2F8F2102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7A1DE8" w14:paraId="32AF618F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21D93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654DB3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26F77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5B2536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Tác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giả</w:t>
            </w:r>
            <w:proofErr w:type="spellEnd"/>
          </w:p>
        </w:tc>
      </w:tr>
      <w:tr w:rsidR="0037628A" w:rsidRPr="000C0CA8" w14:paraId="51C2E471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E75BB" w14:textId="6671CB4A" w:rsidR="0037628A" w:rsidRPr="003548A8" w:rsidRDefault="00300F3D" w:rsidP="00565DF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27</w:t>
            </w:r>
            <w:r w:rsidR="0037628A"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  <w:lang w:val="en-US"/>
              </w:rPr>
              <w:t>05</w:t>
            </w:r>
            <w:r w:rsidR="0037628A"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  <w:lang w:val="en-US"/>
              </w:rPr>
              <w:t>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7450D" w14:textId="003C07B5" w:rsidR="0037628A" w:rsidRPr="003548A8" w:rsidRDefault="00300F3D" w:rsidP="00565DF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</w:t>
            </w:r>
            <w:r w:rsidR="0037628A" w:rsidRPr="003548A8">
              <w:rPr>
                <w:rFonts w:eastAsia="SimSun"/>
                <w:color w:val="0000FF"/>
                <w:lang w:val="en-US"/>
              </w:rPr>
              <w:t>.</w:t>
            </w:r>
            <w:r>
              <w:rPr>
                <w:rFonts w:eastAsia="SimSun"/>
                <w:color w:val="0000FF"/>
                <w:lang w:val="en-US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0CD74" w14:textId="4311BF58" w:rsidR="0037628A" w:rsidRPr="0037628A" w:rsidRDefault="00300F3D" w:rsidP="00565DFE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Phân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tích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ban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đầu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6AACA" w14:textId="0F71B7FC" w:rsidR="0037628A" w:rsidRPr="003548A8" w:rsidRDefault="00300F3D" w:rsidP="00565DFE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 xml:space="preserve">Anh -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Nghĩa</w:t>
            </w:r>
            <w:proofErr w:type="spellEnd"/>
          </w:p>
        </w:tc>
      </w:tr>
      <w:tr w:rsidR="007A1DE8" w:rsidRPr="007A1DE8" w14:paraId="63178FC0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C2B3D2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940EE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BCA270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04A1B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 w14:paraId="6456E7BA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29D75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F60C8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092E1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8F7A62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 w14:paraId="32835F2A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4BA83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41BAA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562E22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4C556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74E6AFE3" w14:textId="77777777" w:rsidR="007A1DE8" w:rsidRDefault="007A1DE8">
      <w:pPr>
        <w:pStyle w:val="Tiu"/>
        <w:jc w:val="both"/>
        <w:rPr>
          <w:lang w:val="en-US"/>
        </w:rPr>
      </w:pPr>
    </w:p>
    <w:p w14:paraId="50F68B4E" w14:textId="77777777" w:rsidR="005E2817" w:rsidRDefault="007A1DE8" w:rsidP="005E2817">
      <w:pPr>
        <w:pStyle w:val="Tiu"/>
        <w:rPr>
          <w:lang w:val="en-US"/>
        </w:rPr>
      </w:pPr>
      <w:r>
        <w:br w:type="page"/>
      </w:r>
      <w:proofErr w:type="spellStart"/>
      <w:r w:rsidR="005E2817">
        <w:rPr>
          <w:lang w:val="en-US"/>
        </w:rPr>
        <w:lastRenderedPageBreak/>
        <w:t>Mục</w:t>
      </w:r>
      <w:proofErr w:type="spellEnd"/>
      <w:r w:rsidR="005E2817">
        <w:rPr>
          <w:lang w:val="en-US"/>
        </w:rPr>
        <w:t xml:space="preserve"> </w:t>
      </w:r>
      <w:proofErr w:type="spellStart"/>
      <w:r w:rsidR="005E2817">
        <w:rPr>
          <w:lang w:val="en-US"/>
        </w:rPr>
        <w:t>lục</w:t>
      </w:r>
      <w:proofErr w:type="spellEnd"/>
    </w:p>
    <w:p w14:paraId="1D4B0249" w14:textId="77777777" w:rsidR="00C161AA" w:rsidRDefault="005E2817">
      <w:pPr>
        <w:pStyle w:val="Mucluc1"/>
        <w:tabs>
          <w:tab w:val="left" w:pos="432"/>
        </w:tabs>
        <w:rPr>
          <w:noProof/>
          <w:szCs w:val="24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72872215" w:history="1">
        <w:r w:rsidR="00C161AA" w:rsidRPr="00234A17">
          <w:rPr>
            <w:rStyle w:val="Siuktni"/>
            <w:noProof/>
          </w:rPr>
          <w:t>1.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Siuktni"/>
            <w:noProof/>
          </w:rPr>
          <w:t xml:space="preserve">Sơ đồ lớp </w:t>
        </w:r>
        <w:r w:rsidR="00C161AA" w:rsidRPr="00234A17">
          <w:rPr>
            <w:rStyle w:val="Siuktni"/>
            <w:noProof/>
            <w:lang w:val="en-US"/>
          </w:rPr>
          <w:t>(</w:t>
        </w:r>
        <w:r w:rsidR="00C161AA" w:rsidRPr="00234A17">
          <w:rPr>
            <w:rStyle w:val="Siuktni"/>
            <w:noProof/>
          </w:rPr>
          <w:t>mức phân tích</w:t>
        </w:r>
        <w:r w:rsidR="00C161AA" w:rsidRPr="00234A17">
          <w:rPr>
            <w:rStyle w:val="Siuktni"/>
            <w:noProof/>
            <w:lang w:val="en-US"/>
          </w:rPr>
          <w:t>)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_Toc172872215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61A360EA" w14:textId="77777777" w:rsidR="00C161AA" w:rsidRDefault="00855698">
      <w:pPr>
        <w:pStyle w:val="Mucluc2"/>
        <w:tabs>
          <w:tab w:val="left" w:pos="1000"/>
        </w:tabs>
        <w:rPr>
          <w:noProof/>
          <w:szCs w:val="24"/>
          <w:lang w:val="en-US"/>
        </w:rPr>
      </w:pPr>
      <w:hyperlink w:anchor="_Toc172872216" w:history="1">
        <w:r w:rsidR="00C161AA" w:rsidRPr="00234A17">
          <w:rPr>
            <w:rStyle w:val="Siuktni"/>
            <w:noProof/>
            <w:lang w:val="en-US"/>
          </w:rPr>
          <w:t>1.1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Siuktni"/>
            <w:noProof/>
          </w:rPr>
          <w:t>Sơ đồ lớp (mức phân tích)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_Toc172872216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53C9EC44" w14:textId="0617FEE9" w:rsidR="00C161AA" w:rsidRDefault="00855698">
      <w:pPr>
        <w:pStyle w:val="Mucluc2"/>
        <w:tabs>
          <w:tab w:val="left" w:pos="1000"/>
        </w:tabs>
        <w:rPr>
          <w:noProof/>
          <w:szCs w:val="24"/>
          <w:lang w:val="en-US"/>
        </w:rPr>
      </w:pPr>
      <w:hyperlink w:anchor="_Toc172872217" w:history="1">
        <w:r w:rsidR="00C161AA" w:rsidRPr="00234A17">
          <w:rPr>
            <w:rStyle w:val="Siuktni"/>
            <w:noProof/>
          </w:rPr>
          <w:t>1.2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Siuktni"/>
            <w:noProof/>
          </w:rPr>
          <w:t>Danh sách các lớp đối tượng và quan hệ</w:t>
        </w:r>
        <w:r w:rsidR="00C161AA">
          <w:rPr>
            <w:noProof/>
            <w:webHidden/>
          </w:rPr>
          <w:tab/>
        </w:r>
        <w:r w:rsidR="00B45A7B">
          <w:rPr>
            <w:noProof/>
            <w:webHidden/>
            <w:lang w:val="en-US"/>
          </w:rPr>
          <w:t>4</w:t>
        </w:r>
      </w:hyperlink>
    </w:p>
    <w:p w14:paraId="0479BED4" w14:textId="46C18C73" w:rsidR="00C161AA" w:rsidRDefault="00855698">
      <w:pPr>
        <w:pStyle w:val="Mucluc2"/>
        <w:tabs>
          <w:tab w:val="left" w:pos="1000"/>
        </w:tabs>
        <w:rPr>
          <w:noProof/>
          <w:szCs w:val="24"/>
          <w:lang w:val="en-US"/>
        </w:rPr>
      </w:pPr>
      <w:hyperlink w:anchor="_Toc172872218" w:history="1">
        <w:r w:rsidR="00C161AA" w:rsidRPr="00234A17">
          <w:rPr>
            <w:rStyle w:val="Siuktni"/>
            <w:noProof/>
          </w:rPr>
          <w:t>1.3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Siuktni"/>
            <w:noProof/>
          </w:rPr>
          <w:t>Mô tả chi tiết từng lớp đối tượng</w:t>
        </w:r>
        <w:r w:rsidR="00C161AA">
          <w:rPr>
            <w:noProof/>
            <w:webHidden/>
          </w:rPr>
          <w:tab/>
        </w:r>
        <w:r w:rsidR="00B45A7B">
          <w:rPr>
            <w:noProof/>
            <w:webHidden/>
            <w:lang w:val="en-US"/>
          </w:rPr>
          <w:t>6</w:t>
        </w:r>
      </w:hyperlink>
    </w:p>
    <w:p w14:paraId="3B667446" w14:textId="77777777" w:rsidR="005E2817" w:rsidRDefault="005E2817" w:rsidP="005E2817">
      <w:pPr>
        <w:pStyle w:val="ThnVnban"/>
        <w:rPr>
          <w:lang w:val="en-US"/>
        </w:rPr>
      </w:pPr>
      <w:r>
        <w:rPr>
          <w:lang w:val="en-US"/>
        </w:rPr>
        <w:fldChar w:fldCharType="end"/>
      </w:r>
    </w:p>
    <w:p w14:paraId="64876F6E" w14:textId="77777777" w:rsidR="00FD06E2" w:rsidRDefault="005E2817" w:rsidP="00FD06E2">
      <w:pPr>
        <w:pStyle w:val="u1"/>
      </w:pPr>
      <w:r>
        <w:br w:type="page"/>
      </w:r>
      <w:bookmarkStart w:id="0" w:name="_Toc167699049"/>
      <w:bookmarkStart w:id="1" w:name="_Toc172872215"/>
      <w:r w:rsidR="00FD06E2">
        <w:lastRenderedPageBreak/>
        <w:t xml:space="preserve">Sơ </w:t>
      </w:r>
      <w:proofErr w:type="spellStart"/>
      <w:r w:rsidR="00FD06E2">
        <w:t>đồ</w:t>
      </w:r>
      <w:proofErr w:type="spellEnd"/>
      <w:r w:rsidR="00FD06E2">
        <w:t xml:space="preserve"> </w:t>
      </w:r>
      <w:proofErr w:type="spellStart"/>
      <w:r w:rsidR="00FD06E2">
        <w:t>lớp</w:t>
      </w:r>
      <w:proofErr w:type="spellEnd"/>
      <w:r w:rsidR="00FD06E2">
        <w:t xml:space="preserve"> </w:t>
      </w:r>
      <w:r w:rsidR="00FD06E2">
        <w:rPr>
          <w:lang w:val="en-US"/>
        </w:rPr>
        <w:t>(</w:t>
      </w:r>
      <w:proofErr w:type="spellStart"/>
      <w:r w:rsidR="00FD06E2">
        <w:t>mức</w:t>
      </w:r>
      <w:proofErr w:type="spellEnd"/>
      <w:r w:rsidR="00FD06E2">
        <w:t xml:space="preserve"> phân </w:t>
      </w:r>
      <w:proofErr w:type="spellStart"/>
      <w:r w:rsidR="00FD06E2">
        <w:t>tích</w:t>
      </w:r>
      <w:bookmarkEnd w:id="0"/>
      <w:proofErr w:type="spellEnd"/>
      <w:r w:rsidR="00FD06E2">
        <w:rPr>
          <w:lang w:val="en-US"/>
        </w:rPr>
        <w:t>)</w:t>
      </w:r>
      <w:bookmarkEnd w:id="1"/>
    </w:p>
    <w:p w14:paraId="3ACAAC2C" w14:textId="77777777" w:rsidR="00FD06E2" w:rsidRDefault="00FD06E2" w:rsidP="00FD06E2">
      <w:pPr>
        <w:pStyle w:val="u2"/>
        <w:rPr>
          <w:lang w:val="en-US"/>
        </w:rPr>
      </w:pPr>
      <w:bookmarkStart w:id="2" w:name="_Toc172872216"/>
      <w:r>
        <w:t xml:space="preserve">Sơ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r w:rsidRPr="00FD06E2">
        <w:t>(</w:t>
      </w:r>
      <w:proofErr w:type="spellStart"/>
      <w:r>
        <w:t>mức</w:t>
      </w:r>
      <w:proofErr w:type="spellEnd"/>
      <w:r>
        <w:t xml:space="preserve"> phân </w:t>
      </w:r>
      <w:proofErr w:type="spellStart"/>
      <w:r>
        <w:t>tích</w:t>
      </w:r>
      <w:proofErr w:type="spellEnd"/>
      <w:r w:rsidRPr="00FD06E2">
        <w:t>)</w:t>
      </w:r>
      <w:bookmarkEnd w:id="2"/>
    </w:p>
    <w:p w14:paraId="21436974" w14:textId="347473E4" w:rsidR="00FC4884" w:rsidRDefault="00FC4884" w:rsidP="00FC4884">
      <w:pPr>
        <w:spacing w:line="360" w:lineRule="auto"/>
        <w:rPr>
          <w:i/>
          <w:color w:val="0000FF"/>
          <w:lang w:val="en-US"/>
        </w:rPr>
      </w:pPr>
      <w:r>
        <w:rPr>
          <w:noProof/>
          <w:lang w:val="en-US"/>
        </w:rPr>
        <w:drawing>
          <wp:inline distT="0" distB="0" distL="0" distR="0" wp14:anchorId="325485F7" wp14:editId="0B1E7D57">
            <wp:extent cx="5732145" cy="4796790"/>
            <wp:effectExtent l="0" t="0" r="1905" b="381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haHan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B4C22" w14:textId="1AAB1AE1" w:rsidR="00FD06E2" w:rsidRPr="00FC4884" w:rsidRDefault="00FC4884" w:rsidP="00FC4884">
      <w:pPr>
        <w:widowControl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br w:type="page"/>
      </w:r>
    </w:p>
    <w:p w14:paraId="3231451C" w14:textId="77777777" w:rsidR="00FD06E2" w:rsidRDefault="00FD06E2" w:rsidP="00FD06E2">
      <w:pPr>
        <w:pStyle w:val="u2"/>
      </w:pPr>
      <w:bookmarkStart w:id="3" w:name="_Toc172872217"/>
      <w:r>
        <w:lastRenderedPageBreak/>
        <w:t xml:space="preserve">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quan </w:t>
      </w:r>
      <w:proofErr w:type="spellStart"/>
      <w:r>
        <w:t>hệ</w:t>
      </w:r>
      <w:bookmarkEnd w:id="3"/>
      <w:proofErr w:type="spellEnd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801"/>
        <w:gridCol w:w="2110"/>
        <w:gridCol w:w="2110"/>
        <w:gridCol w:w="3847"/>
      </w:tblGrid>
      <w:tr w:rsidR="00FD06E2" w14:paraId="094BD82F" w14:textId="77777777">
        <w:tc>
          <w:tcPr>
            <w:tcW w:w="801" w:type="dxa"/>
          </w:tcPr>
          <w:p w14:paraId="2734FEF7" w14:textId="77777777" w:rsidR="00FD06E2" w:rsidRDefault="00FD06E2" w:rsidP="00FD06E2">
            <w:pPr>
              <w:pStyle w:val="ThnVnban"/>
              <w:spacing w:after="0"/>
            </w:pPr>
            <w:r>
              <w:t>STT</w:t>
            </w:r>
          </w:p>
        </w:tc>
        <w:tc>
          <w:tcPr>
            <w:tcW w:w="2110" w:type="dxa"/>
          </w:tcPr>
          <w:p w14:paraId="3726219F" w14:textId="77777777" w:rsidR="00FD06E2" w:rsidRDefault="00FD06E2" w:rsidP="00FD06E2">
            <w:pPr>
              <w:pStyle w:val="ThnVnban"/>
              <w:spacing w:after="0"/>
            </w:pPr>
            <w:r>
              <w:t xml:space="preserve">Tên </w:t>
            </w:r>
            <w:proofErr w:type="spellStart"/>
            <w:r>
              <w:t>lớp</w:t>
            </w:r>
            <w:proofErr w:type="spellEnd"/>
            <w:r>
              <w:t xml:space="preserve">/quan </w:t>
            </w:r>
            <w:proofErr w:type="spellStart"/>
            <w:r>
              <w:t>hệ</w:t>
            </w:r>
            <w:proofErr w:type="spellEnd"/>
          </w:p>
        </w:tc>
        <w:tc>
          <w:tcPr>
            <w:tcW w:w="2110" w:type="dxa"/>
          </w:tcPr>
          <w:p w14:paraId="4CE4AD13" w14:textId="77777777" w:rsidR="00FD06E2" w:rsidRDefault="00FD06E2" w:rsidP="00FD06E2">
            <w:pPr>
              <w:pStyle w:val="ThnVnban"/>
              <w:spacing w:after="0"/>
            </w:pPr>
            <w:proofErr w:type="spellStart"/>
            <w:r>
              <w:t>Loại</w:t>
            </w:r>
            <w:proofErr w:type="spellEnd"/>
          </w:p>
        </w:tc>
        <w:tc>
          <w:tcPr>
            <w:tcW w:w="3847" w:type="dxa"/>
          </w:tcPr>
          <w:p w14:paraId="7BD08359" w14:textId="77777777" w:rsidR="00FD06E2" w:rsidRDefault="00FD06E2" w:rsidP="00FD06E2">
            <w:pPr>
              <w:pStyle w:val="ThnVnban"/>
              <w:spacing w:after="0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  <w:r>
              <w:t xml:space="preserve">/Ghi </w:t>
            </w:r>
            <w:proofErr w:type="spellStart"/>
            <w:r>
              <w:t>chú</w:t>
            </w:r>
            <w:proofErr w:type="spellEnd"/>
          </w:p>
        </w:tc>
      </w:tr>
      <w:tr w:rsidR="00FD06E2" w14:paraId="6A9EAB3D" w14:textId="77777777">
        <w:tc>
          <w:tcPr>
            <w:tcW w:w="801" w:type="dxa"/>
          </w:tcPr>
          <w:p w14:paraId="3DB13773" w14:textId="4B9661C5" w:rsidR="00FD06E2" w:rsidRPr="00F722CC" w:rsidRDefault="00F722CC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10" w:type="dxa"/>
          </w:tcPr>
          <w:p w14:paraId="52A90F57" w14:textId="468D7ADB" w:rsidR="00FD06E2" w:rsidRPr="00F722CC" w:rsidRDefault="00F722CC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KhachHang</w:t>
            </w:r>
            <w:proofErr w:type="spellEnd"/>
          </w:p>
        </w:tc>
        <w:tc>
          <w:tcPr>
            <w:tcW w:w="2110" w:type="dxa"/>
          </w:tcPr>
          <w:p w14:paraId="3ABE7145" w14:textId="38A995B5" w:rsidR="00FD06E2" w:rsidRPr="00F722CC" w:rsidRDefault="00F722CC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14:paraId="370C36CA" w14:textId="1D77C0F5" w:rsidR="00FD06E2" w:rsidRPr="00F722CC" w:rsidRDefault="00F722CC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</w:tr>
      <w:tr w:rsidR="00F722CC" w14:paraId="29E7CEEE" w14:textId="77777777">
        <w:tc>
          <w:tcPr>
            <w:tcW w:w="801" w:type="dxa"/>
          </w:tcPr>
          <w:p w14:paraId="2254AAF9" w14:textId="4EF6653C" w:rsidR="00F722CC" w:rsidRDefault="00F722CC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10" w:type="dxa"/>
          </w:tcPr>
          <w:p w14:paraId="252FE2A2" w14:textId="3ED74EB4" w:rsidR="00F722CC" w:rsidRDefault="00F722CC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ThucDon</w:t>
            </w:r>
            <w:proofErr w:type="spellEnd"/>
          </w:p>
        </w:tc>
        <w:tc>
          <w:tcPr>
            <w:tcW w:w="2110" w:type="dxa"/>
          </w:tcPr>
          <w:p w14:paraId="391621F7" w14:textId="292FACE4" w:rsidR="00F722CC" w:rsidRDefault="00F722CC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14:paraId="2121D4A7" w14:textId="3A26AB2B" w:rsidR="00F722CC" w:rsidRDefault="00287081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món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bữa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ăn</w:t>
            </w:r>
            <w:proofErr w:type="spellEnd"/>
          </w:p>
        </w:tc>
      </w:tr>
      <w:tr w:rsidR="00F722CC" w14:paraId="21D60F50" w14:textId="77777777">
        <w:tc>
          <w:tcPr>
            <w:tcW w:w="801" w:type="dxa"/>
          </w:tcPr>
          <w:p w14:paraId="542AB44D" w14:textId="7881661C" w:rsidR="00F722CC" w:rsidRDefault="00287081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10" w:type="dxa"/>
          </w:tcPr>
          <w:p w14:paraId="0553CC76" w14:textId="3C3ABB2D" w:rsidR="00F722CC" w:rsidRDefault="00287081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ChiTietThucDon</w:t>
            </w:r>
            <w:proofErr w:type="spellEnd"/>
          </w:p>
        </w:tc>
        <w:tc>
          <w:tcPr>
            <w:tcW w:w="2110" w:type="dxa"/>
          </w:tcPr>
          <w:p w14:paraId="7AD78036" w14:textId="13B59045" w:rsidR="00F722CC" w:rsidRDefault="00287081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14:paraId="385EA469" w14:textId="238BD926" w:rsidR="00F722CC" w:rsidRDefault="00287081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món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thưc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kèm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chú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</w:tr>
      <w:tr w:rsidR="00F722CC" w14:paraId="4E88D89C" w14:textId="77777777">
        <w:tc>
          <w:tcPr>
            <w:tcW w:w="801" w:type="dxa"/>
          </w:tcPr>
          <w:p w14:paraId="2C162843" w14:textId="5ABF695B" w:rsidR="00F722CC" w:rsidRDefault="00287081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10" w:type="dxa"/>
          </w:tcPr>
          <w:p w14:paraId="69134EA8" w14:textId="4F9FFE62" w:rsidR="00F722CC" w:rsidRDefault="00287081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TaiKhoan</w:t>
            </w:r>
            <w:proofErr w:type="spellEnd"/>
          </w:p>
        </w:tc>
        <w:tc>
          <w:tcPr>
            <w:tcW w:w="2110" w:type="dxa"/>
          </w:tcPr>
          <w:p w14:paraId="24BD6557" w14:textId="652C0982" w:rsidR="00F722CC" w:rsidRDefault="00287081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14:paraId="10E57A13" w14:textId="5AD9FFF5" w:rsidR="00F722CC" w:rsidRDefault="00287081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</w:tr>
      <w:tr w:rsidR="00F722CC" w14:paraId="71CB016E" w14:textId="77777777">
        <w:tc>
          <w:tcPr>
            <w:tcW w:w="801" w:type="dxa"/>
          </w:tcPr>
          <w:p w14:paraId="158CF103" w14:textId="783D42C0" w:rsidR="00F722CC" w:rsidRDefault="00287081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10" w:type="dxa"/>
          </w:tcPr>
          <w:p w14:paraId="5B06C3D3" w14:textId="4CFC1122" w:rsidR="00F722CC" w:rsidRDefault="00287081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QuanLy</w:t>
            </w:r>
            <w:proofErr w:type="spellEnd"/>
          </w:p>
        </w:tc>
        <w:tc>
          <w:tcPr>
            <w:tcW w:w="2110" w:type="dxa"/>
          </w:tcPr>
          <w:p w14:paraId="2D935749" w14:textId="185F409F" w:rsidR="00F722CC" w:rsidRDefault="00287081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14:paraId="08885900" w14:textId="12F313B2" w:rsidR="00F722CC" w:rsidRDefault="00287081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</w:tr>
      <w:tr w:rsidR="00F722CC" w14:paraId="77EBD4BE" w14:textId="77777777">
        <w:tc>
          <w:tcPr>
            <w:tcW w:w="801" w:type="dxa"/>
          </w:tcPr>
          <w:p w14:paraId="1402CE27" w14:textId="12475142" w:rsidR="00F722CC" w:rsidRDefault="00287081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10" w:type="dxa"/>
          </w:tcPr>
          <w:p w14:paraId="4AAB64F1" w14:textId="259F941B" w:rsidR="00F722CC" w:rsidRDefault="00287081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BuaAn</w:t>
            </w:r>
            <w:proofErr w:type="spellEnd"/>
          </w:p>
        </w:tc>
        <w:tc>
          <w:tcPr>
            <w:tcW w:w="2110" w:type="dxa"/>
          </w:tcPr>
          <w:p w14:paraId="2C4C42ED" w14:textId="0C1B3B57" w:rsidR="00F722CC" w:rsidRDefault="00287081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Class </w:t>
            </w:r>
          </w:p>
        </w:tc>
        <w:tc>
          <w:tcPr>
            <w:tcW w:w="3847" w:type="dxa"/>
          </w:tcPr>
          <w:p w14:paraId="04B03B9E" w14:textId="0A022BAA" w:rsidR="00F722CC" w:rsidRDefault="00287081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một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bữa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ăn</w:t>
            </w:r>
            <w:proofErr w:type="spellEnd"/>
          </w:p>
        </w:tc>
      </w:tr>
      <w:tr w:rsidR="00F722CC" w14:paraId="1ED73481" w14:textId="77777777">
        <w:tc>
          <w:tcPr>
            <w:tcW w:w="801" w:type="dxa"/>
          </w:tcPr>
          <w:p w14:paraId="2D4D6DA4" w14:textId="1051D4C7" w:rsidR="00F722CC" w:rsidRDefault="00287081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10" w:type="dxa"/>
          </w:tcPr>
          <w:p w14:paraId="0E7406B8" w14:textId="5563E3E3" w:rsidR="00F722CC" w:rsidRDefault="00287081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MonAn</w:t>
            </w:r>
            <w:proofErr w:type="spellEnd"/>
          </w:p>
        </w:tc>
        <w:tc>
          <w:tcPr>
            <w:tcW w:w="2110" w:type="dxa"/>
          </w:tcPr>
          <w:p w14:paraId="14328807" w14:textId="2C1779EE" w:rsidR="00F722CC" w:rsidRDefault="00287081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14:paraId="71993D72" w14:textId="7FC0E19D" w:rsidR="00F722CC" w:rsidRDefault="00287081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một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món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ăn</w:t>
            </w:r>
            <w:proofErr w:type="spellEnd"/>
          </w:p>
        </w:tc>
      </w:tr>
      <w:tr w:rsidR="00F722CC" w14:paraId="7C13ACE8" w14:textId="77777777">
        <w:tc>
          <w:tcPr>
            <w:tcW w:w="801" w:type="dxa"/>
          </w:tcPr>
          <w:p w14:paraId="4105F688" w14:textId="259C45E3" w:rsidR="00F722CC" w:rsidRDefault="00287081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10" w:type="dxa"/>
          </w:tcPr>
          <w:p w14:paraId="1CCF85B1" w14:textId="64EDA676" w:rsidR="00F722CC" w:rsidRDefault="00287081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ChiTietBuaAn</w:t>
            </w:r>
            <w:proofErr w:type="spellEnd"/>
          </w:p>
        </w:tc>
        <w:tc>
          <w:tcPr>
            <w:tcW w:w="2110" w:type="dxa"/>
          </w:tcPr>
          <w:p w14:paraId="60489950" w14:textId="09A777EF" w:rsidR="00F722CC" w:rsidRDefault="00287081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14:paraId="5C2E6CE0" w14:textId="0966EF6F" w:rsidR="00F722CC" w:rsidRDefault="00287081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món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bữa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ăn</w:t>
            </w:r>
            <w:proofErr w:type="spellEnd"/>
          </w:p>
        </w:tc>
      </w:tr>
      <w:tr w:rsidR="00F722CC" w14:paraId="089D87E2" w14:textId="77777777">
        <w:tc>
          <w:tcPr>
            <w:tcW w:w="801" w:type="dxa"/>
          </w:tcPr>
          <w:p w14:paraId="4DB0A44B" w14:textId="4CFC1F35" w:rsidR="00F722CC" w:rsidRDefault="00287081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10" w:type="dxa"/>
          </w:tcPr>
          <w:p w14:paraId="0C9BA6F8" w14:textId="6AA20FEC" w:rsidR="00F722CC" w:rsidRDefault="00287081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DanhSachMon</w:t>
            </w:r>
            <w:proofErr w:type="spellEnd"/>
          </w:p>
        </w:tc>
        <w:tc>
          <w:tcPr>
            <w:tcW w:w="2110" w:type="dxa"/>
          </w:tcPr>
          <w:p w14:paraId="4A6123C7" w14:textId="3F9F696D" w:rsidR="00F722CC" w:rsidRDefault="00287081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14:paraId="0BA65F2A" w14:textId="674AB26C" w:rsidR="00F722CC" w:rsidRDefault="00287081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món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ăn</w:t>
            </w:r>
            <w:proofErr w:type="spellEnd"/>
          </w:p>
        </w:tc>
      </w:tr>
      <w:tr w:rsidR="00F722CC" w14:paraId="1CFC8E62" w14:textId="77777777">
        <w:tc>
          <w:tcPr>
            <w:tcW w:w="801" w:type="dxa"/>
          </w:tcPr>
          <w:p w14:paraId="1E72905E" w14:textId="56C72F1A" w:rsidR="00F722CC" w:rsidRDefault="00287081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10" w:type="dxa"/>
          </w:tcPr>
          <w:p w14:paraId="2C192085" w14:textId="352A3A19" w:rsidR="00F722CC" w:rsidRDefault="00287081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DanhGiaMonAn</w:t>
            </w:r>
            <w:proofErr w:type="spellEnd"/>
          </w:p>
        </w:tc>
        <w:tc>
          <w:tcPr>
            <w:tcW w:w="2110" w:type="dxa"/>
          </w:tcPr>
          <w:p w14:paraId="5B0154E6" w14:textId="07E1D5D8" w:rsidR="00F722CC" w:rsidRDefault="00287081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14:paraId="5D22D970" w14:textId="4F769B60" w:rsidR="00F722CC" w:rsidRDefault="00287081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đánh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món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ăn</w:t>
            </w:r>
            <w:proofErr w:type="spellEnd"/>
          </w:p>
        </w:tc>
      </w:tr>
      <w:tr w:rsidR="00F722CC" w14:paraId="61757773" w14:textId="77777777">
        <w:tc>
          <w:tcPr>
            <w:tcW w:w="801" w:type="dxa"/>
          </w:tcPr>
          <w:p w14:paraId="1FEF0046" w14:textId="1B667BEB" w:rsidR="00F722CC" w:rsidRDefault="00287081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110" w:type="dxa"/>
          </w:tcPr>
          <w:p w14:paraId="2EEA3986" w14:textId="64CD0320" w:rsidR="00F722CC" w:rsidRDefault="00287081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LichSuGia</w:t>
            </w:r>
            <w:proofErr w:type="spellEnd"/>
          </w:p>
        </w:tc>
        <w:tc>
          <w:tcPr>
            <w:tcW w:w="2110" w:type="dxa"/>
          </w:tcPr>
          <w:p w14:paraId="6AAD9714" w14:textId="77E4E476" w:rsidR="00F722CC" w:rsidRDefault="00287081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14:paraId="2089CC75" w14:textId="6C65A62F" w:rsidR="00F722CC" w:rsidRDefault="00287081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</w:p>
        </w:tc>
      </w:tr>
      <w:tr w:rsidR="00F722CC" w14:paraId="0143CAD9" w14:textId="77777777">
        <w:tc>
          <w:tcPr>
            <w:tcW w:w="801" w:type="dxa"/>
          </w:tcPr>
          <w:p w14:paraId="72745389" w14:textId="3CBFA60E" w:rsidR="00F722CC" w:rsidRDefault="00287081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110" w:type="dxa"/>
          </w:tcPr>
          <w:p w14:paraId="73B5AA06" w14:textId="135E77E1" w:rsidR="00F722CC" w:rsidRDefault="00287081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KhachHang</w:t>
            </w:r>
            <w:proofErr w:type="spellEnd"/>
            <w:r>
              <w:rPr>
                <w:lang w:val="en-US"/>
              </w:rPr>
              <w:t xml:space="preserve"> - </w:t>
            </w:r>
            <w:proofErr w:type="spellStart"/>
            <w:r>
              <w:rPr>
                <w:lang w:val="en-US"/>
              </w:rPr>
              <w:t>TaiKhoan</w:t>
            </w:r>
            <w:proofErr w:type="spellEnd"/>
          </w:p>
        </w:tc>
        <w:tc>
          <w:tcPr>
            <w:tcW w:w="2110" w:type="dxa"/>
          </w:tcPr>
          <w:p w14:paraId="1B48A0BE" w14:textId="30A04F03" w:rsidR="00F722CC" w:rsidRDefault="00287081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Quan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- Association</w:t>
            </w:r>
          </w:p>
        </w:tc>
        <w:tc>
          <w:tcPr>
            <w:tcW w:w="3847" w:type="dxa"/>
          </w:tcPr>
          <w:p w14:paraId="4C4B568A" w14:textId="1E167351" w:rsidR="00F722CC" w:rsidRDefault="00287081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Mỗi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hữu</w:t>
            </w:r>
            <w:proofErr w:type="spellEnd"/>
            <w:r>
              <w:rPr>
                <w:lang w:val="en-US"/>
              </w:rPr>
              <w:t xml:space="preserve"> 1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</w:tr>
      <w:tr w:rsidR="00287081" w14:paraId="73AB7BBF" w14:textId="77777777">
        <w:tc>
          <w:tcPr>
            <w:tcW w:w="801" w:type="dxa"/>
          </w:tcPr>
          <w:p w14:paraId="2A223C01" w14:textId="72C3660F" w:rsidR="00287081" w:rsidRDefault="00287081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110" w:type="dxa"/>
          </w:tcPr>
          <w:p w14:paraId="7E64BBA4" w14:textId="01DC068F" w:rsidR="00287081" w:rsidRDefault="00287081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KhachHang</w:t>
            </w:r>
            <w:proofErr w:type="spellEnd"/>
            <w:r>
              <w:rPr>
                <w:lang w:val="en-US"/>
              </w:rPr>
              <w:t xml:space="preserve"> - </w:t>
            </w:r>
            <w:proofErr w:type="spellStart"/>
            <w:r>
              <w:rPr>
                <w:lang w:val="en-US"/>
              </w:rPr>
              <w:t>BuaAn</w:t>
            </w:r>
            <w:proofErr w:type="spellEnd"/>
          </w:p>
        </w:tc>
        <w:tc>
          <w:tcPr>
            <w:tcW w:w="2110" w:type="dxa"/>
          </w:tcPr>
          <w:p w14:paraId="797F7524" w14:textId="5648CE5D" w:rsidR="00287081" w:rsidRDefault="00287081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Quan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- Association</w:t>
            </w:r>
          </w:p>
        </w:tc>
        <w:tc>
          <w:tcPr>
            <w:tcW w:w="3847" w:type="dxa"/>
          </w:tcPr>
          <w:p w14:paraId="29BDDBF1" w14:textId="0B59BBBF" w:rsidR="00287081" w:rsidRDefault="00287081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Mỗi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bữa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</w:tr>
      <w:tr w:rsidR="00287081" w14:paraId="7D17B2DD" w14:textId="77777777">
        <w:tc>
          <w:tcPr>
            <w:tcW w:w="801" w:type="dxa"/>
          </w:tcPr>
          <w:p w14:paraId="14B74E5E" w14:textId="484A13AF" w:rsidR="00287081" w:rsidRDefault="00287081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110" w:type="dxa"/>
          </w:tcPr>
          <w:p w14:paraId="574628EA" w14:textId="55341781" w:rsidR="00287081" w:rsidRDefault="00287081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KhachHang</w:t>
            </w:r>
            <w:proofErr w:type="spellEnd"/>
            <w:r>
              <w:rPr>
                <w:lang w:val="en-US"/>
              </w:rPr>
              <w:t xml:space="preserve"> - </w:t>
            </w:r>
            <w:proofErr w:type="spellStart"/>
            <w:r>
              <w:rPr>
                <w:lang w:val="en-US"/>
              </w:rPr>
              <w:t>ThucDon</w:t>
            </w:r>
            <w:proofErr w:type="spellEnd"/>
          </w:p>
        </w:tc>
        <w:tc>
          <w:tcPr>
            <w:tcW w:w="2110" w:type="dxa"/>
          </w:tcPr>
          <w:p w14:paraId="399C7EC3" w14:textId="1E06F989" w:rsidR="00287081" w:rsidRDefault="00287081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Quan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- Association</w:t>
            </w:r>
          </w:p>
        </w:tc>
        <w:tc>
          <w:tcPr>
            <w:tcW w:w="3847" w:type="dxa"/>
          </w:tcPr>
          <w:p w14:paraId="43B7CBF1" w14:textId="4F9729CB" w:rsidR="00287081" w:rsidRDefault="00287081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Mỗi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một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riêng</w:t>
            </w:r>
            <w:proofErr w:type="spellEnd"/>
          </w:p>
        </w:tc>
      </w:tr>
      <w:tr w:rsidR="00287081" w14:paraId="2ABF472F" w14:textId="77777777">
        <w:tc>
          <w:tcPr>
            <w:tcW w:w="801" w:type="dxa"/>
          </w:tcPr>
          <w:p w14:paraId="1135D215" w14:textId="12F99A95" w:rsidR="00287081" w:rsidRDefault="00287081" w:rsidP="0028708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110" w:type="dxa"/>
          </w:tcPr>
          <w:p w14:paraId="58C9249A" w14:textId="339F50E3" w:rsidR="00287081" w:rsidRDefault="00287081" w:rsidP="00287081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KhachHang</w:t>
            </w:r>
            <w:proofErr w:type="spellEnd"/>
            <w:r>
              <w:rPr>
                <w:lang w:val="en-US"/>
              </w:rPr>
              <w:t xml:space="preserve"> - </w:t>
            </w:r>
            <w:proofErr w:type="spellStart"/>
            <w:r>
              <w:rPr>
                <w:lang w:val="en-US"/>
              </w:rPr>
              <w:t>DanhGiaMonAn</w:t>
            </w:r>
            <w:proofErr w:type="spellEnd"/>
          </w:p>
        </w:tc>
        <w:tc>
          <w:tcPr>
            <w:tcW w:w="2110" w:type="dxa"/>
          </w:tcPr>
          <w:p w14:paraId="378E11E5" w14:textId="1D9B9441" w:rsidR="00287081" w:rsidRDefault="00287081" w:rsidP="0028708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Quan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- Association</w:t>
            </w:r>
          </w:p>
        </w:tc>
        <w:tc>
          <w:tcPr>
            <w:tcW w:w="3847" w:type="dxa"/>
          </w:tcPr>
          <w:p w14:paraId="605151E2" w14:textId="3AD35BCF" w:rsidR="00287081" w:rsidRDefault="0028209D" w:rsidP="00287081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Mỗi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đánh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thuộc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một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</w:tr>
      <w:tr w:rsidR="00287081" w14:paraId="17EEE38B" w14:textId="77777777">
        <w:tc>
          <w:tcPr>
            <w:tcW w:w="801" w:type="dxa"/>
          </w:tcPr>
          <w:p w14:paraId="20C98ABA" w14:textId="1C81A413" w:rsidR="00287081" w:rsidRDefault="0028209D" w:rsidP="0028708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110" w:type="dxa"/>
          </w:tcPr>
          <w:p w14:paraId="6EDBB545" w14:textId="7D686067" w:rsidR="00287081" w:rsidRDefault="0028209D" w:rsidP="00287081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QuanLy</w:t>
            </w:r>
            <w:proofErr w:type="spellEnd"/>
            <w:r>
              <w:rPr>
                <w:lang w:val="en-US"/>
              </w:rPr>
              <w:t xml:space="preserve"> - </w:t>
            </w:r>
            <w:proofErr w:type="spellStart"/>
            <w:r>
              <w:rPr>
                <w:lang w:val="en-US"/>
              </w:rPr>
              <w:t>TaiKhoan</w:t>
            </w:r>
            <w:proofErr w:type="spellEnd"/>
          </w:p>
        </w:tc>
        <w:tc>
          <w:tcPr>
            <w:tcW w:w="2110" w:type="dxa"/>
          </w:tcPr>
          <w:p w14:paraId="7DC60A24" w14:textId="50C429DE" w:rsidR="00287081" w:rsidRDefault="00287081" w:rsidP="0028708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Quan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- Association</w:t>
            </w:r>
          </w:p>
        </w:tc>
        <w:tc>
          <w:tcPr>
            <w:tcW w:w="3847" w:type="dxa"/>
          </w:tcPr>
          <w:p w14:paraId="3180093B" w14:textId="5BB15629" w:rsidR="00287081" w:rsidRDefault="0028209D" w:rsidP="00287081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Mỗi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một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</w:tr>
      <w:tr w:rsidR="00287081" w14:paraId="0629CBD2" w14:textId="77777777">
        <w:tc>
          <w:tcPr>
            <w:tcW w:w="801" w:type="dxa"/>
          </w:tcPr>
          <w:p w14:paraId="5ACD945C" w14:textId="441E35C7" w:rsidR="00287081" w:rsidRDefault="0028209D" w:rsidP="0028708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110" w:type="dxa"/>
          </w:tcPr>
          <w:p w14:paraId="1BC17A72" w14:textId="432764F1" w:rsidR="00287081" w:rsidRDefault="0028209D" w:rsidP="00287081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QuanLy</w:t>
            </w:r>
            <w:proofErr w:type="spellEnd"/>
            <w:r>
              <w:rPr>
                <w:lang w:val="en-US"/>
              </w:rPr>
              <w:t xml:space="preserve"> - </w:t>
            </w:r>
            <w:proofErr w:type="spellStart"/>
            <w:r>
              <w:rPr>
                <w:lang w:val="en-US"/>
              </w:rPr>
              <w:t>BuaAn</w:t>
            </w:r>
            <w:proofErr w:type="spellEnd"/>
          </w:p>
        </w:tc>
        <w:tc>
          <w:tcPr>
            <w:tcW w:w="2110" w:type="dxa"/>
          </w:tcPr>
          <w:p w14:paraId="688325E7" w14:textId="1CA9E8AC" w:rsidR="00287081" w:rsidRDefault="00287081" w:rsidP="0028708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Quan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- </w:t>
            </w:r>
            <w:r w:rsidR="0028209D">
              <w:rPr>
                <w:lang w:val="en-US"/>
              </w:rPr>
              <w:t>Dependency</w:t>
            </w:r>
          </w:p>
        </w:tc>
        <w:tc>
          <w:tcPr>
            <w:tcW w:w="3847" w:type="dxa"/>
          </w:tcPr>
          <w:p w14:paraId="0A51FB7E" w14:textId="6FF29FA7" w:rsidR="00287081" w:rsidRDefault="0028209D" w:rsidP="00287081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bữa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</w:tr>
      <w:tr w:rsidR="0028209D" w14:paraId="71FE09CD" w14:textId="77777777">
        <w:tc>
          <w:tcPr>
            <w:tcW w:w="801" w:type="dxa"/>
          </w:tcPr>
          <w:p w14:paraId="0C7CEFDD" w14:textId="38BA0BAC" w:rsidR="0028209D" w:rsidRDefault="0028209D" w:rsidP="0028209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110" w:type="dxa"/>
          </w:tcPr>
          <w:p w14:paraId="300AAA15" w14:textId="1919BECE" w:rsidR="0028209D" w:rsidRDefault="0028209D" w:rsidP="0028209D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QuanLy</w:t>
            </w:r>
            <w:proofErr w:type="spellEnd"/>
            <w:r>
              <w:rPr>
                <w:lang w:val="en-US"/>
              </w:rPr>
              <w:t xml:space="preserve"> - </w:t>
            </w:r>
            <w:proofErr w:type="spellStart"/>
            <w:r>
              <w:rPr>
                <w:lang w:val="en-US"/>
              </w:rPr>
              <w:t>MonAn</w:t>
            </w:r>
            <w:proofErr w:type="spellEnd"/>
          </w:p>
        </w:tc>
        <w:tc>
          <w:tcPr>
            <w:tcW w:w="2110" w:type="dxa"/>
          </w:tcPr>
          <w:p w14:paraId="242BB555" w14:textId="2E1D15F7" w:rsidR="0028209D" w:rsidRDefault="0028209D" w:rsidP="0028209D">
            <w:pPr>
              <w:pStyle w:val="ThnVnban"/>
              <w:spacing w:after="0"/>
              <w:rPr>
                <w:lang w:val="en-US"/>
              </w:rPr>
            </w:pPr>
            <w:r w:rsidRPr="006D64A8">
              <w:rPr>
                <w:lang w:val="en-US"/>
              </w:rPr>
              <w:t xml:space="preserve">Quan </w:t>
            </w:r>
            <w:proofErr w:type="spellStart"/>
            <w:r w:rsidRPr="006D64A8">
              <w:rPr>
                <w:lang w:val="en-US"/>
              </w:rPr>
              <w:t>hệ</w:t>
            </w:r>
            <w:proofErr w:type="spellEnd"/>
            <w:r w:rsidRPr="006D64A8">
              <w:rPr>
                <w:lang w:val="en-US"/>
              </w:rPr>
              <w:t xml:space="preserve"> - Dependency</w:t>
            </w:r>
          </w:p>
        </w:tc>
        <w:tc>
          <w:tcPr>
            <w:tcW w:w="3847" w:type="dxa"/>
          </w:tcPr>
          <w:p w14:paraId="3BD83F38" w14:textId="5DBC6BB4" w:rsidR="0028209D" w:rsidRDefault="0028209D" w:rsidP="0028209D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một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món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ăn</w:t>
            </w:r>
            <w:proofErr w:type="spellEnd"/>
          </w:p>
        </w:tc>
      </w:tr>
      <w:tr w:rsidR="0028209D" w14:paraId="4CE8471D" w14:textId="77777777">
        <w:tc>
          <w:tcPr>
            <w:tcW w:w="801" w:type="dxa"/>
          </w:tcPr>
          <w:p w14:paraId="39CB0219" w14:textId="176A1634" w:rsidR="0028209D" w:rsidRPr="0028209D" w:rsidRDefault="0028209D" w:rsidP="0028209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19</w:t>
            </w:r>
          </w:p>
        </w:tc>
        <w:tc>
          <w:tcPr>
            <w:tcW w:w="2110" w:type="dxa"/>
          </w:tcPr>
          <w:p w14:paraId="3C1C400A" w14:textId="71D26BF4" w:rsidR="0028209D" w:rsidRDefault="0028209D" w:rsidP="0028209D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QuanLy</w:t>
            </w:r>
            <w:proofErr w:type="spellEnd"/>
            <w:r>
              <w:rPr>
                <w:lang w:val="en-US"/>
              </w:rPr>
              <w:t xml:space="preserve"> – </w:t>
            </w:r>
            <w:proofErr w:type="spellStart"/>
            <w:r>
              <w:rPr>
                <w:lang w:val="en-US"/>
              </w:rPr>
              <w:t>LichSuGia</w:t>
            </w:r>
            <w:proofErr w:type="spellEnd"/>
          </w:p>
        </w:tc>
        <w:tc>
          <w:tcPr>
            <w:tcW w:w="2110" w:type="dxa"/>
          </w:tcPr>
          <w:p w14:paraId="22D19A00" w14:textId="37092AE4" w:rsidR="0028209D" w:rsidRDefault="0028209D" w:rsidP="0028209D">
            <w:pPr>
              <w:pStyle w:val="ThnVnban"/>
              <w:spacing w:after="0"/>
              <w:rPr>
                <w:lang w:val="en-US"/>
              </w:rPr>
            </w:pPr>
            <w:r w:rsidRPr="006D64A8">
              <w:rPr>
                <w:lang w:val="en-US"/>
              </w:rPr>
              <w:t xml:space="preserve">Quan </w:t>
            </w:r>
            <w:proofErr w:type="spellStart"/>
            <w:r w:rsidRPr="006D64A8">
              <w:rPr>
                <w:lang w:val="en-US"/>
              </w:rPr>
              <w:t>hệ</w:t>
            </w:r>
            <w:proofErr w:type="spellEnd"/>
            <w:r w:rsidRPr="006D64A8">
              <w:rPr>
                <w:lang w:val="en-US"/>
              </w:rPr>
              <w:t xml:space="preserve"> - Dependency</w:t>
            </w:r>
          </w:p>
        </w:tc>
        <w:tc>
          <w:tcPr>
            <w:tcW w:w="3847" w:type="dxa"/>
          </w:tcPr>
          <w:p w14:paraId="5E0DA7B9" w14:textId="78F2F7A0" w:rsidR="0028209D" w:rsidRDefault="0028209D" w:rsidP="0028209D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qua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1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LichSuGia</w:t>
            </w:r>
            <w:proofErr w:type="spellEnd"/>
          </w:p>
        </w:tc>
      </w:tr>
      <w:tr w:rsidR="00287081" w14:paraId="0E6BD5CC" w14:textId="77777777">
        <w:tc>
          <w:tcPr>
            <w:tcW w:w="801" w:type="dxa"/>
          </w:tcPr>
          <w:p w14:paraId="05FCF463" w14:textId="1133F256" w:rsidR="00287081" w:rsidRDefault="0028209D" w:rsidP="0028708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110" w:type="dxa"/>
          </w:tcPr>
          <w:p w14:paraId="54382D11" w14:textId="69E9AE1B" w:rsidR="00287081" w:rsidRDefault="0028209D" w:rsidP="00287081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BuaAn</w:t>
            </w:r>
            <w:proofErr w:type="spellEnd"/>
            <w:r>
              <w:rPr>
                <w:lang w:val="en-US"/>
              </w:rPr>
              <w:t xml:space="preserve"> - </w:t>
            </w:r>
            <w:proofErr w:type="spellStart"/>
            <w:r>
              <w:rPr>
                <w:lang w:val="en-US"/>
              </w:rPr>
              <w:t>MonAn</w:t>
            </w:r>
            <w:proofErr w:type="spellEnd"/>
          </w:p>
        </w:tc>
        <w:tc>
          <w:tcPr>
            <w:tcW w:w="2110" w:type="dxa"/>
          </w:tcPr>
          <w:p w14:paraId="0A25BA5F" w14:textId="240FA4BF" w:rsidR="00287081" w:rsidRDefault="00287081" w:rsidP="0028708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Quan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- Association</w:t>
            </w:r>
          </w:p>
        </w:tc>
        <w:tc>
          <w:tcPr>
            <w:tcW w:w="3847" w:type="dxa"/>
          </w:tcPr>
          <w:p w14:paraId="646B9624" w14:textId="4F94D505" w:rsidR="00287081" w:rsidRDefault="0028209D" w:rsidP="00287081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Một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bữa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món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ăn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qua </w:t>
            </w:r>
            <w:proofErr w:type="spellStart"/>
            <w:r>
              <w:rPr>
                <w:lang w:val="en-US"/>
              </w:rPr>
              <w:t>ChiTietBuaAn</w:t>
            </w:r>
            <w:proofErr w:type="spellEnd"/>
          </w:p>
        </w:tc>
      </w:tr>
      <w:tr w:rsidR="00287081" w14:paraId="782DC4F0" w14:textId="77777777">
        <w:tc>
          <w:tcPr>
            <w:tcW w:w="801" w:type="dxa"/>
          </w:tcPr>
          <w:p w14:paraId="429C0D6F" w14:textId="5AC29660" w:rsidR="00287081" w:rsidRDefault="0028209D" w:rsidP="0028708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110" w:type="dxa"/>
          </w:tcPr>
          <w:p w14:paraId="77BC2F2A" w14:textId="10CB1A8E" w:rsidR="00287081" w:rsidRDefault="0028209D" w:rsidP="00287081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BuaAn</w:t>
            </w:r>
            <w:proofErr w:type="spellEnd"/>
            <w:r>
              <w:rPr>
                <w:lang w:val="en-US"/>
              </w:rPr>
              <w:t xml:space="preserve"> - </w:t>
            </w:r>
            <w:proofErr w:type="spellStart"/>
            <w:r>
              <w:rPr>
                <w:lang w:val="en-US"/>
              </w:rPr>
              <w:t>ThucDon</w:t>
            </w:r>
            <w:proofErr w:type="spellEnd"/>
          </w:p>
        </w:tc>
        <w:tc>
          <w:tcPr>
            <w:tcW w:w="2110" w:type="dxa"/>
          </w:tcPr>
          <w:p w14:paraId="096A6848" w14:textId="6274B203" w:rsidR="00287081" w:rsidRDefault="00287081" w:rsidP="0028708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Quan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- </w:t>
            </w:r>
            <w:r w:rsidR="0028209D" w:rsidRPr="006D64A8">
              <w:rPr>
                <w:lang w:val="en-US"/>
              </w:rPr>
              <w:t>Dependency</w:t>
            </w:r>
          </w:p>
        </w:tc>
        <w:tc>
          <w:tcPr>
            <w:tcW w:w="3847" w:type="dxa"/>
          </w:tcPr>
          <w:p w14:paraId="522F35BF" w14:textId="3DAE9CBD" w:rsidR="00287081" w:rsidRDefault="0028209D" w:rsidP="00287081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Một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bữa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lấy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287081" w14:paraId="764BA498" w14:textId="77777777" w:rsidTr="00287081">
        <w:trPr>
          <w:trHeight w:val="233"/>
        </w:trPr>
        <w:tc>
          <w:tcPr>
            <w:tcW w:w="801" w:type="dxa"/>
          </w:tcPr>
          <w:p w14:paraId="0EE92240" w14:textId="4DD0BB7A" w:rsidR="00287081" w:rsidRDefault="0028209D" w:rsidP="0028708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110" w:type="dxa"/>
          </w:tcPr>
          <w:p w14:paraId="20D3BCDB" w14:textId="4956A317" w:rsidR="00287081" w:rsidRDefault="0028209D" w:rsidP="00287081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MonAn</w:t>
            </w:r>
            <w:proofErr w:type="spellEnd"/>
            <w:r>
              <w:rPr>
                <w:lang w:val="en-US"/>
              </w:rPr>
              <w:t xml:space="preserve"> – </w:t>
            </w:r>
            <w:proofErr w:type="spellStart"/>
            <w:r>
              <w:rPr>
                <w:lang w:val="en-US"/>
              </w:rPr>
              <w:t>ThucDon</w:t>
            </w:r>
            <w:proofErr w:type="spellEnd"/>
          </w:p>
        </w:tc>
        <w:tc>
          <w:tcPr>
            <w:tcW w:w="2110" w:type="dxa"/>
          </w:tcPr>
          <w:p w14:paraId="7600DB99" w14:textId="015BAD38" w:rsidR="00287081" w:rsidRDefault="00287081" w:rsidP="0028708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Quan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- Association</w:t>
            </w:r>
          </w:p>
        </w:tc>
        <w:tc>
          <w:tcPr>
            <w:tcW w:w="3847" w:type="dxa"/>
          </w:tcPr>
          <w:p w14:paraId="19F565B6" w14:textId="6A73A4D9" w:rsidR="00287081" w:rsidRDefault="0028209D" w:rsidP="00287081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Mỗi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món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muốn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</w:tr>
      <w:tr w:rsidR="00287081" w14:paraId="0FB8B98A" w14:textId="77777777" w:rsidTr="00287081">
        <w:trPr>
          <w:trHeight w:val="233"/>
        </w:trPr>
        <w:tc>
          <w:tcPr>
            <w:tcW w:w="801" w:type="dxa"/>
          </w:tcPr>
          <w:p w14:paraId="30A7B36A" w14:textId="0174600F" w:rsidR="00287081" w:rsidRDefault="0028209D" w:rsidP="0028708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110" w:type="dxa"/>
          </w:tcPr>
          <w:p w14:paraId="2C9AAD9F" w14:textId="3A544616" w:rsidR="00287081" w:rsidRDefault="0028209D" w:rsidP="00287081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MonAn</w:t>
            </w:r>
            <w:proofErr w:type="spellEnd"/>
            <w:r>
              <w:rPr>
                <w:lang w:val="en-US"/>
              </w:rPr>
              <w:t xml:space="preserve"> – </w:t>
            </w:r>
            <w:proofErr w:type="spellStart"/>
            <w:r>
              <w:rPr>
                <w:lang w:val="en-US"/>
              </w:rPr>
              <w:t>DanhSachMon</w:t>
            </w:r>
            <w:proofErr w:type="spellEnd"/>
          </w:p>
        </w:tc>
        <w:tc>
          <w:tcPr>
            <w:tcW w:w="2110" w:type="dxa"/>
          </w:tcPr>
          <w:p w14:paraId="45036482" w14:textId="67D6643C" w:rsidR="00287081" w:rsidRDefault="00287081" w:rsidP="0028708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Quan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- Association</w:t>
            </w:r>
          </w:p>
        </w:tc>
        <w:tc>
          <w:tcPr>
            <w:tcW w:w="3847" w:type="dxa"/>
          </w:tcPr>
          <w:p w14:paraId="2E33AE76" w14:textId="05457B50" w:rsidR="00287081" w:rsidRDefault="0028209D" w:rsidP="00287081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Một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món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nằm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một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món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ăn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qua </w:t>
            </w:r>
            <w:proofErr w:type="spellStart"/>
            <w:r>
              <w:rPr>
                <w:lang w:val="en-US"/>
              </w:rPr>
              <w:t>DanhSachMon</w:t>
            </w:r>
            <w:proofErr w:type="spellEnd"/>
          </w:p>
        </w:tc>
      </w:tr>
      <w:tr w:rsidR="00287081" w14:paraId="4EB81EE6" w14:textId="77777777" w:rsidTr="00287081">
        <w:trPr>
          <w:trHeight w:val="233"/>
        </w:trPr>
        <w:tc>
          <w:tcPr>
            <w:tcW w:w="801" w:type="dxa"/>
          </w:tcPr>
          <w:p w14:paraId="6CAB0E82" w14:textId="566AC40A" w:rsidR="00287081" w:rsidRDefault="0028209D" w:rsidP="0028708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110" w:type="dxa"/>
          </w:tcPr>
          <w:p w14:paraId="79588EA7" w14:textId="1CED8C2D" w:rsidR="00287081" w:rsidRDefault="0028209D" w:rsidP="00287081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MonAn</w:t>
            </w:r>
            <w:proofErr w:type="spellEnd"/>
            <w:r>
              <w:rPr>
                <w:lang w:val="en-US"/>
              </w:rPr>
              <w:t xml:space="preserve"> – </w:t>
            </w:r>
            <w:proofErr w:type="spellStart"/>
            <w:r>
              <w:rPr>
                <w:lang w:val="en-US"/>
              </w:rPr>
              <w:t>DanhGiaMon</w:t>
            </w:r>
            <w:proofErr w:type="spellEnd"/>
          </w:p>
        </w:tc>
        <w:tc>
          <w:tcPr>
            <w:tcW w:w="2110" w:type="dxa"/>
          </w:tcPr>
          <w:p w14:paraId="55659F91" w14:textId="1C89DDF4" w:rsidR="00287081" w:rsidRDefault="00287081" w:rsidP="0028708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Quan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- Association</w:t>
            </w:r>
          </w:p>
        </w:tc>
        <w:tc>
          <w:tcPr>
            <w:tcW w:w="3847" w:type="dxa"/>
          </w:tcPr>
          <w:p w14:paraId="36A7641B" w14:textId="32E506B2" w:rsidR="00287081" w:rsidRDefault="0028209D" w:rsidP="00287081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Một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món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đánh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món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ăn</w:t>
            </w:r>
            <w:proofErr w:type="spellEnd"/>
          </w:p>
        </w:tc>
      </w:tr>
      <w:tr w:rsidR="00287081" w14:paraId="4FACE88B" w14:textId="77777777" w:rsidTr="00287081">
        <w:trPr>
          <w:trHeight w:val="233"/>
        </w:trPr>
        <w:tc>
          <w:tcPr>
            <w:tcW w:w="801" w:type="dxa"/>
          </w:tcPr>
          <w:p w14:paraId="21FB520F" w14:textId="781BF7BF" w:rsidR="00287081" w:rsidRDefault="0028209D" w:rsidP="0028708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110" w:type="dxa"/>
          </w:tcPr>
          <w:p w14:paraId="4187D042" w14:textId="6E1B99AD" w:rsidR="00287081" w:rsidRDefault="0028209D" w:rsidP="00287081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MonAn</w:t>
            </w:r>
            <w:proofErr w:type="spellEnd"/>
            <w:r>
              <w:rPr>
                <w:lang w:val="en-US"/>
              </w:rPr>
              <w:t xml:space="preserve"> - </w:t>
            </w:r>
            <w:proofErr w:type="spellStart"/>
            <w:r>
              <w:rPr>
                <w:lang w:val="en-US"/>
              </w:rPr>
              <w:t>LichSuGia</w:t>
            </w:r>
            <w:proofErr w:type="spellEnd"/>
          </w:p>
        </w:tc>
        <w:tc>
          <w:tcPr>
            <w:tcW w:w="2110" w:type="dxa"/>
          </w:tcPr>
          <w:p w14:paraId="124D4068" w14:textId="642253C5" w:rsidR="00287081" w:rsidRDefault="00287081" w:rsidP="0028708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Quan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- Association</w:t>
            </w:r>
          </w:p>
        </w:tc>
        <w:tc>
          <w:tcPr>
            <w:tcW w:w="3847" w:type="dxa"/>
          </w:tcPr>
          <w:p w14:paraId="38AC93BF" w14:textId="2F020A59" w:rsidR="00287081" w:rsidRDefault="0028209D" w:rsidP="00287081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Mỗi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món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lịch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riêng</w:t>
            </w:r>
            <w:proofErr w:type="spellEnd"/>
          </w:p>
        </w:tc>
      </w:tr>
    </w:tbl>
    <w:p w14:paraId="4EBC1A2D" w14:textId="12784CC9" w:rsidR="00B45A7B" w:rsidRDefault="00B45A7B" w:rsidP="00B45A7B">
      <w:pPr>
        <w:pStyle w:val="u2"/>
        <w:numPr>
          <w:ilvl w:val="0"/>
          <w:numId w:val="0"/>
        </w:numPr>
      </w:pPr>
      <w:bookmarkStart w:id="4" w:name="_Toc172872218"/>
    </w:p>
    <w:p w14:paraId="2C267085" w14:textId="59B76C51" w:rsidR="00B45A7B" w:rsidRDefault="00B45A7B" w:rsidP="00B45A7B"/>
    <w:p w14:paraId="6CC33CA2" w14:textId="18FA118F" w:rsidR="00B45A7B" w:rsidRDefault="00B45A7B" w:rsidP="00B45A7B"/>
    <w:p w14:paraId="4C80546B" w14:textId="723372EC" w:rsidR="00B45A7B" w:rsidRDefault="00B45A7B" w:rsidP="00B45A7B"/>
    <w:p w14:paraId="3ACCB0B6" w14:textId="59A3FC06" w:rsidR="00B45A7B" w:rsidRDefault="00B45A7B" w:rsidP="00B45A7B"/>
    <w:p w14:paraId="03085E15" w14:textId="730DEE51" w:rsidR="00B45A7B" w:rsidRDefault="00B45A7B" w:rsidP="00B45A7B"/>
    <w:p w14:paraId="787C9D73" w14:textId="5FB137A4" w:rsidR="00B45A7B" w:rsidRDefault="00B45A7B" w:rsidP="00B45A7B"/>
    <w:p w14:paraId="2CB079F4" w14:textId="09434449" w:rsidR="00B45A7B" w:rsidRDefault="00B45A7B" w:rsidP="00B45A7B"/>
    <w:p w14:paraId="749F524C" w14:textId="1F252D24" w:rsidR="00B45A7B" w:rsidRDefault="00B45A7B" w:rsidP="00B45A7B"/>
    <w:p w14:paraId="7041778C" w14:textId="1A941BEA" w:rsidR="00B45A7B" w:rsidRDefault="00B45A7B" w:rsidP="00B45A7B"/>
    <w:p w14:paraId="3EFFA2C5" w14:textId="70143355" w:rsidR="00B45A7B" w:rsidRDefault="00B45A7B" w:rsidP="00B45A7B"/>
    <w:p w14:paraId="520246ED" w14:textId="3C67E676" w:rsidR="00B45A7B" w:rsidRDefault="00B45A7B" w:rsidP="00B45A7B"/>
    <w:p w14:paraId="79011A13" w14:textId="3A52499B" w:rsidR="00B45A7B" w:rsidRDefault="00B45A7B" w:rsidP="00B45A7B"/>
    <w:p w14:paraId="01DE9F25" w14:textId="548C0E21" w:rsidR="00B45A7B" w:rsidRDefault="00B45A7B" w:rsidP="00B45A7B"/>
    <w:p w14:paraId="1C06F0F8" w14:textId="51571091" w:rsidR="00B45A7B" w:rsidRDefault="00B45A7B" w:rsidP="00B45A7B"/>
    <w:p w14:paraId="7ABD178F" w14:textId="0A35E016" w:rsidR="00B45A7B" w:rsidRDefault="00B45A7B" w:rsidP="00B45A7B"/>
    <w:p w14:paraId="4FE26A55" w14:textId="77777777" w:rsidR="00B45A7B" w:rsidRDefault="00B45A7B" w:rsidP="00B45A7B"/>
    <w:p w14:paraId="34213181" w14:textId="7874E18D" w:rsidR="00B45A7B" w:rsidRDefault="00B45A7B" w:rsidP="00B45A7B"/>
    <w:p w14:paraId="36FDC733" w14:textId="40CFB570" w:rsidR="00B45A7B" w:rsidRDefault="00B45A7B" w:rsidP="00B45A7B"/>
    <w:p w14:paraId="7B704F38" w14:textId="1E9C06C4" w:rsidR="00B45A7B" w:rsidRDefault="00B45A7B" w:rsidP="00B45A7B"/>
    <w:p w14:paraId="0F79BDD0" w14:textId="4C739F1E" w:rsidR="00B45A7B" w:rsidRDefault="00B45A7B" w:rsidP="00B45A7B"/>
    <w:p w14:paraId="0AAC117A" w14:textId="77777777" w:rsidR="00B45A7B" w:rsidRPr="00B45A7B" w:rsidRDefault="00B45A7B" w:rsidP="00B45A7B"/>
    <w:p w14:paraId="24F47DF7" w14:textId="63280C9A" w:rsidR="00B45A7B" w:rsidRPr="00B45A7B" w:rsidRDefault="00FD06E2" w:rsidP="00B45A7B">
      <w:pPr>
        <w:pStyle w:val="u2"/>
      </w:pPr>
      <w:r>
        <w:lastRenderedPageBreak/>
        <w:t xml:space="preserve">Mô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bookmarkEnd w:id="4"/>
      <w:proofErr w:type="spellEnd"/>
    </w:p>
    <w:p w14:paraId="2690195D" w14:textId="2EC0CFBE" w:rsidR="00C67CB6" w:rsidRPr="00C67CB6" w:rsidRDefault="00226A4B" w:rsidP="00C67CB6">
      <w:pPr>
        <w:pStyle w:val="u3"/>
        <w:rPr>
          <w:lang w:val="en-US"/>
        </w:rPr>
      </w:pPr>
      <w:proofErr w:type="spellStart"/>
      <w:r w:rsidRPr="00C67CB6">
        <w:rPr>
          <w:lang w:val="en-US"/>
        </w:rPr>
        <w:t>KhachHang</w:t>
      </w:r>
      <w:proofErr w:type="spellEnd"/>
      <w:r w:rsidR="00C67CB6">
        <w:rPr>
          <w:lang w:val="en-US"/>
        </w:rPr>
        <w:t>: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C67CB6" w:rsidRPr="00F44EE4" w14:paraId="04EE6246" w14:textId="77777777" w:rsidTr="008C0E59">
        <w:tc>
          <w:tcPr>
            <w:tcW w:w="758" w:type="dxa"/>
          </w:tcPr>
          <w:p w14:paraId="1EBC905C" w14:textId="77777777" w:rsidR="00C67CB6" w:rsidRPr="00F44EE4" w:rsidRDefault="00C67CB6" w:rsidP="008C0E59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42FADBE2" w14:textId="77777777" w:rsidR="00C67CB6" w:rsidRPr="00F44EE4" w:rsidRDefault="00C67CB6" w:rsidP="008C0E59">
            <w:pPr>
              <w:spacing w:line="360" w:lineRule="auto"/>
            </w:pPr>
            <w:r w:rsidRPr="00F44EE4">
              <w:rPr>
                <w:color w:val="000000"/>
              </w:rPr>
              <w:t xml:space="preserve">Tên </w:t>
            </w:r>
            <w:proofErr w:type="spellStart"/>
            <w:r w:rsidRPr="00F44EE4">
              <w:rPr>
                <w:color w:val="000000"/>
              </w:rPr>
              <w:t>thuộc</w:t>
            </w:r>
            <w:proofErr w:type="spellEnd"/>
            <w:r w:rsidRPr="00F44EE4">
              <w:rPr>
                <w:color w:val="000000"/>
              </w:rPr>
              <w:t xml:space="preserve"> </w:t>
            </w:r>
            <w:proofErr w:type="spellStart"/>
            <w:r w:rsidRPr="00F44EE4">
              <w:rPr>
                <w:color w:val="000000"/>
              </w:rPr>
              <w:t>tính</w:t>
            </w:r>
            <w:proofErr w:type="spellEnd"/>
          </w:p>
        </w:tc>
        <w:tc>
          <w:tcPr>
            <w:tcW w:w="1566" w:type="dxa"/>
          </w:tcPr>
          <w:p w14:paraId="2CD24B5D" w14:textId="77777777" w:rsidR="00C67CB6" w:rsidRPr="00363B6E" w:rsidRDefault="00C67CB6" w:rsidP="008C0E5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1AA1F598" w14:textId="77777777" w:rsidR="00C67CB6" w:rsidRPr="00F44EE4" w:rsidRDefault="00C67CB6" w:rsidP="008C0E59">
            <w:pPr>
              <w:spacing w:line="360" w:lineRule="auto"/>
            </w:pPr>
            <w:proofErr w:type="spellStart"/>
            <w:r w:rsidRPr="00F44EE4">
              <w:rPr>
                <w:color w:val="000000"/>
              </w:rPr>
              <w:t>Ràng</w:t>
            </w:r>
            <w:proofErr w:type="spellEnd"/>
            <w:r w:rsidRPr="00F44EE4">
              <w:rPr>
                <w:color w:val="000000"/>
              </w:rPr>
              <w:t xml:space="preserve"> </w:t>
            </w:r>
            <w:proofErr w:type="spellStart"/>
            <w:r w:rsidRPr="00F44EE4">
              <w:rPr>
                <w:color w:val="000000"/>
              </w:rPr>
              <w:t>buộc</w:t>
            </w:r>
            <w:proofErr w:type="spellEnd"/>
          </w:p>
        </w:tc>
        <w:tc>
          <w:tcPr>
            <w:tcW w:w="3646" w:type="dxa"/>
          </w:tcPr>
          <w:p w14:paraId="525794A5" w14:textId="77777777" w:rsidR="00C67CB6" w:rsidRPr="00F44EE4" w:rsidRDefault="00C67CB6" w:rsidP="008C0E59">
            <w:pPr>
              <w:spacing w:line="360" w:lineRule="auto"/>
            </w:pPr>
            <w:r w:rsidRPr="00F44EE4">
              <w:rPr>
                <w:color w:val="000000"/>
              </w:rPr>
              <w:t xml:space="preserve">Ý </w:t>
            </w:r>
            <w:proofErr w:type="spellStart"/>
            <w:r w:rsidRPr="00F44EE4">
              <w:rPr>
                <w:color w:val="000000"/>
              </w:rPr>
              <w:t>nghĩa</w:t>
            </w:r>
            <w:proofErr w:type="spellEnd"/>
            <w:r w:rsidRPr="00F44EE4">
              <w:rPr>
                <w:color w:val="000000"/>
              </w:rPr>
              <w:t xml:space="preserve">/ghi </w:t>
            </w:r>
            <w:proofErr w:type="spellStart"/>
            <w:r w:rsidRPr="00F44EE4">
              <w:rPr>
                <w:color w:val="000000"/>
              </w:rPr>
              <w:t>chú</w:t>
            </w:r>
            <w:proofErr w:type="spellEnd"/>
          </w:p>
        </w:tc>
      </w:tr>
      <w:tr w:rsidR="00C67CB6" w14:paraId="18AD3067" w14:textId="77777777" w:rsidTr="008C0E59">
        <w:tc>
          <w:tcPr>
            <w:tcW w:w="758" w:type="dxa"/>
          </w:tcPr>
          <w:p w14:paraId="483CD339" w14:textId="35EE7082" w:rsidR="00C67CB6" w:rsidRPr="00C67CB6" w:rsidRDefault="00C67CB6" w:rsidP="00C67CB6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60800999" w14:textId="74D9B244" w:rsidR="00C67CB6" w:rsidRPr="00C67CB6" w:rsidRDefault="00C67CB6" w:rsidP="008C0E59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HoTen</w:t>
            </w:r>
            <w:proofErr w:type="spellEnd"/>
          </w:p>
        </w:tc>
        <w:tc>
          <w:tcPr>
            <w:tcW w:w="1566" w:type="dxa"/>
          </w:tcPr>
          <w:p w14:paraId="2AFD0EE5" w14:textId="67739225" w:rsidR="00C67CB6" w:rsidRPr="00363B6E" w:rsidRDefault="00C67CB6" w:rsidP="008C0E5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493138A3" w14:textId="330045DE" w:rsidR="00C67CB6" w:rsidRPr="00C67CB6" w:rsidRDefault="00C67CB6" w:rsidP="008C0E59">
            <w:pPr>
              <w:pStyle w:val="ThnVnban"/>
              <w:spacing w:after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char[</w:t>
            </w:r>
            <w:proofErr w:type="gramEnd"/>
            <w:r w:rsidR="008C0E59">
              <w:rPr>
                <w:lang w:val="en-US"/>
              </w:rPr>
              <w:t>50</w:t>
            </w:r>
            <w:r>
              <w:rPr>
                <w:lang w:val="en-US"/>
              </w:rPr>
              <w:t>]</w:t>
            </w:r>
          </w:p>
        </w:tc>
        <w:tc>
          <w:tcPr>
            <w:tcW w:w="3646" w:type="dxa"/>
          </w:tcPr>
          <w:p w14:paraId="0056B011" w14:textId="7F0415D5" w:rsidR="00C67CB6" w:rsidRPr="00C67CB6" w:rsidRDefault="00C67CB6" w:rsidP="008C0E59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Lưu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</w:p>
        </w:tc>
      </w:tr>
      <w:tr w:rsidR="00C67CB6" w14:paraId="1AA3782C" w14:textId="77777777" w:rsidTr="008C0E59">
        <w:tc>
          <w:tcPr>
            <w:tcW w:w="758" w:type="dxa"/>
          </w:tcPr>
          <w:p w14:paraId="51179CB5" w14:textId="0C45F080" w:rsidR="00C67CB6" w:rsidRDefault="00C67CB6" w:rsidP="00C67CB6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11E3BB66" w14:textId="2BAD0148" w:rsidR="00C67CB6" w:rsidRDefault="00C67CB6" w:rsidP="008C0E5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SDT</w:t>
            </w:r>
          </w:p>
        </w:tc>
        <w:tc>
          <w:tcPr>
            <w:tcW w:w="1566" w:type="dxa"/>
          </w:tcPr>
          <w:p w14:paraId="68990441" w14:textId="6D955B0E" w:rsidR="00C67CB6" w:rsidRDefault="00C67CB6" w:rsidP="008C0E5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51452766" w14:textId="3784948B" w:rsidR="00C67CB6" w:rsidRDefault="00C67CB6" w:rsidP="008C0E59">
            <w:pPr>
              <w:pStyle w:val="ThnVnban"/>
              <w:spacing w:after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char[</w:t>
            </w:r>
            <w:proofErr w:type="gramEnd"/>
            <w:r>
              <w:rPr>
                <w:lang w:val="en-US"/>
              </w:rPr>
              <w:t>20]</w:t>
            </w:r>
          </w:p>
        </w:tc>
        <w:tc>
          <w:tcPr>
            <w:tcW w:w="3646" w:type="dxa"/>
          </w:tcPr>
          <w:p w14:paraId="65056292" w14:textId="6508CC61" w:rsidR="00C67CB6" w:rsidRPr="00C67CB6" w:rsidRDefault="00C67CB6" w:rsidP="008C0E59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Lưu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</w:p>
        </w:tc>
      </w:tr>
      <w:tr w:rsidR="00C67CB6" w14:paraId="13AC9DD0" w14:textId="77777777" w:rsidTr="008C0E59">
        <w:tc>
          <w:tcPr>
            <w:tcW w:w="758" w:type="dxa"/>
          </w:tcPr>
          <w:p w14:paraId="56D9317A" w14:textId="602EFEBD" w:rsidR="00C67CB6" w:rsidRDefault="00C67CB6" w:rsidP="00C67CB6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654C08DC" w14:textId="4D054F10" w:rsidR="00C67CB6" w:rsidRDefault="00C67CB6" w:rsidP="008C0E5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566" w:type="dxa"/>
          </w:tcPr>
          <w:p w14:paraId="30FCBD35" w14:textId="2F7835F5" w:rsidR="00C67CB6" w:rsidRDefault="00C67CB6" w:rsidP="008C0E5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6AF3798F" w14:textId="71CF0CDB" w:rsidR="00C67CB6" w:rsidRDefault="00C67CB6" w:rsidP="008C0E59">
            <w:pPr>
              <w:pStyle w:val="ThnVnban"/>
              <w:spacing w:after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char[</w:t>
            </w:r>
            <w:proofErr w:type="gramEnd"/>
            <w:r>
              <w:rPr>
                <w:lang w:val="en-US"/>
              </w:rPr>
              <w:t>20]</w:t>
            </w:r>
          </w:p>
        </w:tc>
        <w:tc>
          <w:tcPr>
            <w:tcW w:w="3646" w:type="dxa"/>
          </w:tcPr>
          <w:p w14:paraId="198B64F4" w14:textId="0F9B9591" w:rsidR="00C67CB6" w:rsidRPr="00C67CB6" w:rsidRDefault="00C67CB6" w:rsidP="008C0E59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Lưu</w:t>
            </w:r>
            <w:proofErr w:type="spellEnd"/>
            <w:r>
              <w:rPr>
                <w:lang w:val="en-US"/>
              </w:rPr>
              <w:t xml:space="preserve"> email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</w:p>
        </w:tc>
      </w:tr>
      <w:tr w:rsidR="00C67CB6" w14:paraId="7589984C" w14:textId="77777777" w:rsidTr="008C0E59">
        <w:tc>
          <w:tcPr>
            <w:tcW w:w="758" w:type="dxa"/>
          </w:tcPr>
          <w:p w14:paraId="2656FA3D" w14:textId="0DEC928A" w:rsidR="00C67CB6" w:rsidRDefault="00C67CB6" w:rsidP="00C67CB6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14:paraId="71CAC595" w14:textId="01026795" w:rsidR="00C67CB6" w:rsidRDefault="00C67CB6" w:rsidP="008C0E59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DiaChi</w:t>
            </w:r>
            <w:proofErr w:type="spellEnd"/>
          </w:p>
        </w:tc>
        <w:tc>
          <w:tcPr>
            <w:tcW w:w="1566" w:type="dxa"/>
          </w:tcPr>
          <w:p w14:paraId="0B0AD3A7" w14:textId="352F272A" w:rsidR="00C67CB6" w:rsidRDefault="00C67CB6" w:rsidP="008C0E5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39665E26" w14:textId="0FFA3C6B" w:rsidR="00C67CB6" w:rsidRDefault="00C67CB6" w:rsidP="008C0E59">
            <w:pPr>
              <w:pStyle w:val="ThnVnban"/>
              <w:spacing w:after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char[</w:t>
            </w:r>
            <w:proofErr w:type="gramEnd"/>
            <w:r>
              <w:rPr>
                <w:lang w:val="en-US"/>
              </w:rPr>
              <w:t>50]</w:t>
            </w:r>
          </w:p>
        </w:tc>
        <w:tc>
          <w:tcPr>
            <w:tcW w:w="3646" w:type="dxa"/>
          </w:tcPr>
          <w:p w14:paraId="27369F4A" w14:textId="68121D1B" w:rsidR="00C67CB6" w:rsidRPr="00C67CB6" w:rsidRDefault="00C67CB6" w:rsidP="008C0E59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Lưu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</w:p>
        </w:tc>
      </w:tr>
    </w:tbl>
    <w:p w14:paraId="74813984" w14:textId="77777777" w:rsidR="003F4D9C" w:rsidRDefault="003F4D9C" w:rsidP="00226A4B">
      <w:pPr>
        <w:pStyle w:val="ThnVnban"/>
        <w:ind w:left="720"/>
        <w:rPr>
          <w:iCs/>
          <w:lang w:val="en-US"/>
        </w:rPr>
      </w:pPr>
    </w:p>
    <w:p w14:paraId="3FCB593B" w14:textId="12AFA64D" w:rsidR="00C67CB6" w:rsidRPr="00533D5A" w:rsidRDefault="00C67CB6" w:rsidP="00533D5A">
      <w:pPr>
        <w:pStyle w:val="u3"/>
        <w:rPr>
          <w:lang w:val="en-US"/>
        </w:rPr>
      </w:pPr>
      <w:proofErr w:type="spellStart"/>
      <w:r>
        <w:rPr>
          <w:lang w:val="en-US"/>
        </w:rPr>
        <w:t>ThucDon</w:t>
      </w:r>
      <w:proofErr w:type="spellEnd"/>
      <w:r>
        <w:rPr>
          <w:lang w:val="en-US"/>
        </w:rPr>
        <w:t>: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C67CB6" w:rsidRPr="00F44EE4" w14:paraId="3A1E0288" w14:textId="77777777" w:rsidTr="008C0E59">
        <w:tc>
          <w:tcPr>
            <w:tcW w:w="758" w:type="dxa"/>
          </w:tcPr>
          <w:p w14:paraId="0F37337E" w14:textId="77777777" w:rsidR="00C67CB6" w:rsidRPr="00F44EE4" w:rsidRDefault="00C67CB6" w:rsidP="008C0E59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53BF1CC6" w14:textId="77777777" w:rsidR="00C67CB6" w:rsidRPr="00F44EE4" w:rsidRDefault="00C67CB6" w:rsidP="008C0E59">
            <w:pPr>
              <w:spacing w:line="360" w:lineRule="auto"/>
            </w:pPr>
            <w:r w:rsidRPr="00F44EE4">
              <w:rPr>
                <w:color w:val="000000"/>
              </w:rPr>
              <w:t xml:space="preserve">Tên </w:t>
            </w:r>
            <w:proofErr w:type="spellStart"/>
            <w:r w:rsidRPr="00F44EE4">
              <w:rPr>
                <w:color w:val="000000"/>
              </w:rPr>
              <w:t>thuộc</w:t>
            </w:r>
            <w:proofErr w:type="spellEnd"/>
            <w:r w:rsidRPr="00F44EE4">
              <w:rPr>
                <w:color w:val="000000"/>
              </w:rPr>
              <w:t xml:space="preserve"> </w:t>
            </w:r>
            <w:proofErr w:type="spellStart"/>
            <w:r w:rsidRPr="00F44EE4">
              <w:rPr>
                <w:color w:val="000000"/>
              </w:rPr>
              <w:t>tính</w:t>
            </w:r>
            <w:proofErr w:type="spellEnd"/>
          </w:p>
        </w:tc>
        <w:tc>
          <w:tcPr>
            <w:tcW w:w="1566" w:type="dxa"/>
          </w:tcPr>
          <w:p w14:paraId="65BFB404" w14:textId="77777777" w:rsidR="00C67CB6" w:rsidRPr="00363B6E" w:rsidRDefault="00C67CB6" w:rsidP="008C0E5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0669E05D" w14:textId="77777777" w:rsidR="00C67CB6" w:rsidRPr="00F44EE4" w:rsidRDefault="00C67CB6" w:rsidP="008C0E59">
            <w:pPr>
              <w:spacing w:line="360" w:lineRule="auto"/>
            </w:pPr>
            <w:proofErr w:type="spellStart"/>
            <w:r w:rsidRPr="00F44EE4">
              <w:rPr>
                <w:color w:val="000000"/>
              </w:rPr>
              <w:t>Ràng</w:t>
            </w:r>
            <w:proofErr w:type="spellEnd"/>
            <w:r w:rsidRPr="00F44EE4">
              <w:rPr>
                <w:color w:val="000000"/>
              </w:rPr>
              <w:t xml:space="preserve"> </w:t>
            </w:r>
            <w:proofErr w:type="spellStart"/>
            <w:r w:rsidRPr="00F44EE4">
              <w:rPr>
                <w:color w:val="000000"/>
              </w:rPr>
              <w:t>buộc</w:t>
            </w:r>
            <w:proofErr w:type="spellEnd"/>
          </w:p>
        </w:tc>
        <w:tc>
          <w:tcPr>
            <w:tcW w:w="3646" w:type="dxa"/>
          </w:tcPr>
          <w:p w14:paraId="26D0FA45" w14:textId="77777777" w:rsidR="00C67CB6" w:rsidRPr="00F44EE4" w:rsidRDefault="00C67CB6" w:rsidP="008C0E59">
            <w:pPr>
              <w:spacing w:line="360" w:lineRule="auto"/>
            </w:pPr>
            <w:r w:rsidRPr="00F44EE4">
              <w:rPr>
                <w:color w:val="000000"/>
              </w:rPr>
              <w:t xml:space="preserve">Ý </w:t>
            </w:r>
            <w:proofErr w:type="spellStart"/>
            <w:r w:rsidRPr="00F44EE4">
              <w:rPr>
                <w:color w:val="000000"/>
              </w:rPr>
              <w:t>nghĩa</w:t>
            </w:r>
            <w:proofErr w:type="spellEnd"/>
            <w:r w:rsidRPr="00F44EE4">
              <w:rPr>
                <w:color w:val="000000"/>
              </w:rPr>
              <w:t xml:space="preserve">/ghi </w:t>
            </w:r>
            <w:proofErr w:type="spellStart"/>
            <w:r w:rsidRPr="00F44EE4">
              <w:rPr>
                <w:color w:val="000000"/>
              </w:rPr>
              <w:t>chú</w:t>
            </w:r>
            <w:proofErr w:type="spellEnd"/>
          </w:p>
        </w:tc>
      </w:tr>
      <w:tr w:rsidR="00C67CB6" w14:paraId="363E1021" w14:textId="77777777" w:rsidTr="008C0E59">
        <w:tc>
          <w:tcPr>
            <w:tcW w:w="758" w:type="dxa"/>
          </w:tcPr>
          <w:p w14:paraId="2C53F09A" w14:textId="778B8B98" w:rsidR="00C67CB6" w:rsidRPr="00533D5A" w:rsidRDefault="00533D5A" w:rsidP="00533D5A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2B420B94" w14:textId="7736F573" w:rsidR="00C67CB6" w:rsidRPr="00533D5A" w:rsidRDefault="00533D5A" w:rsidP="008C0E59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TongTien</w:t>
            </w:r>
            <w:proofErr w:type="spellEnd"/>
          </w:p>
        </w:tc>
        <w:tc>
          <w:tcPr>
            <w:tcW w:w="1566" w:type="dxa"/>
          </w:tcPr>
          <w:p w14:paraId="1FC2F91F" w14:textId="3D978BD6" w:rsidR="00C67CB6" w:rsidRPr="00363B6E" w:rsidRDefault="00533D5A" w:rsidP="008C0E5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15DBD143" w14:textId="0E80BBBE" w:rsidR="00C67CB6" w:rsidRPr="00533D5A" w:rsidRDefault="00533D5A" w:rsidP="008C0E5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646" w:type="dxa"/>
          </w:tcPr>
          <w:p w14:paraId="2CF7B741" w14:textId="3F47EC60" w:rsidR="00C67CB6" w:rsidRPr="00533D5A" w:rsidRDefault="00533D5A" w:rsidP="008C0E59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tổng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14:paraId="76D5F591" w14:textId="77777777" w:rsidR="003F4D9C" w:rsidRDefault="003F4D9C" w:rsidP="00226A4B">
      <w:pPr>
        <w:pStyle w:val="ThnVnban"/>
        <w:ind w:left="720"/>
        <w:rPr>
          <w:iCs/>
          <w:lang w:val="en-US"/>
        </w:rPr>
      </w:pPr>
    </w:p>
    <w:p w14:paraId="7D73F709" w14:textId="426A3296" w:rsidR="00C67CB6" w:rsidRPr="00533D5A" w:rsidRDefault="00533D5A" w:rsidP="00533D5A">
      <w:pPr>
        <w:pStyle w:val="u3"/>
        <w:rPr>
          <w:lang w:val="en-US"/>
        </w:rPr>
      </w:pPr>
      <w:proofErr w:type="spellStart"/>
      <w:r>
        <w:rPr>
          <w:lang w:val="en-US"/>
        </w:rPr>
        <w:t>ChiTietThucDon</w:t>
      </w:r>
      <w:proofErr w:type="spellEnd"/>
      <w:r>
        <w:rPr>
          <w:lang w:val="en-US"/>
        </w:rPr>
        <w:t>: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C67CB6" w:rsidRPr="00F44EE4" w14:paraId="2EC98690" w14:textId="77777777" w:rsidTr="008C0E59">
        <w:tc>
          <w:tcPr>
            <w:tcW w:w="758" w:type="dxa"/>
          </w:tcPr>
          <w:p w14:paraId="2F1FDC82" w14:textId="77777777" w:rsidR="00C67CB6" w:rsidRPr="00F44EE4" w:rsidRDefault="00C67CB6" w:rsidP="008C0E59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745B4329" w14:textId="77777777" w:rsidR="00C67CB6" w:rsidRPr="00F44EE4" w:rsidRDefault="00C67CB6" w:rsidP="008C0E59">
            <w:pPr>
              <w:spacing w:line="360" w:lineRule="auto"/>
            </w:pPr>
            <w:r w:rsidRPr="00F44EE4">
              <w:rPr>
                <w:color w:val="000000"/>
              </w:rPr>
              <w:t xml:space="preserve">Tên </w:t>
            </w:r>
            <w:proofErr w:type="spellStart"/>
            <w:r w:rsidRPr="00F44EE4">
              <w:rPr>
                <w:color w:val="000000"/>
              </w:rPr>
              <w:t>thuộc</w:t>
            </w:r>
            <w:proofErr w:type="spellEnd"/>
            <w:r w:rsidRPr="00F44EE4">
              <w:rPr>
                <w:color w:val="000000"/>
              </w:rPr>
              <w:t xml:space="preserve"> </w:t>
            </w:r>
            <w:proofErr w:type="spellStart"/>
            <w:r w:rsidRPr="00F44EE4">
              <w:rPr>
                <w:color w:val="000000"/>
              </w:rPr>
              <w:t>tính</w:t>
            </w:r>
            <w:proofErr w:type="spellEnd"/>
          </w:p>
        </w:tc>
        <w:tc>
          <w:tcPr>
            <w:tcW w:w="1566" w:type="dxa"/>
          </w:tcPr>
          <w:p w14:paraId="6C2C7739" w14:textId="77777777" w:rsidR="00C67CB6" w:rsidRPr="00363B6E" w:rsidRDefault="00C67CB6" w:rsidP="008C0E5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00E6C550" w14:textId="77777777" w:rsidR="00C67CB6" w:rsidRPr="00F44EE4" w:rsidRDefault="00C67CB6" w:rsidP="008C0E59">
            <w:pPr>
              <w:spacing w:line="360" w:lineRule="auto"/>
            </w:pPr>
            <w:proofErr w:type="spellStart"/>
            <w:r w:rsidRPr="00F44EE4">
              <w:rPr>
                <w:color w:val="000000"/>
              </w:rPr>
              <w:t>Ràng</w:t>
            </w:r>
            <w:proofErr w:type="spellEnd"/>
            <w:r w:rsidRPr="00F44EE4">
              <w:rPr>
                <w:color w:val="000000"/>
              </w:rPr>
              <w:t xml:space="preserve"> </w:t>
            </w:r>
            <w:proofErr w:type="spellStart"/>
            <w:r w:rsidRPr="00F44EE4">
              <w:rPr>
                <w:color w:val="000000"/>
              </w:rPr>
              <w:t>buộc</w:t>
            </w:r>
            <w:proofErr w:type="spellEnd"/>
          </w:p>
        </w:tc>
        <w:tc>
          <w:tcPr>
            <w:tcW w:w="3646" w:type="dxa"/>
          </w:tcPr>
          <w:p w14:paraId="302C4E6D" w14:textId="77777777" w:rsidR="00C67CB6" w:rsidRPr="00F44EE4" w:rsidRDefault="00C67CB6" w:rsidP="008C0E59">
            <w:pPr>
              <w:spacing w:line="360" w:lineRule="auto"/>
            </w:pPr>
            <w:r w:rsidRPr="00F44EE4">
              <w:rPr>
                <w:color w:val="000000"/>
              </w:rPr>
              <w:t xml:space="preserve">Ý </w:t>
            </w:r>
            <w:proofErr w:type="spellStart"/>
            <w:r w:rsidRPr="00F44EE4">
              <w:rPr>
                <w:color w:val="000000"/>
              </w:rPr>
              <w:t>nghĩa</w:t>
            </w:r>
            <w:proofErr w:type="spellEnd"/>
            <w:r w:rsidRPr="00F44EE4">
              <w:rPr>
                <w:color w:val="000000"/>
              </w:rPr>
              <w:t xml:space="preserve">/ghi </w:t>
            </w:r>
            <w:proofErr w:type="spellStart"/>
            <w:r w:rsidRPr="00F44EE4">
              <w:rPr>
                <w:color w:val="000000"/>
              </w:rPr>
              <w:t>chú</w:t>
            </w:r>
            <w:proofErr w:type="spellEnd"/>
          </w:p>
        </w:tc>
      </w:tr>
      <w:tr w:rsidR="00C67CB6" w14:paraId="2CA300DB" w14:textId="77777777" w:rsidTr="008C0E59">
        <w:tc>
          <w:tcPr>
            <w:tcW w:w="758" w:type="dxa"/>
          </w:tcPr>
          <w:p w14:paraId="043C14ED" w14:textId="7F238B71" w:rsidR="00C67CB6" w:rsidRPr="00533D5A" w:rsidRDefault="00533D5A" w:rsidP="00533D5A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0FFB7253" w14:textId="74E8A0F1" w:rsidR="00C67CB6" w:rsidRPr="00533D5A" w:rsidRDefault="00533D5A" w:rsidP="008C0E59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GhiChu</w:t>
            </w:r>
            <w:proofErr w:type="spellEnd"/>
          </w:p>
        </w:tc>
        <w:tc>
          <w:tcPr>
            <w:tcW w:w="1566" w:type="dxa"/>
          </w:tcPr>
          <w:p w14:paraId="3C5D880C" w14:textId="5D155899" w:rsidR="00C67CB6" w:rsidRPr="00363B6E" w:rsidRDefault="00533D5A" w:rsidP="008C0E5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6B3904CB" w14:textId="307D889F" w:rsidR="00C67CB6" w:rsidRPr="00533D5A" w:rsidRDefault="00533D5A" w:rsidP="008C0E5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</w:tcPr>
          <w:p w14:paraId="0579CC65" w14:textId="22F85FD5" w:rsidR="00C67CB6" w:rsidRPr="00533D5A" w:rsidRDefault="00533D5A" w:rsidP="008C0E59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Lưu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chú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món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ăn</w:t>
            </w:r>
            <w:proofErr w:type="spellEnd"/>
          </w:p>
        </w:tc>
      </w:tr>
    </w:tbl>
    <w:p w14:paraId="73E83AAC" w14:textId="046493F3" w:rsidR="00C67CB6" w:rsidRDefault="00C67CB6" w:rsidP="00226A4B">
      <w:pPr>
        <w:pStyle w:val="ThnVnban"/>
        <w:ind w:left="720"/>
        <w:rPr>
          <w:iCs/>
          <w:lang w:val="en-US"/>
        </w:rPr>
      </w:pPr>
    </w:p>
    <w:p w14:paraId="16D03521" w14:textId="56516168" w:rsidR="00C67CB6" w:rsidRPr="00533D5A" w:rsidRDefault="00533D5A" w:rsidP="00533D5A">
      <w:pPr>
        <w:pStyle w:val="u3"/>
        <w:rPr>
          <w:lang w:val="en-US"/>
        </w:rPr>
      </w:pPr>
      <w:proofErr w:type="spellStart"/>
      <w:r>
        <w:rPr>
          <w:lang w:val="en-US"/>
        </w:rPr>
        <w:t>TaiKhoan</w:t>
      </w:r>
      <w:proofErr w:type="spellEnd"/>
      <w:r w:rsidR="008C0E59">
        <w:rPr>
          <w:lang w:val="en-US"/>
        </w:rPr>
        <w:t>: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C67CB6" w:rsidRPr="00F44EE4" w14:paraId="160F1ECA" w14:textId="77777777" w:rsidTr="008C0E59">
        <w:tc>
          <w:tcPr>
            <w:tcW w:w="758" w:type="dxa"/>
          </w:tcPr>
          <w:p w14:paraId="3C89B4DD" w14:textId="77777777" w:rsidR="00C67CB6" w:rsidRPr="00F44EE4" w:rsidRDefault="00C67CB6" w:rsidP="008C0E59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09EC49D8" w14:textId="77777777" w:rsidR="00C67CB6" w:rsidRPr="00F44EE4" w:rsidRDefault="00C67CB6" w:rsidP="008C0E59">
            <w:pPr>
              <w:spacing w:line="360" w:lineRule="auto"/>
            </w:pPr>
            <w:r w:rsidRPr="00F44EE4">
              <w:rPr>
                <w:color w:val="000000"/>
              </w:rPr>
              <w:t xml:space="preserve">Tên </w:t>
            </w:r>
            <w:proofErr w:type="spellStart"/>
            <w:r w:rsidRPr="00F44EE4">
              <w:rPr>
                <w:color w:val="000000"/>
              </w:rPr>
              <w:t>thuộc</w:t>
            </w:r>
            <w:proofErr w:type="spellEnd"/>
            <w:r w:rsidRPr="00F44EE4">
              <w:rPr>
                <w:color w:val="000000"/>
              </w:rPr>
              <w:t xml:space="preserve"> </w:t>
            </w:r>
            <w:proofErr w:type="spellStart"/>
            <w:r w:rsidRPr="00F44EE4">
              <w:rPr>
                <w:color w:val="000000"/>
              </w:rPr>
              <w:t>tính</w:t>
            </w:r>
            <w:proofErr w:type="spellEnd"/>
          </w:p>
        </w:tc>
        <w:tc>
          <w:tcPr>
            <w:tcW w:w="1566" w:type="dxa"/>
          </w:tcPr>
          <w:p w14:paraId="48D9A8DA" w14:textId="77777777" w:rsidR="00C67CB6" w:rsidRPr="00363B6E" w:rsidRDefault="00C67CB6" w:rsidP="008C0E5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612F94AD" w14:textId="77777777" w:rsidR="00C67CB6" w:rsidRPr="00F44EE4" w:rsidRDefault="00C67CB6" w:rsidP="008C0E59">
            <w:pPr>
              <w:spacing w:line="360" w:lineRule="auto"/>
            </w:pPr>
            <w:proofErr w:type="spellStart"/>
            <w:r w:rsidRPr="00F44EE4">
              <w:rPr>
                <w:color w:val="000000"/>
              </w:rPr>
              <w:t>Ràng</w:t>
            </w:r>
            <w:proofErr w:type="spellEnd"/>
            <w:r w:rsidRPr="00F44EE4">
              <w:rPr>
                <w:color w:val="000000"/>
              </w:rPr>
              <w:t xml:space="preserve"> </w:t>
            </w:r>
            <w:proofErr w:type="spellStart"/>
            <w:r w:rsidRPr="00F44EE4">
              <w:rPr>
                <w:color w:val="000000"/>
              </w:rPr>
              <w:t>buộc</w:t>
            </w:r>
            <w:proofErr w:type="spellEnd"/>
          </w:p>
        </w:tc>
        <w:tc>
          <w:tcPr>
            <w:tcW w:w="3646" w:type="dxa"/>
          </w:tcPr>
          <w:p w14:paraId="796796BF" w14:textId="77777777" w:rsidR="00C67CB6" w:rsidRPr="00F44EE4" w:rsidRDefault="00C67CB6" w:rsidP="008C0E59">
            <w:pPr>
              <w:spacing w:line="360" w:lineRule="auto"/>
            </w:pPr>
            <w:r w:rsidRPr="00F44EE4">
              <w:rPr>
                <w:color w:val="000000"/>
              </w:rPr>
              <w:t xml:space="preserve">Ý </w:t>
            </w:r>
            <w:proofErr w:type="spellStart"/>
            <w:r w:rsidRPr="00F44EE4">
              <w:rPr>
                <w:color w:val="000000"/>
              </w:rPr>
              <w:t>nghĩa</w:t>
            </w:r>
            <w:proofErr w:type="spellEnd"/>
            <w:r w:rsidRPr="00F44EE4">
              <w:rPr>
                <w:color w:val="000000"/>
              </w:rPr>
              <w:t xml:space="preserve">/ghi </w:t>
            </w:r>
            <w:proofErr w:type="spellStart"/>
            <w:r w:rsidRPr="00F44EE4">
              <w:rPr>
                <w:color w:val="000000"/>
              </w:rPr>
              <w:t>chú</w:t>
            </w:r>
            <w:proofErr w:type="spellEnd"/>
          </w:p>
        </w:tc>
      </w:tr>
      <w:tr w:rsidR="00C67CB6" w14:paraId="487CE15F" w14:textId="77777777" w:rsidTr="008C0E59">
        <w:tc>
          <w:tcPr>
            <w:tcW w:w="758" w:type="dxa"/>
          </w:tcPr>
          <w:p w14:paraId="5D1CF988" w14:textId="4FA80106" w:rsidR="00C67CB6" w:rsidRPr="00533D5A" w:rsidRDefault="00533D5A" w:rsidP="00533D5A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3B9DC18E" w14:textId="71514A2B" w:rsidR="00C67CB6" w:rsidRPr="00533D5A" w:rsidRDefault="00533D5A" w:rsidP="008C0E5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66" w:type="dxa"/>
          </w:tcPr>
          <w:p w14:paraId="2E1734B0" w14:textId="1FF1664B" w:rsidR="00C67CB6" w:rsidRPr="00363B6E" w:rsidRDefault="00533D5A" w:rsidP="008C0E5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4B4CFE15" w14:textId="79630F9A" w:rsidR="00C67CB6" w:rsidRPr="00533D5A" w:rsidRDefault="00533D5A" w:rsidP="008C0E5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646" w:type="dxa"/>
          </w:tcPr>
          <w:p w14:paraId="63BC43AB" w14:textId="5D03EA2C" w:rsidR="00C67CB6" w:rsidRPr="00533D5A" w:rsidRDefault="00533D5A" w:rsidP="008C0E59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</w:tr>
      <w:tr w:rsidR="00533D5A" w14:paraId="46978119" w14:textId="77777777" w:rsidTr="008C0E59">
        <w:tc>
          <w:tcPr>
            <w:tcW w:w="758" w:type="dxa"/>
          </w:tcPr>
          <w:p w14:paraId="664341AE" w14:textId="4B2FC2F9" w:rsidR="00533D5A" w:rsidRDefault="00533D5A" w:rsidP="00533D5A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3D3BABEB" w14:textId="262F64E8" w:rsidR="00533D5A" w:rsidRPr="00533D5A" w:rsidRDefault="00533D5A" w:rsidP="008C0E59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TaiKhoan</w:t>
            </w:r>
            <w:proofErr w:type="spellEnd"/>
          </w:p>
        </w:tc>
        <w:tc>
          <w:tcPr>
            <w:tcW w:w="1566" w:type="dxa"/>
          </w:tcPr>
          <w:p w14:paraId="353F2BF1" w14:textId="2FE54A5A" w:rsidR="00533D5A" w:rsidRPr="00363B6E" w:rsidRDefault="00533D5A" w:rsidP="008C0E5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538580A9" w14:textId="22B018A2" w:rsidR="00533D5A" w:rsidRPr="00533D5A" w:rsidRDefault="00533D5A" w:rsidP="008C0E5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</w:tcPr>
          <w:p w14:paraId="43A5B181" w14:textId="0A07A3D7" w:rsidR="00533D5A" w:rsidRPr="00533D5A" w:rsidRDefault="00533D5A" w:rsidP="008C0E59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</w:tr>
      <w:tr w:rsidR="00533D5A" w14:paraId="534BAF35" w14:textId="77777777" w:rsidTr="008C0E59">
        <w:tc>
          <w:tcPr>
            <w:tcW w:w="758" w:type="dxa"/>
          </w:tcPr>
          <w:p w14:paraId="777A67F1" w14:textId="02579F21" w:rsidR="00533D5A" w:rsidRDefault="00533D5A" w:rsidP="00533D5A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2DF281A3" w14:textId="440F0C9D" w:rsidR="00533D5A" w:rsidRPr="00533D5A" w:rsidRDefault="00533D5A" w:rsidP="008C0E59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MatKhau</w:t>
            </w:r>
            <w:proofErr w:type="spellEnd"/>
          </w:p>
        </w:tc>
        <w:tc>
          <w:tcPr>
            <w:tcW w:w="1566" w:type="dxa"/>
          </w:tcPr>
          <w:p w14:paraId="4B641212" w14:textId="22E05C62" w:rsidR="00533D5A" w:rsidRPr="00363B6E" w:rsidRDefault="00533D5A" w:rsidP="008C0E5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59161DCB" w14:textId="21E480EB" w:rsidR="00533D5A" w:rsidRPr="00533D5A" w:rsidRDefault="00533D5A" w:rsidP="008C0E59">
            <w:pPr>
              <w:pStyle w:val="ThnVnban"/>
              <w:spacing w:after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char[</w:t>
            </w:r>
            <w:proofErr w:type="gramEnd"/>
            <w:r>
              <w:rPr>
                <w:lang w:val="en-US"/>
              </w:rPr>
              <w:t>20]</w:t>
            </w:r>
          </w:p>
        </w:tc>
        <w:tc>
          <w:tcPr>
            <w:tcW w:w="3646" w:type="dxa"/>
          </w:tcPr>
          <w:p w14:paraId="4081EC1B" w14:textId="3BD1D8DF" w:rsidR="00533D5A" w:rsidRPr="00533D5A" w:rsidRDefault="00533D5A" w:rsidP="008C0E59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</w:tr>
      <w:tr w:rsidR="00533D5A" w14:paraId="201B1CE2" w14:textId="77777777" w:rsidTr="008C0E59">
        <w:tc>
          <w:tcPr>
            <w:tcW w:w="758" w:type="dxa"/>
          </w:tcPr>
          <w:p w14:paraId="0A768D6B" w14:textId="76807234" w:rsidR="00533D5A" w:rsidRDefault="00533D5A" w:rsidP="00533D5A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14:paraId="011BED1C" w14:textId="31EA2AD6" w:rsidR="00533D5A" w:rsidRPr="00533D5A" w:rsidRDefault="00533D5A" w:rsidP="008C0E59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PhanQuyen</w:t>
            </w:r>
            <w:proofErr w:type="spellEnd"/>
          </w:p>
        </w:tc>
        <w:tc>
          <w:tcPr>
            <w:tcW w:w="1566" w:type="dxa"/>
          </w:tcPr>
          <w:p w14:paraId="2763F73B" w14:textId="4E5E6232" w:rsidR="00533D5A" w:rsidRPr="00363B6E" w:rsidRDefault="00533D5A" w:rsidP="008C0E5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411064C8" w14:textId="11042B4B" w:rsidR="00533D5A" w:rsidRPr="00533D5A" w:rsidRDefault="00533D5A" w:rsidP="008C0E5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 int [0,1]</w:t>
            </w:r>
          </w:p>
        </w:tc>
        <w:tc>
          <w:tcPr>
            <w:tcW w:w="3646" w:type="dxa"/>
          </w:tcPr>
          <w:p w14:paraId="2CF72389" w14:textId="50D0EE7B" w:rsidR="00533D5A" w:rsidRPr="00533D5A" w:rsidRDefault="00533D5A" w:rsidP="008C0E59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Lưu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14:paraId="023F4A4F" w14:textId="0627250E" w:rsidR="003F4D9C" w:rsidRDefault="003F4D9C" w:rsidP="00226A4B">
      <w:pPr>
        <w:pStyle w:val="ThnVnban"/>
        <w:ind w:left="720"/>
        <w:rPr>
          <w:iCs/>
          <w:lang w:val="en-US"/>
        </w:rPr>
      </w:pPr>
    </w:p>
    <w:p w14:paraId="26C53240" w14:textId="76258282" w:rsidR="00B45A7B" w:rsidRDefault="00B45A7B" w:rsidP="00226A4B">
      <w:pPr>
        <w:pStyle w:val="ThnVnban"/>
        <w:ind w:left="720"/>
        <w:rPr>
          <w:iCs/>
          <w:lang w:val="en-US"/>
        </w:rPr>
      </w:pPr>
    </w:p>
    <w:p w14:paraId="180CBD73" w14:textId="3BCCA0F2" w:rsidR="00B45A7B" w:rsidRDefault="00B45A7B" w:rsidP="00226A4B">
      <w:pPr>
        <w:pStyle w:val="ThnVnban"/>
        <w:ind w:left="720"/>
        <w:rPr>
          <w:iCs/>
          <w:lang w:val="en-US"/>
        </w:rPr>
      </w:pPr>
    </w:p>
    <w:p w14:paraId="34473849" w14:textId="2B47103A" w:rsidR="00B45A7B" w:rsidRDefault="00B45A7B" w:rsidP="00226A4B">
      <w:pPr>
        <w:pStyle w:val="ThnVnban"/>
        <w:ind w:left="720"/>
        <w:rPr>
          <w:iCs/>
          <w:lang w:val="en-US"/>
        </w:rPr>
      </w:pPr>
    </w:p>
    <w:p w14:paraId="60465464" w14:textId="77777777" w:rsidR="00B45A7B" w:rsidRDefault="00B45A7B" w:rsidP="00226A4B">
      <w:pPr>
        <w:pStyle w:val="ThnVnban"/>
        <w:ind w:left="720"/>
        <w:rPr>
          <w:iCs/>
          <w:lang w:val="en-US"/>
        </w:rPr>
      </w:pPr>
    </w:p>
    <w:p w14:paraId="71E0D213" w14:textId="1EAC62A7" w:rsidR="00C67CB6" w:rsidRDefault="00533D5A" w:rsidP="00533D5A">
      <w:pPr>
        <w:pStyle w:val="u3"/>
        <w:rPr>
          <w:lang w:val="en-US"/>
        </w:rPr>
      </w:pPr>
      <w:proofErr w:type="spellStart"/>
      <w:r>
        <w:rPr>
          <w:lang w:val="en-US"/>
        </w:rPr>
        <w:lastRenderedPageBreak/>
        <w:t>QuanLy</w:t>
      </w:r>
      <w:proofErr w:type="spellEnd"/>
      <w:r w:rsidR="008C0E59">
        <w:rPr>
          <w:lang w:val="en-US"/>
        </w:rPr>
        <w:t>:</w:t>
      </w:r>
    </w:p>
    <w:p w14:paraId="5BA61F6B" w14:textId="42B64117" w:rsidR="00C67CB6" w:rsidRDefault="00533D5A" w:rsidP="00586D88">
      <w:pPr>
        <w:pStyle w:val="ThnVnban"/>
        <w:numPr>
          <w:ilvl w:val="0"/>
          <w:numId w:val="44"/>
        </w:numPr>
        <w:rPr>
          <w:iCs/>
          <w:lang w:val="en-US"/>
        </w:rPr>
      </w:pPr>
      <w:proofErr w:type="spellStart"/>
      <w:r>
        <w:rPr>
          <w:iCs/>
          <w:lang w:val="en-US"/>
        </w:rPr>
        <w:t>Phụ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thuộc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vào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BuaAn</w:t>
      </w:r>
      <w:proofErr w:type="spellEnd"/>
      <w:r>
        <w:rPr>
          <w:iCs/>
          <w:lang w:val="en-US"/>
        </w:rPr>
        <w:t xml:space="preserve">, </w:t>
      </w:r>
      <w:proofErr w:type="spellStart"/>
      <w:r>
        <w:rPr>
          <w:iCs/>
          <w:lang w:val="en-US"/>
        </w:rPr>
        <w:t>MonAn</w:t>
      </w:r>
      <w:proofErr w:type="spellEnd"/>
      <w:r>
        <w:rPr>
          <w:iCs/>
          <w:lang w:val="en-US"/>
        </w:rPr>
        <w:t xml:space="preserve">, </w:t>
      </w:r>
      <w:proofErr w:type="spellStart"/>
      <w:r>
        <w:rPr>
          <w:iCs/>
          <w:lang w:val="en-US"/>
        </w:rPr>
        <w:t>LichSuGia</w:t>
      </w:r>
      <w:proofErr w:type="spellEnd"/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C67CB6" w:rsidRPr="00F44EE4" w14:paraId="1D429EEE" w14:textId="77777777" w:rsidTr="008C0E59">
        <w:tc>
          <w:tcPr>
            <w:tcW w:w="758" w:type="dxa"/>
          </w:tcPr>
          <w:p w14:paraId="6B5E79F2" w14:textId="77777777" w:rsidR="00C67CB6" w:rsidRPr="00F44EE4" w:rsidRDefault="00C67CB6" w:rsidP="008C0E59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22792C3B" w14:textId="77777777" w:rsidR="00C67CB6" w:rsidRPr="00F44EE4" w:rsidRDefault="00C67CB6" w:rsidP="008C0E59">
            <w:pPr>
              <w:spacing w:line="360" w:lineRule="auto"/>
            </w:pPr>
            <w:r w:rsidRPr="00F44EE4">
              <w:rPr>
                <w:color w:val="000000"/>
              </w:rPr>
              <w:t xml:space="preserve">Tên </w:t>
            </w:r>
            <w:proofErr w:type="spellStart"/>
            <w:r w:rsidRPr="00F44EE4">
              <w:rPr>
                <w:color w:val="000000"/>
              </w:rPr>
              <w:t>thuộc</w:t>
            </w:r>
            <w:proofErr w:type="spellEnd"/>
            <w:r w:rsidRPr="00F44EE4">
              <w:rPr>
                <w:color w:val="000000"/>
              </w:rPr>
              <w:t xml:space="preserve"> </w:t>
            </w:r>
            <w:proofErr w:type="spellStart"/>
            <w:r w:rsidRPr="00F44EE4">
              <w:rPr>
                <w:color w:val="000000"/>
              </w:rPr>
              <w:t>tính</w:t>
            </w:r>
            <w:proofErr w:type="spellEnd"/>
          </w:p>
        </w:tc>
        <w:tc>
          <w:tcPr>
            <w:tcW w:w="1566" w:type="dxa"/>
          </w:tcPr>
          <w:p w14:paraId="1DA29BE4" w14:textId="77777777" w:rsidR="00C67CB6" w:rsidRPr="00363B6E" w:rsidRDefault="00C67CB6" w:rsidP="008C0E5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0243461C" w14:textId="77777777" w:rsidR="00C67CB6" w:rsidRPr="00F44EE4" w:rsidRDefault="00C67CB6" w:rsidP="008C0E59">
            <w:pPr>
              <w:spacing w:line="360" w:lineRule="auto"/>
            </w:pPr>
            <w:proofErr w:type="spellStart"/>
            <w:r w:rsidRPr="00F44EE4">
              <w:rPr>
                <w:color w:val="000000"/>
              </w:rPr>
              <w:t>Ràng</w:t>
            </w:r>
            <w:proofErr w:type="spellEnd"/>
            <w:r w:rsidRPr="00F44EE4">
              <w:rPr>
                <w:color w:val="000000"/>
              </w:rPr>
              <w:t xml:space="preserve"> </w:t>
            </w:r>
            <w:proofErr w:type="spellStart"/>
            <w:r w:rsidRPr="00F44EE4">
              <w:rPr>
                <w:color w:val="000000"/>
              </w:rPr>
              <w:t>buộc</w:t>
            </w:r>
            <w:proofErr w:type="spellEnd"/>
          </w:p>
        </w:tc>
        <w:tc>
          <w:tcPr>
            <w:tcW w:w="3646" w:type="dxa"/>
          </w:tcPr>
          <w:p w14:paraId="69E55033" w14:textId="77777777" w:rsidR="00C67CB6" w:rsidRPr="00F44EE4" w:rsidRDefault="00C67CB6" w:rsidP="008C0E59">
            <w:pPr>
              <w:spacing w:line="360" w:lineRule="auto"/>
            </w:pPr>
            <w:r w:rsidRPr="00F44EE4">
              <w:rPr>
                <w:color w:val="000000"/>
              </w:rPr>
              <w:t xml:space="preserve">Ý </w:t>
            </w:r>
            <w:proofErr w:type="spellStart"/>
            <w:r w:rsidRPr="00F44EE4">
              <w:rPr>
                <w:color w:val="000000"/>
              </w:rPr>
              <w:t>nghĩa</w:t>
            </w:r>
            <w:proofErr w:type="spellEnd"/>
            <w:r w:rsidRPr="00F44EE4">
              <w:rPr>
                <w:color w:val="000000"/>
              </w:rPr>
              <w:t xml:space="preserve">/ghi </w:t>
            </w:r>
            <w:proofErr w:type="spellStart"/>
            <w:r w:rsidRPr="00F44EE4">
              <w:rPr>
                <w:color w:val="000000"/>
              </w:rPr>
              <w:t>chú</w:t>
            </w:r>
            <w:proofErr w:type="spellEnd"/>
          </w:p>
        </w:tc>
      </w:tr>
      <w:tr w:rsidR="00C67CB6" w14:paraId="0D616DD7" w14:textId="77777777" w:rsidTr="008C0E59">
        <w:tc>
          <w:tcPr>
            <w:tcW w:w="758" w:type="dxa"/>
          </w:tcPr>
          <w:p w14:paraId="1FD7D83F" w14:textId="38B6278B" w:rsidR="00C67CB6" w:rsidRPr="00533D5A" w:rsidRDefault="00533D5A" w:rsidP="00533D5A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368F9CD0" w14:textId="514E5461" w:rsidR="00C67CB6" w:rsidRPr="00586D88" w:rsidRDefault="00586D88" w:rsidP="008C0E59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HoTen</w:t>
            </w:r>
            <w:proofErr w:type="spellEnd"/>
          </w:p>
        </w:tc>
        <w:tc>
          <w:tcPr>
            <w:tcW w:w="1566" w:type="dxa"/>
          </w:tcPr>
          <w:p w14:paraId="3E7FACAE" w14:textId="4DDDFA58" w:rsidR="00C67CB6" w:rsidRPr="00363B6E" w:rsidRDefault="00586D88" w:rsidP="008C0E5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4310763D" w14:textId="01694D67" w:rsidR="00C67CB6" w:rsidRPr="00586D88" w:rsidRDefault="00586D88" w:rsidP="008C0E59">
            <w:pPr>
              <w:pStyle w:val="ThnVnban"/>
              <w:spacing w:after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char[</w:t>
            </w:r>
            <w:proofErr w:type="gramEnd"/>
            <w:r w:rsidR="008C0E59">
              <w:rPr>
                <w:lang w:val="en-US"/>
              </w:rPr>
              <w:t>50</w:t>
            </w:r>
            <w:r>
              <w:rPr>
                <w:lang w:val="en-US"/>
              </w:rPr>
              <w:t>]</w:t>
            </w:r>
          </w:p>
        </w:tc>
        <w:tc>
          <w:tcPr>
            <w:tcW w:w="3646" w:type="dxa"/>
          </w:tcPr>
          <w:p w14:paraId="6994D2A2" w14:textId="12678CCC" w:rsidR="00C67CB6" w:rsidRPr="00586D88" w:rsidRDefault="00586D88" w:rsidP="008C0E59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Họ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</w:p>
        </w:tc>
      </w:tr>
      <w:tr w:rsidR="00586D88" w14:paraId="2F0AD72C" w14:textId="77777777" w:rsidTr="008C0E59">
        <w:tc>
          <w:tcPr>
            <w:tcW w:w="758" w:type="dxa"/>
          </w:tcPr>
          <w:p w14:paraId="0F365933" w14:textId="297612D3" w:rsidR="00586D88" w:rsidRDefault="00586D88" w:rsidP="00533D5A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3308AD87" w14:textId="66D1A7D6" w:rsidR="00586D88" w:rsidRDefault="00586D88" w:rsidP="008C0E5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SDT</w:t>
            </w:r>
          </w:p>
        </w:tc>
        <w:tc>
          <w:tcPr>
            <w:tcW w:w="1566" w:type="dxa"/>
          </w:tcPr>
          <w:p w14:paraId="6EF5F021" w14:textId="5E1CCB7D" w:rsidR="00586D88" w:rsidRPr="00363B6E" w:rsidRDefault="00586D88" w:rsidP="008C0E5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6C0A04E4" w14:textId="427A8700" w:rsidR="00586D88" w:rsidRPr="00586D88" w:rsidRDefault="00586D88" w:rsidP="008C0E59">
            <w:pPr>
              <w:pStyle w:val="ThnVnban"/>
              <w:spacing w:after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char[</w:t>
            </w:r>
            <w:proofErr w:type="gramEnd"/>
            <w:r>
              <w:rPr>
                <w:lang w:val="en-US"/>
              </w:rPr>
              <w:t>20]</w:t>
            </w:r>
          </w:p>
        </w:tc>
        <w:tc>
          <w:tcPr>
            <w:tcW w:w="3646" w:type="dxa"/>
          </w:tcPr>
          <w:p w14:paraId="576A960A" w14:textId="5763EDC0" w:rsidR="00586D88" w:rsidRPr="00586D88" w:rsidRDefault="00586D88" w:rsidP="008C0E59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</w:p>
        </w:tc>
      </w:tr>
      <w:tr w:rsidR="00586D88" w14:paraId="6621603E" w14:textId="77777777" w:rsidTr="008C0E59">
        <w:tc>
          <w:tcPr>
            <w:tcW w:w="758" w:type="dxa"/>
          </w:tcPr>
          <w:p w14:paraId="04814252" w14:textId="31BCFC80" w:rsidR="00586D88" w:rsidRDefault="00586D88" w:rsidP="00533D5A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6DD9E7AD" w14:textId="32C9D5D7" w:rsidR="00586D88" w:rsidRDefault="00586D88" w:rsidP="008C0E5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566" w:type="dxa"/>
          </w:tcPr>
          <w:p w14:paraId="5B99D846" w14:textId="072ABE88" w:rsidR="00586D88" w:rsidRPr="00363B6E" w:rsidRDefault="00586D88" w:rsidP="008C0E5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380ADC28" w14:textId="1AAB503B" w:rsidR="00586D88" w:rsidRPr="00586D88" w:rsidRDefault="00586D88" w:rsidP="008C0E5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</w:tcPr>
          <w:p w14:paraId="13ACC57F" w14:textId="0B658D4C" w:rsidR="00586D88" w:rsidRPr="00586D88" w:rsidRDefault="00586D88" w:rsidP="008C0E5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Email 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</w:p>
        </w:tc>
      </w:tr>
    </w:tbl>
    <w:p w14:paraId="7AA01BFC" w14:textId="71476FBF" w:rsidR="00C67CB6" w:rsidRDefault="00586D88" w:rsidP="00586D88">
      <w:pPr>
        <w:pStyle w:val="ThnVnban"/>
        <w:numPr>
          <w:ilvl w:val="0"/>
          <w:numId w:val="41"/>
        </w:numPr>
        <w:rPr>
          <w:iCs/>
          <w:lang w:val="en-US"/>
        </w:rPr>
      </w:pPr>
      <w:proofErr w:type="spellStart"/>
      <w:r>
        <w:rPr>
          <w:iCs/>
          <w:lang w:val="en-US"/>
        </w:rPr>
        <w:t>Các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phương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thức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chính</w:t>
      </w:r>
      <w:proofErr w:type="spellEnd"/>
      <w:r>
        <w:rPr>
          <w:iCs/>
          <w:lang w:val="en-US"/>
        </w:rPr>
        <w:t>:</w:t>
      </w:r>
    </w:p>
    <w:p w14:paraId="5C96D42B" w14:textId="086F9AF1" w:rsidR="00586D88" w:rsidRDefault="00586D88" w:rsidP="00586D88">
      <w:pPr>
        <w:pStyle w:val="ThnVnban"/>
        <w:numPr>
          <w:ilvl w:val="1"/>
          <w:numId w:val="41"/>
        </w:numPr>
        <w:rPr>
          <w:iCs/>
          <w:lang w:val="en-US"/>
        </w:rPr>
      </w:pPr>
      <w:proofErr w:type="spellStart"/>
      <w:proofErr w:type="gramStart"/>
      <w:r>
        <w:rPr>
          <w:iCs/>
          <w:lang w:val="en-US"/>
        </w:rPr>
        <w:t>XacNhanGoiMon</w:t>
      </w:r>
      <w:proofErr w:type="spellEnd"/>
      <w:r>
        <w:rPr>
          <w:iCs/>
          <w:lang w:val="en-US"/>
        </w:rPr>
        <w:t>(</w:t>
      </w:r>
      <w:proofErr w:type="spellStart"/>
      <w:proofErr w:type="gramEnd"/>
      <w:r>
        <w:rPr>
          <w:iCs/>
          <w:lang w:val="en-US"/>
        </w:rPr>
        <w:t>BuaAn</w:t>
      </w:r>
      <w:proofErr w:type="spellEnd"/>
      <w:r>
        <w:rPr>
          <w:iCs/>
          <w:lang w:val="en-US"/>
        </w:rPr>
        <w:t>)</w:t>
      </w:r>
    </w:p>
    <w:p w14:paraId="3C97C6C6" w14:textId="2AFC9C20" w:rsidR="00586D88" w:rsidRDefault="00586D88" w:rsidP="00586D88">
      <w:pPr>
        <w:pStyle w:val="ThnVnban"/>
        <w:numPr>
          <w:ilvl w:val="1"/>
          <w:numId w:val="41"/>
        </w:numPr>
        <w:rPr>
          <w:iCs/>
          <w:lang w:val="en-US"/>
        </w:rPr>
      </w:pPr>
      <w:proofErr w:type="spellStart"/>
      <w:proofErr w:type="gramStart"/>
      <w:r>
        <w:rPr>
          <w:iCs/>
          <w:lang w:val="en-US"/>
        </w:rPr>
        <w:t>NhanGoiPhucVu</w:t>
      </w:r>
      <w:proofErr w:type="spellEnd"/>
      <w:r>
        <w:rPr>
          <w:iCs/>
          <w:lang w:val="en-US"/>
        </w:rPr>
        <w:t>(</w:t>
      </w:r>
      <w:proofErr w:type="spellStart"/>
      <w:proofErr w:type="gramEnd"/>
      <w:r>
        <w:rPr>
          <w:iCs/>
          <w:lang w:val="en-US"/>
        </w:rPr>
        <w:t>BuaAn</w:t>
      </w:r>
      <w:proofErr w:type="spellEnd"/>
      <w:r>
        <w:rPr>
          <w:iCs/>
          <w:lang w:val="en-US"/>
        </w:rPr>
        <w:t>)</w:t>
      </w:r>
    </w:p>
    <w:p w14:paraId="37FE4267" w14:textId="3E31AA09" w:rsidR="00586D88" w:rsidRDefault="00586D88" w:rsidP="00586D88">
      <w:pPr>
        <w:pStyle w:val="ThnVnban"/>
        <w:numPr>
          <w:ilvl w:val="1"/>
          <w:numId w:val="41"/>
        </w:numPr>
        <w:rPr>
          <w:iCs/>
          <w:lang w:val="en-US"/>
        </w:rPr>
      </w:pPr>
      <w:proofErr w:type="spellStart"/>
      <w:proofErr w:type="gramStart"/>
      <w:r>
        <w:rPr>
          <w:iCs/>
          <w:lang w:val="en-US"/>
        </w:rPr>
        <w:t>ThemMonAn</w:t>
      </w:r>
      <w:proofErr w:type="spellEnd"/>
      <w:r>
        <w:rPr>
          <w:iCs/>
          <w:lang w:val="en-US"/>
        </w:rPr>
        <w:t>(</w:t>
      </w:r>
      <w:proofErr w:type="spellStart"/>
      <w:proofErr w:type="gramEnd"/>
      <w:r>
        <w:rPr>
          <w:iCs/>
          <w:lang w:val="en-US"/>
        </w:rPr>
        <w:t>MonAn</w:t>
      </w:r>
      <w:proofErr w:type="spellEnd"/>
      <w:r>
        <w:rPr>
          <w:iCs/>
          <w:lang w:val="en-US"/>
        </w:rPr>
        <w:t>)</w:t>
      </w:r>
    </w:p>
    <w:p w14:paraId="5B9618B4" w14:textId="38F2A515" w:rsidR="003F4D9C" w:rsidRDefault="00586D88" w:rsidP="00B45A7B">
      <w:pPr>
        <w:pStyle w:val="ThnVnban"/>
        <w:numPr>
          <w:ilvl w:val="1"/>
          <w:numId w:val="41"/>
        </w:numPr>
        <w:rPr>
          <w:iCs/>
          <w:lang w:val="en-US"/>
        </w:rPr>
      </w:pPr>
      <w:proofErr w:type="spellStart"/>
      <w:proofErr w:type="gramStart"/>
      <w:r>
        <w:rPr>
          <w:iCs/>
          <w:lang w:val="en-US"/>
        </w:rPr>
        <w:t>CapNhatGia</w:t>
      </w:r>
      <w:proofErr w:type="spellEnd"/>
      <w:r>
        <w:rPr>
          <w:iCs/>
          <w:lang w:val="en-US"/>
        </w:rPr>
        <w:t>(</w:t>
      </w:r>
      <w:proofErr w:type="spellStart"/>
      <w:proofErr w:type="gramEnd"/>
      <w:r>
        <w:rPr>
          <w:iCs/>
          <w:lang w:val="en-US"/>
        </w:rPr>
        <w:t>LichSuGia</w:t>
      </w:r>
      <w:proofErr w:type="spellEnd"/>
      <w:r>
        <w:rPr>
          <w:iCs/>
          <w:lang w:val="en-US"/>
        </w:rPr>
        <w:t>)</w:t>
      </w:r>
    </w:p>
    <w:p w14:paraId="4FB3F171" w14:textId="77777777" w:rsidR="00B45A7B" w:rsidRPr="00B45A7B" w:rsidRDefault="00B45A7B" w:rsidP="00B45A7B">
      <w:pPr>
        <w:pStyle w:val="ThnVnban"/>
        <w:rPr>
          <w:iCs/>
          <w:lang w:val="en-US"/>
        </w:rPr>
      </w:pPr>
    </w:p>
    <w:p w14:paraId="1BCFD593" w14:textId="5492CC17" w:rsidR="00C67CB6" w:rsidRDefault="00586D88" w:rsidP="00586D88">
      <w:pPr>
        <w:pStyle w:val="u3"/>
        <w:rPr>
          <w:lang w:val="en-US"/>
        </w:rPr>
      </w:pPr>
      <w:proofErr w:type="spellStart"/>
      <w:r>
        <w:rPr>
          <w:lang w:val="en-US"/>
        </w:rPr>
        <w:t>BuaAn</w:t>
      </w:r>
      <w:proofErr w:type="spellEnd"/>
      <w:r w:rsidR="008C0E59">
        <w:rPr>
          <w:lang w:val="en-US"/>
        </w:rPr>
        <w:t>:</w:t>
      </w:r>
    </w:p>
    <w:p w14:paraId="2405CA8F" w14:textId="1DF26036" w:rsidR="00586D88" w:rsidRDefault="00586D88" w:rsidP="00586D88">
      <w:pPr>
        <w:pStyle w:val="ThnVnban"/>
        <w:numPr>
          <w:ilvl w:val="0"/>
          <w:numId w:val="41"/>
        </w:numPr>
        <w:rPr>
          <w:iCs/>
          <w:lang w:val="en-US"/>
        </w:rPr>
      </w:pPr>
      <w:proofErr w:type="spellStart"/>
      <w:r>
        <w:rPr>
          <w:iCs/>
          <w:lang w:val="en-US"/>
        </w:rPr>
        <w:t>Phụ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thuộc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vào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ThucDon</w:t>
      </w:r>
      <w:proofErr w:type="spellEnd"/>
      <w:r>
        <w:rPr>
          <w:iCs/>
          <w:lang w:val="en-US"/>
        </w:rPr>
        <w:t>.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49"/>
        <w:gridCol w:w="2296"/>
        <w:gridCol w:w="1528"/>
        <w:gridCol w:w="1567"/>
        <w:gridCol w:w="3436"/>
      </w:tblGrid>
      <w:tr w:rsidR="008C0E59" w:rsidRPr="00F44EE4" w14:paraId="26AB8A9B" w14:textId="77777777" w:rsidTr="008C0E59">
        <w:tc>
          <w:tcPr>
            <w:tcW w:w="758" w:type="dxa"/>
          </w:tcPr>
          <w:p w14:paraId="681A96D8" w14:textId="77777777" w:rsidR="00C67CB6" w:rsidRPr="00F44EE4" w:rsidRDefault="00C67CB6" w:rsidP="008C0E59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5F19CC8F" w14:textId="77777777" w:rsidR="00C67CB6" w:rsidRPr="00F44EE4" w:rsidRDefault="00C67CB6" w:rsidP="008C0E59">
            <w:pPr>
              <w:spacing w:line="360" w:lineRule="auto"/>
            </w:pPr>
            <w:r w:rsidRPr="00F44EE4">
              <w:rPr>
                <w:color w:val="000000"/>
              </w:rPr>
              <w:t xml:space="preserve">Tên </w:t>
            </w:r>
            <w:proofErr w:type="spellStart"/>
            <w:r w:rsidRPr="00F44EE4">
              <w:rPr>
                <w:color w:val="000000"/>
              </w:rPr>
              <w:t>thuộc</w:t>
            </w:r>
            <w:proofErr w:type="spellEnd"/>
            <w:r w:rsidRPr="00F44EE4">
              <w:rPr>
                <w:color w:val="000000"/>
              </w:rPr>
              <w:t xml:space="preserve"> </w:t>
            </w:r>
            <w:proofErr w:type="spellStart"/>
            <w:r w:rsidRPr="00F44EE4">
              <w:rPr>
                <w:color w:val="000000"/>
              </w:rPr>
              <w:t>tính</w:t>
            </w:r>
            <w:proofErr w:type="spellEnd"/>
          </w:p>
        </w:tc>
        <w:tc>
          <w:tcPr>
            <w:tcW w:w="1566" w:type="dxa"/>
          </w:tcPr>
          <w:p w14:paraId="7BC97FF5" w14:textId="77777777" w:rsidR="00C67CB6" w:rsidRPr="00363B6E" w:rsidRDefault="00C67CB6" w:rsidP="008C0E5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7C3EDD6D" w14:textId="77777777" w:rsidR="00C67CB6" w:rsidRPr="00F44EE4" w:rsidRDefault="00C67CB6" w:rsidP="008C0E59">
            <w:pPr>
              <w:spacing w:line="360" w:lineRule="auto"/>
            </w:pPr>
            <w:proofErr w:type="spellStart"/>
            <w:r w:rsidRPr="00F44EE4">
              <w:rPr>
                <w:color w:val="000000"/>
              </w:rPr>
              <w:t>Ràng</w:t>
            </w:r>
            <w:proofErr w:type="spellEnd"/>
            <w:r w:rsidRPr="00F44EE4">
              <w:rPr>
                <w:color w:val="000000"/>
              </w:rPr>
              <w:t xml:space="preserve"> </w:t>
            </w:r>
            <w:proofErr w:type="spellStart"/>
            <w:r w:rsidRPr="00F44EE4">
              <w:rPr>
                <w:color w:val="000000"/>
              </w:rPr>
              <w:t>buộc</w:t>
            </w:r>
            <w:proofErr w:type="spellEnd"/>
          </w:p>
        </w:tc>
        <w:tc>
          <w:tcPr>
            <w:tcW w:w="3646" w:type="dxa"/>
          </w:tcPr>
          <w:p w14:paraId="12C18F85" w14:textId="77777777" w:rsidR="00C67CB6" w:rsidRPr="00F44EE4" w:rsidRDefault="00C67CB6" w:rsidP="008C0E59">
            <w:pPr>
              <w:spacing w:line="360" w:lineRule="auto"/>
            </w:pPr>
            <w:r w:rsidRPr="00F44EE4">
              <w:rPr>
                <w:color w:val="000000"/>
              </w:rPr>
              <w:t xml:space="preserve">Ý </w:t>
            </w:r>
            <w:proofErr w:type="spellStart"/>
            <w:r w:rsidRPr="00F44EE4">
              <w:rPr>
                <w:color w:val="000000"/>
              </w:rPr>
              <w:t>nghĩa</w:t>
            </w:r>
            <w:proofErr w:type="spellEnd"/>
            <w:r w:rsidRPr="00F44EE4">
              <w:rPr>
                <w:color w:val="000000"/>
              </w:rPr>
              <w:t xml:space="preserve">/ghi </w:t>
            </w:r>
            <w:proofErr w:type="spellStart"/>
            <w:r w:rsidRPr="00F44EE4">
              <w:rPr>
                <w:color w:val="000000"/>
              </w:rPr>
              <w:t>chú</w:t>
            </w:r>
            <w:proofErr w:type="spellEnd"/>
          </w:p>
        </w:tc>
      </w:tr>
      <w:tr w:rsidR="008C0E59" w14:paraId="09EA6B11" w14:textId="77777777" w:rsidTr="008C0E59">
        <w:tc>
          <w:tcPr>
            <w:tcW w:w="758" w:type="dxa"/>
          </w:tcPr>
          <w:p w14:paraId="1DF11302" w14:textId="3F04D6D4" w:rsidR="00C67CB6" w:rsidRPr="00586D88" w:rsidRDefault="00586D88" w:rsidP="008C0E59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4472FE21" w14:textId="6F605D6C" w:rsidR="00C67CB6" w:rsidRPr="00586D88" w:rsidRDefault="00586D88" w:rsidP="008C0E59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HinhThucThanhToan</w:t>
            </w:r>
            <w:proofErr w:type="spellEnd"/>
          </w:p>
        </w:tc>
        <w:tc>
          <w:tcPr>
            <w:tcW w:w="1566" w:type="dxa"/>
          </w:tcPr>
          <w:p w14:paraId="0A8C1FFE" w14:textId="09B8F083" w:rsidR="00C67CB6" w:rsidRPr="00363B6E" w:rsidRDefault="00586D88" w:rsidP="008C0E5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3CB40B3F" w14:textId="6F2A10FE" w:rsidR="00C67CB6" w:rsidRPr="008C0E59" w:rsidRDefault="008C0E59" w:rsidP="008C0E5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int [0,1]</w:t>
            </w:r>
          </w:p>
        </w:tc>
        <w:tc>
          <w:tcPr>
            <w:tcW w:w="3646" w:type="dxa"/>
          </w:tcPr>
          <w:p w14:paraId="62203DA9" w14:textId="7D8B9EB7" w:rsidR="00C67CB6" w:rsidRPr="008C0E59" w:rsidRDefault="008C0E59" w:rsidP="008C0E59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Lưu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online</w:t>
            </w:r>
          </w:p>
        </w:tc>
      </w:tr>
      <w:tr w:rsidR="00586D88" w14:paraId="4BCB2155" w14:textId="77777777" w:rsidTr="008C0E59">
        <w:tc>
          <w:tcPr>
            <w:tcW w:w="758" w:type="dxa"/>
          </w:tcPr>
          <w:p w14:paraId="0E710124" w14:textId="37B261BA" w:rsidR="00586D88" w:rsidRPr="00586D88" w:rsidRDefault="00586D88" w:rsidP="008C0E59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204585BE" w14:textId="53B11DD9" w:rsidR="00586D88" w:rsidRDefault="00586D88" w:rsidP="008C0E59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BanAn</w:t>
            </w:r>
            <w:proofErr w:type="spellEnd"/>
          </w:p>
        </w:tc>
        <w:tc>
          <w:tcPr>
            <w:tcW w:w="1566" w:type="dxa"/>
          </w:tcPr>
          <w:p w14:paraId="26287E53" w14:textId="204A4C33" w:rsidR="00586D88" w:rsidRPr="00363B6E" w:rsidRDefault="00586D88" w:rsidP="008C0E5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7A8307BF" w14:textId="65A991B0" w:rsidR="00586D88" w:rsidRPr="008C0E59" w:rsidRDefault="008C0E59" w:rsidP="008C0E5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646" w:type="dxa"/>
          </w:tcPr>
          <w:p w14:paraId="0FCD232D" w14:textId="1FBF973E" w:rsidR="00586D88" w:rsidRPr="008C0E59" w:rsidRDefault="008C0E59" w:rsidP="008C0E59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bữa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ăn</w:t>
            </w:r>
            <w:proofErr w:type="spellEnd"/>
          </w:p>
        </w:tc>
      </w:tr>
      <w:tr w:rsidR="00586D88" w14:paraId="1447F4F0" w14:textId="77777777" w:rsidTr="008C0E59">
        <w:tc>
          <w:tcPr>
            <w:tcW w:w="758" w:type="dxa"/>
          </w:tcPr>
          <w:p w14:paraId="6959658E" w14:textId="515BE6D3" w:rsidR="00586D88" w:rsidRPr="00586D88" w:rsidRDefault="00586D88" w:rsidP="008C0E59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2599D726" w14:textId="499A498F" w:rsidR="00586D88" w:rsidRDefault="00586D88" w:rsidP="008C0E59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NhanXet</w:t>
            </w:r>
            <w:proofErr w:type="spellEnd"/>
          </w:p>
        </w:tc>
        <w:tc>
          <w:tcPr>
            <w:tcW w:w="1566" w:type="dxa"/>
          </w:tcPr>
          <w:p w14:paraId="19DF8920" w14:textId="23A112C0" w:rsidR="00586D88" w:rsidRPr="00363B6E" w:rsidRDefault="00586D88" w:rsidP="008C0E5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2F9C4C92" w14:textId="212A8BD5" w:rsidR="00586D88" w:rsidRPr="008C0E59" w:rsidRDefault="008C0E59" w:rsidP="008C0E5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</w:tcPr>
          <w:p w14:paraId="1A323C82" w14:textId="46711B49" w:rsidR="00586D88" w:rsidRPr="008C0E59" w:rsidRDefault="008C0E59" w:rsidP="008C0E59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xét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bữa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14:paraId="4FB4D9F6" w14:textId="700023F3" w:rsidR="00C67CB6" w:rsidRDefault="00586D88" w:rsidP="00586D88">
      <w:pPr>
        <w:pStyle w:val="ThnVnban"/>
        <w:numPr>
          <w:ilvl w:val="0"/>
          <w:numId w:val="41"/>
        </w:numPr>
        <w:rPr>
          <w:iCs/>
          <w:lang w:val="en-US"/>
        </w:rPr>
      </w:pPr>
      <w:proofErr w:type="spellStart"/>
      <w:r>
        <w:rPr>
          <w:iCs/>
          <w:lang w:val="en-US"/>
        </w:rPr>
        <w:t>Các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phương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thức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chính</w:t>
      </w:r>
      <w:proofErr w:type="spellEnd"/>
      <w:r>
        <w:rPr>
          <w:iCs/>
          <w:lang w:val="en-US"/>
        </w:rPr>
        <w:t>:</w:t>
      </w:r>
    </w:p>
    <w:p w14:paraId="50701D93" w14:textId="499D66EC" w:rsidR="00586D88" w:rsidRDefault="00586D88" w:rsidP="00586D88">
      <w:pPr>
        <w:pStyle w:val="ThnVnban"/>
        <w:numPr>
          <w:ilvl w:val="1"/>
          <w:numId w:val="41"/>
        </w:numPr>
        <w:rPr>
          <w:iCs/>
          <w:lang w:val="en-US"/>
        </w:rPr>
      </w:pPr>
      <w:proofErr w:type="spellStart"/>
      <w:proofErr w:type="gramStart"/>
      <w:r>
        <w:rPr>
          <w:iCs/>
          <w:lang w:val="en-US"/>
        </w:rPr>
        <w:t>XemBuaAn</w:t>
      </w:r>
      <w:proofErr w:type="spellEnd"/>
      <w:r>
        <w:rPr>
          <w:iCs/>
          <w:lang w:val="en-US"/>
        </w:rPr>
        <w:t>(</w:t>
      </w:r>
      <w:proofErr w:type="gramEnd"/>
      <w:r>
        <w:rPr>
          <w:iCs/>
          <w:lang w:val="en-US"/>
        </w:rPr>
        <w:t>)</w:t>
      </w:r>
    </w:p>
    <w:p w14:paraId="32D04AD0" w14:textId="40E190FC" w:rsidR="00586D88" w:rsidRDefault="00586D88" w:rsidP="00586D88">
      <w:pPr>
        <w:pStyle w:val="ThnVnban"/>
        <w:numPr>
          <w:ilvl w:val="1"/>
          <w:numId w:val="41"/>
        </w:numPr>
        <w:rPr>
          <w:iCs/>
          <w:lang w:val="en-US"/>
        </w:rPr>
      </w:pPr>
      <w:proofErr w:type="spellStart"/>
      <w:proofErr w:type="gramStart"/>
      <w:r>
        <w:rPr>
          <w:iCs/>
          <w:lang w:val="en-US"/>
        </w:rPr>
        <w:t>XemMonAn</w:t>
      </w:r>
      <w:proofErr w:type="spellEnd"/>
      <w:r>
        <w:rPr>
          <w:iCs/>
          <w:lang w:val="en-US"/>
        </w:rPr>
        <w:t>(</w:t>
      </w:r>
      <w:proofErr w:type="gramEnd"/>
      <w:r>
        <w:rPr>
          <w:iCs/>
          <w:lang w:val="en-US"/>
        </w:rPr>
        <w:t>)</w:t>
      </w:r>
    </w:p>
    <w:p w14:paraId="0A7A638C" w14:textId="3DC0EB55" w:rsidR="00586D88" w:rsidRDefault="00586D88" w:rsidP="00586D88">
      <w:pPr>
        <w:pStyle w:val="ThnVnban"/>
        <w:numPr>
          <w:ilvl w:val="1"/>
          <w:numId w:val="41"/>
        </w:numPr>
        <w:rPr>
          <w:iCs/>
          <w:lang w:val="en-US"/>
        </w:rPr>
      </w:pPr>
      <w:proofErr w:type="spellStart"/>
      <w:proofErr w:type="gramStart"/>
      <w:r>
        <w:rPr>
          <w:iCs/>
          <w:lang w:val="en-US"/>
        </w:rPr>
        <w:t>GoiPhucVu</w:t>
      </w:r>
      <w:proofErr w:type="spellEnd"/>
      <w:r>
        <w:rPr>
          <w:iCs/>
          <w:lang w:val="en-US"/>
        </w:rPr>
        <w:t>(</w:t>
      </w:r>
      <w:proofErr w:type="gramEnd"/>
      <w:r>
        <w:rPr>
          <w:iCs/>
          <w:lang w:val="en-US"/>
        </w:rPr>
        <w:t>)</w:t>
      </w:r>
    </w:p>
    <w:p w14:paraId="2D10E2C3" w14:textId="07B40468" w:rsidR="00B45A7B" w:rsidRDefault="00B45A7B" w:rsidP="00B45A7B">
      <w:pPr>
        <w:pStyle w:val="ThnVnban"/>
        <w:rPr>
          <w:iCs/>
          <w:lang w:val="en-US"/>
        </w:rPr>
      </w:pPr>
    </w:p>
    <w:p w14:paraId="2019C07B" w14:textId="16F9F917" w:rsidR="00B45A7B" w:rsidRDefault="00B45A7B" w:rsidP="00B45A7B">
      <w:pPr>
        <w:pStyle w:val="ThnVnban"/>
        <w:rPr>
          <w:iCs/>
          <w:lang w:val="en-US"/>
        </w:rPr>
      </w:pPr>
    </w:p>
    <w:p w14:paraId="0ED5A8FF" w14:textId="77777777" w:rsidR="00B45A7B" w:rsidRDefault="00B45A7B" w:rsidP="00B45A7B">
      <w:pPr>
        <w:pStyle w:val="ThnVnban"/>
        <w:rPr>
          <w:iCs/>
          <w:lang w:val="en-US"/>
        </w:rPr>
      </w:pPr>
    </w:p>
    <w:p w14:paraId="257D70E9" w14:textId="152189B5" w:rsidR="008C0E59" w:rsidRPr="008C0E59" w:rsidRDefault="008C0E59" w:rsidP="008C0E59">
      <w:pPr>
        <w:pStyle w:val="u3"/>
        <w:rPr>
          <w:lang w:val="en-US"/>
        </w:rPr>
      </w:pPr>
      <w:proofErr w:type="spellStart"/>
      <w:r>
        <w:rPr>
          <w:lang w:val="en-US"/>
        </w:rPr>
        <w:lastRenderedPageBreak/>
        <w:t>MonAn</w:t>
      </w:r>
      <w:proofErr w:type="spellEnd"/>
      <w:r>
        <w:rPr>
          <w:lang w:val="en-US"/>
        </w:rPr>
        <w:t>: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C67CB6" w:rsidRPr="00F44EE4" w14:paraId="0D0BE36A" w14:textId="77777777" w:rsidTr="008C0E59">
        <w:tc>
          <w:tcPr>
            <w:tcW w:w="758" w:type="dxa"/>
          </w:tcPr>
          <w:p w14:paraId="1372E325" w14:textId="77777777" w:rsidR="00C67CB6" w:rsidRPr="00F44EE4" w:rsidRDefault="00C67CB6" w:rsidP="008C0E59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3980C5BA" w14:textId="77777777" w:rsidR="00C67CB6" w:rsidRPr="00F44EE4" w:rsidRDefault="00C67CB6" w:rsidP="008C0E59">
            <w:pPr>
              <w:spacing w:line="360" w:lineRule="auto"/>
            </w:pPr>
            <w:r w:rsidRPr="00F44EE4">
              <w:rPr>
                <w:color w:val="000000"/>
              </w:rPr>
              <w:t xml:space="preserve">Tên </w:t>
            </w:r>
            <w:proofErr w:type="spellStart"/>
            <w:r w:rsidRPr="00F44EE4">
              <w:rPr>
                <w:color w:val="000000"/>
              </w:rPr>
              <w:t>thuộc</w:t>
            </w:r>
            <w:proofErr w:type="spellEnd"/>
            <w:r w:rsidRPr="00F44EE4">
              <w:rPr>
                <w:color w:val="000000"/>
              </w:rPr>
              <w:t xml:space="preserve"> </w:t>
            </w:r>
            <w:proofErr w:type="spellStart"/>
            <w:r w:rsidRPr="00F44EE4">
              <w:rPr>
                <w:color w:val="000000"/>
              </w:rPr>
              <w:t>tính</w:t>
            </w:r>
            <w:proofErr w:type="spellEnd"/>
          </w:p>
        </w:tc>
        <w:tc>
          <w:tcPr>
            <w:tcW w:w="1566" w:type="dxa"/>
          </w:tcPr>
          <w:p w14:paraId="1C2E4EC2" w14:textId="77777777" w:rsidR="00C67CB6" w:rsidRPr="00363B6E" w:rsidRDefault="00C67CB6" w:rsidP="008C0E5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37902851" w14:textId="77777777" w:rsidR="00C67CB6" w:rsidRPr="00F44EE4" w:rsidRDefault="00C67CB6" w:rsidP="008C0E59">
            <w:pPr>
              <w:spacing w:line="360" w:lineRule="auto"/>
            </w:pPr>
            <w:proofErr w:type="spellStart"/>
            <w:r w:rsidRPr="00F44EE4">
              <w:rPr>
                <w:color w:val="000000"/>
              </w:rPr>
              <w:t>Ràng</w:t>
            </w:r>
            <w:proofErr w:type="spellEnd"/>
            <w:r w:rsidRPr="00F44EE4">
              <w:rPr>
                <w:color w:val="000000"/>
              </w:rPr>
              <w:t xml:space="preserve"> </w:t>
            </w:r>
            <w:proofErr w:type="spellStart"/>
            <w:r w:rsidRPr="00F44EE4">
              <w:rPr>
                <w:color w:val="000000"/>
              </w:rPr>
              <w:t>buộc</w:t>
            </w:r>
            <w:proofErr w:type="spellEnd"/>
          </w:p>
        </w:tc>
        <w:tc>
          <w:tcPr>
            <w:tcW w:w="3646" w:type="dxa"/>
          </w:tcPr>
          <w:p w14:paraId="30677BFA" w14:textId="77777777" w:rsidR="00C67CB6" w:rsidRPr="00F44EE4" w:rsidRDefault="00C67CB6" w:rsidP="008C0E59">
            <w:pPr>
              <w:spacing w:line="360" w:lineRule="auto"/>
            </w:pPr>
            <w:r w:rsidRPr="00F44EE4">
              <w:rPr>
                <w:color w:val="000000"/>
              </w:rPr>
              <w:t xml:space="preserve">Ý </w:t>
            </w:r>
            <w:proofErr w:type="spellStart"/>
            <w:r w:rsidRPr="00F44EE4">
              <w:rPr>
                <w:color w:val="000000"/>
              </w:rPr>
              <w:t>nghĩa</w:t>
            </w:r>
            <w:proofErr w:type="spellEnd"/>
            <w:r w:rsidRPr="00F44EE4">
              <w:rPr>
                <w:color w:val="000000"/>
              </w:rPr>
              <w:t xml:space="preserve">/ghi </w:t>
            </w:r>
            <w:proofErr w:type="spellStart"/>
            <w:r w:rsidRPr="00F44EE4">
              <w:rPr>
                <w:color w:val="000000"/>
              </w:rPr>
              <w:t>chú</w:t>
            </w:r>
            <w:proofErr w:type="spellEnd"/>
          </w:p>
        </w:tc>
      </w:tr>
      <w:tr w:rsidR="00C67CB6" w14:paraId="6EF65597" w14:textId="77777777" w:rsidTr="008C0E59">
        <w:tc>
          <w:tcPr>
            <w:tcW w:w="758" w:type="dxa"/>
          </w:tcPr>
          <w:p w14:paraId="1C2018D3" w14:textId="50BA8AAE" w:rsidR="00C67CB6" w:rsidRPr="008C0E59" w:rsidRDefault="008C0E59" w:rsidP="008C0E59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16651CCA" w14:textId="0FAC857F" w:rsidR="00C67CB6" w:rsidRPr="008C0E59" w:rsidRDefault="008C0E59" w:rsidP="008C0E5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Ten</w:t>
            </w:r>
          </w:p>
        </w:tc>
        <w:tc>
          <w:tcPr>
            <w:tcW w:w="1566" w:type="dxa"/>
          </w:tcPr>
          <w:p w14:paraId="400E2575" w14:textId="6CA33E1C" w:rsidR="00C67CB6" w:rsidRPr="00363B6E" w:rsidRDefault="008C0E59" w:rsidP="008C0E5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79BFDC8E" w14:textId="4F1E0090" w:rsidR="00C67CB6" w:rsidRPr="008C0E59" w:rsidRDefault="008C0E59" w:rsidP="008C0E5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</w:tcPr>
          <w:p w14:paraId="507D38BC" w14:textId="37E3A9D6" w:rsidR="00C67CB6" w:rsidRPr="008C0E59" w:rsidRDefault="008C0E59" w:rsidP="008C0E59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Lưu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món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ăn</w:t>
            </w:r>
            <w:proofErr w:type="spellEnd"/>
          </w:p>
        </w:tc>
      </w:tr>
      <w:tr w:rsidR="008C0E59" w14:paraId="38DFF039" w14:textId="77777777" w:rsidTr="008C0E59">
        <w:tc>
          <w:tcPr>
            <w:tcW w:w="758" w:type="dxa"/>
          </w:tcPr>
          <w:p w14:paraId="3BB25C39" w14:textId="1F6728C1" w:rsidR="008C0E59" w:rsidRPr="008C0E59" w:rsidRDefault="008C0E59" w:rsidP="008C0E59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4488BE1D" w14:textId="51B60F46" w:rsidR="008C0E59" w:rsidRPr="008C0E59" w:rsidRDefault="008C0E59" w:rsidP="008C0E59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MoTa</w:t>
            </w:r>
            <w:proofErr w:type="spellEnd"/>
          </w:p>
        </w:tc>
        <w:tc>
          <w:tcPr>
            <w:tcW w:w="1566" w:type="dxa"/>
          </w:tcPr>
          <w:p w14:paraId="4CF23C58" w14:textId="3D5B48C2" w:rsidR="008C0E59" w:rsidRPr="00363B6E" w:rsidRDefault="008C0E59" w:rsidP="008C0E5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0401E5B2" w14:textId="71B6E168" w:rsidR="008C0E59" w:rsidRPr="008C0E59" w:rsidRDefault="008C0E59" w:rsidP="008C0E5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</w:tcPr>
          <w:p w14:paraId="57D59C74" w14:textId="2C2E7229" w:rsidR="008C0E59" w:rsidRPr="008C0E59" w:rsidRDefault="008C0E59" w:rsidP="008C0E59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Mô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món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ăn</w:t>
            </w:r>
            <w:proofErr w:type="spellEnd"/>
          </w:p>
        </w:tc>
      </w:tr>
      <w:tr w:rsidR="008C0E59" w14:paraId="21CA42F5" w14:textId="77777777" w:rsidTr="008C0E59">
        <w:tc>
          <w:tcPr>
            <w:tcW w:w="758" w:type="dxa"/>
          </w:tcPr>
          <w:p w14:paraId="50EF2D2E" w14:textId="53932B09" w:rsidR="008C0E59" w:rsidRPr="008C0E59" w:rsidRDefault="008C0E59" w:rsidP="008C0E59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02A525F1" w14:textId="7AF3F58E" w:rsidR="008C0E59" w:rsidRPr="008C0E59" w:rsidRDefault="008C0E59" w:rsidP="008C0E5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Gia</w:t>
            </w:r>
          </w:p>
        </w:tc>
        <w:tc>
          <w:tcPr>
            <w:tcW w:w="1566" w:type="dxa"/>
          </w:tcPr>
          <w:p w14:paraId="14AD3511" w14:textId="56127BC8" w:rsidR="008C0E59" w:rsidRPr="00363B6E" w:rsidRDefault="008C0E59" w:rsidP="008C0E5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53D98E97" w14:textId="5B9D2DE4" w:rsidR="008C0E59" w:rsidRPr="008C0E59" w:rsidRDefault="008C0E59" w:rsidP="008C0E5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646" w:type="dxa"/>
          </w:tcPr>
          <w:p w14:paraId="5C401749" w14:textId="5F40B166" w:rsidR="008C0E59" w:rsidRPr="008C0E59" w:rsidRDefault="008C0E59" w:rsidP="008C0E59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Lưu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món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ăn</w:t>
            </w:r>
            <w:proofErr w:type="spellEnd"/>
          </w:p>
        </w:tc>
      </w:tr>
      <w:tr w:rsidR="008C0E59" w14:paraId="770EF2B4" w14:textId="77777777" w:rsidTr="008C0E59">
        <w:tc>
          <w:tcPr>
            <w:tcW w:w="758" w:type="dxa"/>
          </w:tcPr>
          <w:p w14:paraId="47025522" w14:textId="4FE6D794" w:rsidR="008C0E59" w:rsidRPr="008C0E59" w:rsidRDefault="008C0E59" w:rsidP="008C0E59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14:paraId="3F88C2C8" w14:textId="697B8C52" w:rsidR="008C0E59" w:rsidRPr="008C0E59" w:rsidRDefault="008C0E59" w:rsidP="008C0E59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HinhAnh</w:t>
            </w:r>
            <w:proofErr w:type="spellEnd"/>
          </w:p>
        </w:tc>
        <w:tc>
          <w:tcPr>
            <w:tcW w:w="1566" w:type="dxa"/>
          </w:tcPr>
          <w:p w14:paraId="7CA54CCB" w14:textId="7E9CD96F" w:rsidR="008C0E59" w:rsidRPr="00363B6E" w:rsidRDefault="008C0E59" w:rsidP="008C0E5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6C7FF54A" w14:textId="622FAAD9" w:rsidR="008C0E59" w:rsidRPr="008C0E59" w:rsidRDefault="008C0E59" w:rsidP="008C0E59">
            <w:pPr>
              <w:pStyle w:val="ThnVnban"/>
              <w:spacing w:after="0"/>
              <w:rPr>
                <w:lang w:val="en-US"/>
              </w:rPr>
            </w:pPr>
          </w:p>
        </w:tc>
        <w:tc>
          <w:tcPr>
            <w:tcW w:w="3646" w:type="dxa"/>
          </w:tcPr>
          <w:p w14:paraId="03F2074E" w14:textId="379637AB" w:rsidR="008C0E59" w:rsidRPr="008C0E59" w:rsidRDefault="008C0E59" w:rsidP="008C0E59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ảnh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món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ăn</w:t>
            </w:r>
            <w:proofErr w:type="spellEnd"/>
          </w:p>
        </w:tc>
      </w:tr>
      <w:tr w:rsidR="008C0E59" w14:paraId="08E83EB6" w14:textId="77777777" w:rsidTr="008C0E59">
        <w:tc>
          <w:tcPr>
            <w:tcW w:w="758" w:type="dxa"/>
          </w:tcPr>
          <w:p w14:paraId="2A66E51C" w14:textId="65E92467" w:rsidR="008C0E59" w:rsidRPr="008C0E59" w:rsidRDefault="008C0E59" w:rsidP="008C0E59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14:paraId="48703AB0" w14:textId="0E9DCB86" w:rsidR="008C0E59" w:rsidRPr="008C0E59" w:rsidRDefault="008C0E59" w:rsidP="008C0E59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KhuyenMai</w:t>
            </w:r>
            <w:proofErr w:type="spellEnd"/>
          </w:p>
        </w:tc>
        <w:tc>
          <w:tcPr>
            <w:tcW w:w="1566" w:type="dxa"/>
          </w:tcPr>
          <w:p w14:paraId="148851C6" w14:textId="0FD2B9F3" w:rsidR="008C0E59" w:rsidRPr="00363B6E" w:rsidRDefault="008C0E59" w:rsidP="008C0E5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4CB5D89E" w14:textId="303F84D9" w:rsidR="008C0E59" w:rsidRPr="008C0E59" w:rsidRDefault="008C0E59" w:rsidP="008C0E5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646" w:type="dxa"/>
          </w:tcPr>
          <w:p w14:paraId="77440E5F" w14:textId="0D8B377A" w:rsidR="008C0E59" w:rsidRPr="008C0E59" w:rsidRDefault="008C0E59" w:rsidP="008C0E59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Lưu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khuyến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mãi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14:paraId="63B78B96" w14:textId="5F317022" w:rsidR="00C67CB6" w:rsidRDefault="00C67CB6" w:rsidP="00226A4B">
      <w:pPr>
        <w:pStyle w:val="ThnVnban"/>
        <w:ind w:left="720"/>
        <w:rPr>
          <w:iCs/>
          <w:lang w:val="en-US"/>
        </w:rPr>
      </w:pPr>
    </w:p>
    <w:p w14:paraId="3C9B8FF6" w14:textId="1CE96EA0" w:rsidR="008C0E59" w:rsidRPr="008C0E59" w:rsidRDefault="008C0E59" w:rsidP="008C0E59">
      <w:pPr>
        <w:pStyle w:val="u3"/>
        <w:rPr>
          <w:lang w:val="en-US"/>
        </w:rPr>
      </w:pPr>
      <w:proofErr w:type="spellStart"/>
      <w:r>
        <w:rPr>
          <w:lang w:val="en-US"/>
        </w:rPr>
        <w:t>ChiTietBuaAn</w:t>
      </w:r>
      <w:proofErr w:type="spellEnd"/>
      <w:r>
        <w:rPr>
          <w:lang w:val="en-US"/>
        </w:rPr>
        <w:t>: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C67CB6" w:rsidRPr="00F44EE4" w14:paraId="420E8F86" w14:textId="77777777" w:rsidTr="008C0E59">
        <w:tc>
          <w:tcPr>
            <w:tcW w:w="758" w:type="dxa"/>
          </w:tcPr>
          <w:p w14:paraId="10957063" w14:textId="77777777" w:rsidR="00C67CB6" w:rsidRPr="00F44EE4" w:rsidRDefault="00C67CB6" w:rsidP="008C0E59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50054CD9" w14:textId="77777777" w:rsidR="00C67CB6" w:rsidRPr="00F44EE4" w:rsidRDefault="00C67CB6" w:rsidP="008C0E59">
            <w:pPr>
              <w:spacing w:line="360" w:lineRule="auto"/>
            </w:pPr>
            <w:r w:rsidRPr="00F44EE4">
              <w:rPr>
                <w:color w:val="000000"/>
              </w:rPr>
              <w:t xml:space="preserve">Tên </w:t>
            </w:r>
            <w:proofErr w:type="spellStart"/>
            <w:r w:rsidRPr="00F44EE4">
              <w:rPr>
                <w:color w:val="000000"/>
              </w:rPr>
              <w:t>thuộc</w:t>
            </w:r>
            <w:proofErr w:type="spellEnd"/>
            <w:r w:rsidRPr="00F44EE4">
              <w:rPr>
                <w:color w:val="000000"/>
              </w:rPr>
              <w:t xml:space="preserve"> </w:t>
            </w:r>
            <w:proofErr w:type="spellStart"/>
            <w:r w:rsidRPr="00F44EE4">
              <w:rPr>
                <w:color w:val="000000"/>
              </w:rPr>
              <w:t>tính</w:t>
            </w:r>
            <w:proofErr w:type="spellEnd"/>
          </w:p>
        </w:tc>
        <w:tc>
          <w:tcPr>
            <w:tcW w:w="1566" w:type="dxa"/>
          </w:tcPr>
          <w:p w14:paraId="7661F439" w14:textId="77777777" w:rsidR="00C67CB6" w:rsidRPr="00363B6E" w:rsidRDefault="00C67CB6" w:rsidP="008C0E5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26E33548" w14:textId="77777777" w:rsidR="00C67CB6" w:rsidRPr="00F44EE4" w:rsidRDefault="00C67CB6" w:rsidP="008C0E59">
            <w:pPr>
              <w:spacing w:line="360" w:lineRule="auto"/>
            </w:pPr>
            <w:proofErr w:type="spellStart"/>
            <w:r w:rsidRPr="00F44EE4">
              <w:rPr>
                <w:color w:val="000000"/>
              </w:rPr>
              <w:t>Ràng</w:t>
            </w:r>
            <w:proofErr w:type="spellEnd"/>
            <w:r w:rsidRPr="00F44EE4">
              <w:rPr>
                <w:color w:val="000000"/>
              </w:rPr>
              <w:t xml:space="preserve"> </w:t>
            </w:r>
            <w:proofErr w:type="spellStart"/>
            <w:r w:rsidRPr="00F44EE4">
              <w:rPr>
                <w:color w:val="000000"/>
              </w:rPr>
              <w:t>buộc</w:t>
            </w:r>
            <w:proofErr w:type="spellEnd"/>
          </w:p>
        </w:tc>
        <w:tc>
          <w:tcPr>
            <w:tcW w:w="3646" w:type="dxa"/>
          </w:tcPr>
          <w:p w14:paraId="757FC752" w14:textId="77777777" w:rsidR="00C67CB6" w:rsidRPr="00F44EE4" w:rsidRDefault="00C67CB6" w:rsidP="008C0E59">
            <w:pPr>
              <w:spacing w:line="360" w:lineRule="auto"/>
            </w:pPr>
            <w:r w:rsidRPr="00F44EE4">
              <w:rPr>
                <w:color w:val="000000"/>
              </w:rPr>
              <w:t xml:space="preserve">Ý </w:t>
            </w:r>
            <w:proofErr w:type="spellStart"/>
            <w:r w:rsidRPr="00F44EE4">
              <w:rPr>
                <w:color w:val="000000"/>
              </w:rPr>
              <w:t>nghĩa</w:t>
            </w:r>
            <w:proofErr w:type="spellEnd"/>
            <w:r w:rsidRPr="00F44EE4">
              <w:rPr>
                <w:color w:val="000000"/>
              </w:rPr>
              <w:t xml:space="preserve">/ghi </w:t>
            </w:r>
            <w:proofErr w:type="spellStart"/>
            <w:r w:rsidRPr="00F44EE4">
              <w:rPr>
                <w:color w:val="000000"/>
              </w:rPr>
              <w:t>chú</w:t>
            </w:r>
            <w:proofErr w:type="spellEnd"/>
          </w:p>
        </w:tc>
      </w:tr>
      <w:tr w:rsidR="00C67CB6" w14:paraId="4025AFAA" w14:textId="77777777" w:rsidTr="008C0E59">
        <w:tc>
          <w:tcPr>
            <w:tcW w:w="758" w:type="dxa"/>
          </w:tcPr>
          <w:p w14:paraId="43A4CF89" w14:textId="73F82CAC" w:rsidR="00C67CB6" w:rsidRPr="008C0E59" w:rsidRDefault="008C0E59" w:rsidP="008C0E59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24BA9C07" w14:textId="76CD902D" w:rsidR="00C67CB6" w:rsidRPr="008C0E59" w:rsidRDefault="008C0E59" w:rsidP="008C0E59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TrangThai</w:t>
            </w:r>
            <w:proofErr w:type="spellEnd"/>
          </w:p>
        </w:tc>
        <w:tc>
          <w:tcPr>
            <w:tcW w:w="1566" w:type="dxa"/>
          </w:tcPr>
          <w:p w14:paraId="2600898B" w14:textId="758C7505" w:rsidR="00C67CB6" w:rsidRPr="00363B6E" w:rsidRDefault="008C0E59" w:rsidP="008C0E5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7DA95A88" w14:textId="333AEC9E" w:rsidR="00C67CB6" w:rsidRPr="008C0E59" w:rsidRDefault="008C0E59" w:rsidP="008C0E5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646" w:type="dxa"/>
          </w:tcPr>
          <w:p w14:paraId="650306B8" w14:textId="11B36B27" w:rsidR="00C67CB6" w:rsidRPr="008C0E59" w:rsidRDefault="008C0E59" w:rsidP="008C0E59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Lưu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hoạt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bữa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tại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14:paraId="5323698F" w14:textId="00D0D90A" w:rsidR="00C67CB6" w:rsidRDefault="00C67CB6" w:rsidP="00226A4B">
      <w:pPr>
        <w:pStyle w:val="ThnVnban"/>
        <w:ind w:left="720"/>
        <w:rPr>
          <w:iCs/>
          <w:lang w:val="en-US"/>
        </w:rPr>
      </w:pPr>
    </w:p>
    <w:p w14:paraId="647D3B92" w14:textId="47876A48" w:rsidR="008C0E59" w:rsidRPr="008C0E59" w:rsidRDefault="008C0E59" w:rsidP="008C0E59">
      <w:pPr>
        <w:pStyle w:val="u3"/>
        <w:rPr>
          <w:lang w:val="en-US"/>
        </w:rPr>
      </w:pPr>
      <w:proofErr w:type="spellStart"/>
      <w:r>
        <w:rPr>
          <w:lang w:val="en-US"/>
        </w:rPr>
        <w:t>DanhSachMon</w:t>
      </w:r>
      <w:proofErr w:type="spellEnd"/>
      <w:r>
        <w:rPr>
          <w:lang w:val="en-US"/>
        </w:rPr>
        <w:t>: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C67CB6" w:rsidRPr="00F44EE4" w14:paraId="44FCE256" w14:textId="77777777" w:rsidTr="008C0E59">
        <w:tc>
          <w:tcPr>
            <w:tcW w:w="758" w:type="dxa"/>
          </w:tcPr>
          <w:p w14:paraId="2147A709" w14:textId="77777777" w:rsidR="00C67CB6" w:rsidRPr="00F44EE4" w:rsidRDefault="00C67CB6" w:rsidP="008C0E59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54DFC7EE" w14:textId="77777777" w:rsidR="00C67CB6" w:rsidRPr="00F44EE4" w:rsidRDefault="00C67CB6" w:rsidP="008C0E59">
            <w:pPr>
              <w:spacing w:line="360" w:lineRule="auto"/>
            </w:pPr>
            <w:r w:rsidRPr="00F44EE4">
              <w:rPr>
                <w:color w:val="000000"/>
              </w:rPr>
              <w:t xml:space="preserve">Tên </w:t>
            </w:r>
            <w:proofErr w:type="spellStart"/>
            <w:r w:rsidRPr="00F44EE4">
              <w:rPr>
                <w:color w:val="000000"/>
              </w:rPr>
              <w:t>thuộc</w:t>
            </w:r>
            <w:proofErr w:type="spellEnd"/>
            <w:r w:rsidRPr="00F44EE4">
              <w:rPr>
                <w:color w:val="000000"/>
              </w:rPr>
              <w:t xml:space="preserve"> </w:t>
            </w:r>
            <w:proofErr w:type="spellStart"/>
            <w:r w:rsidRPr="00F44EE4">
              <w:rPr>
                <w:color w:val="000000"/>
              </w:rPr>
              <w:t>tính</w:t>
            </w:r>
            <w:proofErr w:type="spellEnd"/>
          </w:p>
        </w:tc>
        <w:tc>
          <w:tcPr>
            <w:tcW w:w="1566" w:type="dxa"/>
          </w:tcPr>
          <w:p w14:paraId="2805D020" w14:textId="77777777" w:rsidR="00C67CB6" w:rsidRPr="00363B6E" w:rsidRDefault="00C67CB6" w:rsidP="008C0E5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020E2D3A" w14:textId="77777777" w:rsidR="00C67CB6" w:rsidRPr="00F44EE4" w:rsidRDefault="00C67CB6" w:rsidP="008C0E59">
            <w:pPr>
              <w:spacing w:line="360" w:lineRule="auto"/>
            </w:pPr>
            <w:proofErr w:type="spellStart"/>
            <w:r w:rsidRPr="00F44EE4">
              <w:rPr>
                <w:color w:val="000000"/>
              </w:rPr>
              <w:t>Ràng</w:t>
            </w:r>
            <w:proofErr w:type="spellEnd"/>
            <w:r w:rsidRPr="00F44EE4">
              <w:rPr>
                <w:color w:val="000000"/>
              </w:rPr>
              <w:t xml:space="preserve"> </w:t>
            </w:r>
            <w:proofErr w:type="spellStart"/>
            <w:r w:rsidRPr="00F44EE4">
              <w:rPr>
                <w:color w:val="000000"/>
              </w:rPr>
              <w:t>buộc</w:t>
            </w:r>
            <w:proofErr w:type="spellEnd"/>
          </w:p>
        </w:tc>
        <w:tc>
          <w:tcPr>
            <w:tcW w:w="3646" w:type="dxa"/>
          </w:tcPr>
          <w:p w14:paraId="74E9B620" w14:textId="77777777" w:rsidR="00C67CB6" w:rsidRPr="00F44EE4" w:rsidRDefault="00C67CB6" w:rsidP="008C0E59">
            <w:pPr>
              <w:spacing w:line="360" w:lineRule="auto"/>
            </w:pPr>
            <w:r w:rsidRPr="00F44EE4">
              <w:rPr>
                <w:color w:val="000000"/>
              </w:rPr>
              <w:t xml:space="preserve">Ý </w:t>
            </w:r>
            <w:proofErr w:type="spellStart"/>
            <w:r w:rsidRPr="00F44EE4">
              <w:rPr>
                <w:color w:val="000000"/>
              </w:rPr>
              <w:t>nghĩa</w:t>
            </w:r>
            <w:proofErr w:type="spellEnd"/>
            <w:r w:rsidRPr="00F44EE4">
              <w:rPr>
                <w:color w:val="000000"/>
              </w:rPr>
              <w:t xml:space="preserve">/ghi </w:t>
            </w:r>
            <w:proofErr w:type="spellStart"/>
            <w:r w:rsidRPr="00F44EE4">
              <w:rPr>
                <w:color w:val="000000"/>
              </w:rPr>
              <w:t>chú</w:t>
            </w:r>
            <w:proofErr w:type="spellEnd"/>
          </w:p>
        </w:tc>
      </w:tr>
      <w:tr w:rsidR="00C67CB6" w14:paraId="102D4AC9" w14:textId="77777777" w:rsidTr="008C0E59">
        <w:tc>
          <w:tcPr>
            <w:tcW w:w="758" w:type="dxa"/>
          </w:tcPr>
          <w:p w14:paraId="3483DFA0" w14:textId="459679DC" w:rsidR="00C67CB6" w:rsidRPr="00C52BC4" w:rsidRDefault="00C52BC4" w:rsidP="00C52BC4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4226C38F" w14:textId="0C1F478C" w:rsidR="00C67CB6" w:rsidRPr="00C52BC4" w:rsidRDefault="00C52BC4" w:rsidP="008C0E59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TenDanhSach</w:t>
            </w:r>
            <w:proofErr w:type="spellEnd"/>
          </w:p>
        </w:tc>
        <w:tc>
          <w:tcPr>
            <w:tcW w:w="1566" w:type="dxa"/>
          </w:tcPr>
          <w:p w14:paraId="642914E5" w14:textId="1F12065B" w:rsidR="00C67CB6" w:rsidRPr="00363B6E" w:rsidRDefault="00C52BC4" w:rsidP="008C0E5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17138E21" w14:textId="7E788F6B" w:rsidR="00C67CB6" w:rsidRPr="00C52BC4" w:rsidRDefault="00C52BC4" w:rsidP="008C0E5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</w:tcPr>
          <w:p w14:paraId="644041E8" w14:textId="61BE5CB9" w:rsidR="00C67CB6" w:rsidRPr="00C52BC4" w:rsidRDefault="00C52BC4" w:rsidP="008C0E59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Lưu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</w:p>
        </w:tc>
      </w:tr>
    </w:tbl>
    <w:p w14:paraId="758F9B59" w14:textId="349AAAE8" w:rsidR="00C67CB6" w:rsidRDefault="00C67CB6" w:rsidP="00226A4B">
      <w:pPr>
        <w:pStyle w:val="ThnVnban"/>
        <w:ind w:left="720"/>
        <w:rPr>
          <w:iCs/>
          <w:lang w:val="en-US"/>
        </w:rPr>
      </w:pPr>
    </w:p>
    <w:p w14:paraId="19E94A9B" w14:textId="4F43B80A" w:rsidR="008C0E59" w:rsidRPr="008C0E59" w:rsidRDefault="008C0E59" w:rsidP="008C0E59">
      <w:pPr>
        <w:pStyle w:val="u3"/>
        <w:rPr>
          <w:lang w:val="en-US"/>
        </w:rPr>
      </w:pPr>
      <w:proofErr w:type="spellStart"/>
      <w:r>
        <w:rPr>
          <w:lang w:val="en-US"/>
        </w:rPr>
        <w:t>DanhGiaMonAn</w:t>
      </w:r>
      <w:proofErr w:type="spellEnd"/>
      <w:r>
        <w:rPr>
          <w:lang w:val="en-US"/>
        </w:rPr>
        <w:t>: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C67CB6" w:rsidRPr="00F44EE4" w14:paraId="32A2A1E9" w14:textId="77777777" w:rsidTr="008C0E59">
        <w:tc>
          <w:tcPr>
            <w:tcW w:w="758" w:type="dxa"/>
          </w:tcPr>
          <w:p w14:paraId="38351427" w14:textId="77777777" w:rsidR="00C67CB6" w:rsidRPr="00F44EE4" w:rsidRDefault="00C67CB6" w:rsidP="008C0E59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6752DE8D" w14:textId="77777777" w:rsidR="00C67CB6" w:rsidRPr="00F44EE4" w:rsidRDefault="00C67CB6" w:rsidP="008C0E59">
            <w:pPr>
              <w:spacing w:line="360" w:lineRule="auto"/>
            </w:pPr>
            <w:r w:rsidRPr="00F44EE4">
              <w:rPr>
                <w:color w:val="000000"/>
              </w:rPr>
              <w:t xml:space="preserve">Tên </w:t>
            </w:r>
            <w:proofErr w:type="spellStart"/>
            <w:r w:rsidRPr="00F44EE4">
              <w:rPr>
                <w:color w:val="000000"/>
              </w:rPr>
              <w:t>thuộc</w:t>
            </w:r>
            <w:proofErr w:type="spellEnd"/>
            <w:r w:rsidRPr="00F44EE4">
              <w:rPr>
                <w:color w:val="000000"/>
              </w:rPr>
              <w:t xml:space="preserve"> </w:t>
            </w:r>
            <w:proofErr w:type="spellStart"/>
            <w:r w:rsidRPr="00F44EE4">
              <w:rPr>
                <w:color w:val="000000"/>
              </w:rPr>
              <w:t>tính</w:t>
            </w:r>
            <w:proofErr w:type="spellEnd"/>
          </w:p>
        </w:tc>
        <w:tc>
          <w:tcPr>
            <w:tcW w:w="1566" w:type="dxa"/>
          </w:tcPr>
          <w:p w14:paraId="7130C4E0" w14:textId="77777777" w:rsidR="00C67CB6" w:rsidRPr="00363B6E" w:rsidRDefault="00C67CB6" w:rsidP="008C0E5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76FDB6AA" w14:textId="77777777" w:rsidR="00C67CB6" w:rsidRPr="00F44EE4" w:rsidRDefault="00C67CB6" w:rsidP="008C0E59">
            <w:pPr>
              <w:spacing w:line="360" w:lineRule="auto"/>
            </w:pPr>
            <w:proofErr w:type="spellStart"/>
            <w:r w:rsidRPr="00F44EE4">
              <w:rPr>
                <w:color w:val="000000"/>
              </w:rPr>
              <w:t>Ràng</w:t>
            </w:r>
            <w:proofErr w:type="spellEnd"/>
            <w:r w:rsidRPr="00F44EE4">
              <w:rPr>
                <w:color w:val="000000"/>
              </w:rPr>
              <w:t xml:space="preserve"> </w:t>
            </w:r>
            <w:proofErr w:type="spellStart"/>
            <w:r w:rsidRPr="00F44EE4">
              <w:rPr>
                <w:color w:val="000000"/>
              </w:rPr>
              <w:t>buộc</w:t>
            </w:r>
            <w:proofErr w:type="spellEnd"/>
          </w:p>
        </w:tc>
        <w:tc>
          <w:tcPr>
            <w:tcW w:w="3646" w:type="dxa"/>
          </w:tcPr>
          <w:p w14:paraId="7E558A2B" w14:textId="77777777" w:rsidR="00C67CB6" w:rsidRPr="00F44EE4" w:rsidRDefault="00C67CB6" w:rsidP="008C0E59">
            <w:pPr>
              <w:spacing w:line="360" w:lineRule="auto"/>
            </w:pPr>
            <w:r w:rsidRPr="00F44EE4">
              <w:rPr>
                <w:color w:val="000000"/>
              </w:rPr>
              <w:t xml:space="preserve">Ý </w:t>
            </w:r>
            <w:proofErr w:type="spellStart"/>
            <w:r w:rsidRPr="00F44EE4">
              <w:rPr>
                <w:color w:val="000000"/>
              </w:rPr>
              <w:t>nghĩa</w:t>
            </w:r>
            <w:proofErr w:type="spellEnd"/>
            <w:r w:rsidRPr="00F44EE4">
              <w:rPr>
                <w:color w:val="000000"/>
              </w:rPr>
              <w:t xml:space="preserve">/ghi </w:t>
            </w:r>
            <w:proofErr w:type="spellStart"/>
            <w:r w:rsidRPr="00F44EE4">
              <w:rPr>
                <w:color w:val="000000"/>
              </w:rPr>
              <w:t>chú</w:t>
            </w:r>
            <w:proofErr w:type="spellEnd"/>
          </w:p>
        </w:tc>
      </w:tr>
      <w:tr w:rsidR="00C67CB6" w14:paraId="521147DF" w14:textId="77777777" w:rsidTr="008C0E59">
        <w:tc>
          <w:tcPr>
            <w:tcW w:w="758" w:type="dxa"/>
          </w:tcPr>
          <w:p w14:paraId="242A3F16" w14:textId="5EF7FD8C" w:rsidR="00C67CB6" w:rsidRPr="00C52BC4" w:rsidRDefault="00C52BC4" w:rsidP="00C52BC4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03C307DC" w14:textId="685E1462" w:rsidR="00C67CB6" w:rsidRPr="00C52BC4" w:rsidRDefault="00C52BC4" w:rsidP="008C0E59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DanhGia</w:t>
            </w:r>
            <w:proofErr w:type="spellEnd"/>
          </w:p>
        </w:tc>
        <w:tc>
          <w:tcPr>
            <w:tcW w:w="1566" w:type="dxa"/>
          </w:tcPr>
          <w:p w14:paraId="6C1146BB" w14:textId="71AA09B8" w:rsidR="00C67CB6" w:rsidRPr="00363B6E" w:rsidRDefault="00C52BC4" w:rsidP="008C0E5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6DD35C88" w14:textId="769BC4B8" w:rsidR="00C67CB6" w:rsidRPr="00C52BC4" w:rsidRDefault="00C52BC4" w:rsidP="008C0E5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</w:tcPr>
          <w:p w14:paraId="6091BD1F" w14:textId="3E378664" w:rsidR="00C67CB6" w:rsidRPr="00C52BC4" w:rsidRDefault="00C52BC4" w:rsidP="008C0E59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Lưu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hồi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14:paraId="4CBAE020" w14:textId="77777777" w:rsidR="00C67CB6" w:rsidRPr="00C67CB6" w:rsidRDefault="00C67CB6" w:rsidP="00226A4B">
      <w:pPr>
        <w:pStyle w:val="ThnVnban"/>
        <w:ind w:left="720"/>
        <w:rPr>
          <w:iCs/>
          <w:lang w:val="en-US"/>
        </w:rPr>
      </w:pPr>
    </w:p>
    <w:sectPr w:rsidR="00C67CB6" w:rsidRPr="00C67CB6" w:rsidSect="00746ED1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820571" w14:textId="77777777" w:rsidR="00855698" w:rsidRDefault="00855698">
      <w:r>
        <w:separator/>
      </w:r>
    </w:p>
  </w:endnote>
  <w:endnote w:type="continuationSeparator" w:id="0">
    <w:p w14:paraId="52000780" w14:textId="77777777" w:rsidR="00855698" w:rsidRDefault="00855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94490" w14:textId="77777777" w:rsidR="008C0E59" w:rsidRDefault="008C0E59">
    <w:pPr>
      <w:pStyle w:val="Chntrang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4BFAFDA8" wp14:editId="76E1E7ED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8C0E59" w14:paraId="6CB5B76B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59C17C0B" w14:textId="77777777" w:rsidR="008C0E59" w:rsidRPr="007A1DE8" w:rsidRDefault="008C0E59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7730ED76" wp14:editId="2B12AFA5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6EC09234" w14:textId="77777777" w:rsidR="008C0E59" w:rsidRDefault="008C0E59" w:rsidP="00565DFE">
          <w:pPr>
            <w:jc w:val="right"/>
          </w:pPr>
          <w:r>
            <w:t xml:space="preserve">Trang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>
            <w:rPr>
              <w:rStyle w:val="Strang"/>
              <w:noProof/>
            </w:rPr>
            <w:t>2</w:t>
          </w:r>
          <w:r>
            <w:rPr>
              <w:rStyle w:val="Strang"/>
            </w:rPr>
            <w:fldChar w:fldCharType="end"/>
          </w:r>
        </w:p>
      </w:tc>
    </w:tr>
  </w:tbl>
  <w:p w14:paraId="124A7EAF" w14:textId="77777777" w:rsidR="008C0E59" w:rsidRPr="0037628A" w:rsidRDefault="008C0E59" w:rsidP="0037628A">
    <w:pPr>
      <w:pStyle w:val="Chntrang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D8FC40" w14:textId="77777777" w:rsidR="00855698" w:rsidRDefault="00855698">
      <w:r>
        <w:separator/>
      </w:r>
    </w:p>
  </w:footnote>
  <w:footnote w:type="continuationSeparator" w:id="0">
    <w:p w14:paraId="3089D6FD" w14:textId="77777777" w:rsidR="00855698" w:rsidRDefault="008556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DD339" w14:textId="77777777" w:rsidR="008C0E59" w:rsidRDefault="008C0E59" w:rsidP="00746ED1">
    <w:pPr>
      <w:pStyle w:val="utrang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498344" wp14:editId="043D84D9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1D3927" id="Freeform 1" o:spid="_x0000_s1026" style="position:absolute;margin-left:0;margin-top:.75pt;width:93.15pt;height:814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471E34B3" wp14:editId="6CD895E2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B8D18F5" w14:textId="77777777" w:rsidR="008C0E59" w:rsidRDefault="008C0E59" w:rsidP="00746ED1">
    <w:pPr>
      <w:pStyle w:val="Tiu"/>
      <w:rPr>
        <w:lang w:val="en-US"/>
      </w:rPr>
    </w:pPr>
  </w:p>
  <w:p w14:paraId="4F035462" w14:textId="77777777" w:rsidR="008C0E59" w:rsidRPr="003B1A2B" w:rsidRDefault="008C0E59" w:rsidP="00746ED1">
    <w:pPr>
      <w:rPr>
        <w:lang w:val="en-US"/>
      </w:rPr>
    </w:pPr>
  </w:p>
  <w:p w14:paraId="4DC90439" w14:textId="77777777" w:rsidR="008C0E59" w:rsidRPr="00F53DBB" w:rsidRDefault="008C0E59" w:rsidP="00746ED1">
    <w:pPr>
      <w:pStyle w:val="Thngthng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33B3E9A1" w14:textId="77777777" w:rsidR="008C0E59" w:rsidRPr="0040293A" w:rsidRDefault="008C0E59" w:rsidP="00746ED1">
    <w:pPr>
      <w:pStyle w:val="utrang"/>
      <w:rPr>
        <w:rFonts w:eastAsia="Tahoma"/>
      </w:rPr>
    </w:pPr>
  </w:p>
  <w:p w14:paraId="1816A70C" w14:textId="77777777" w:rsidR="008C0E59" w:rsidRPr="00746ED1" w:rsidRDefault="008C0E59" w:rsidP="00746ED1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DD549" w14:textId="77777777" w:rsidR="008C0E59" w:rsidRDefault="008C0E59">
    <w:r w:rsidRPr="004257CD"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538B5D64" wp14:editId="248AAD8E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LiBang"/>
      <w:tblW w:w="0" w:type="auto"/>
      <w:tblLook w:val="01E0" w:firstRow="1" w:lastRow="1" w:firstColumn="1" w:lastColumn="1" w:noHBand="0" w:noVBand="0"/>
    </w:tblPr>
    <w:tblGrid>
      <w:gridCol w:w="6438"/>
      <w:gridCol w:w="2579"/>
    </w:tblGrid>
    <w:tr w:rsidR="008C0E59" w14:paraId="2044BE61" w14:textId="77777777" w:rsidTr="00746ED1">
      <w:tc>
        <w:tcPr>
          <w:tcW w:w="6623" w:type="dxa"/>
        </w:tcPr>
        <w:p w14:paraId="078C1123" w14:textId="504CE7C8" w:rsidR="008C0E59" w:rsidRPr="003548A8" w:rsidRDefault="008C0E59" w:rsidP="00565DFE">
          <w:pPr>
            <w:pStyle w:val="utrang"/>
            <w:rPr>
              <w:color w:val="0000FF"/>
              <w:lang w:val="en-US"/>
            </w:rPr>
          </w:pPr>
          <w:proofErr w:type="spellStart"/>
          <w:r>
            <w:rPr>
              <w:color w:val="0000FF"/>
              <w:lang w:val="en-US"/>
            </w:rPr>
            <w:t>Quản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lý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phục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vụ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nhà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hàng</w:t>
          </w:r>
          <w:proofErr w:type="spellEnd"/>
        </w:p>
      </w:tc>
      <w:tc>
        <w:tcPr>
          <w:tcW w:w="2620" w:type="dxa"/>
        </w:tcPr>
        <w:p w14:paraId="237A275C" w14:textId="2F3716EF" w:rsidR="008C0E59" w:rsidRPr="007A1DE8" w:rsidRDefault="008C0E59" w:rsidP="00565DFE">
          <w:pPr>
            <w:pStyle w:val="utrang"/>
            <w:rPr>
              <w:lang w:val="en-US"/>
            </w:rPr>
          </w:pPr>
          <w:proofErr w:type="spellStart"/>
          <w:r>
            <w:rPr>
              <w:lang w:val="en-US"/>
            </w:rPr>
            <w:t>Phiên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bản</w:t>
          </w:r>
          <w:proofErr w:type="spellEnd"/>
          <w:r>
            <w:rPr>
              <w:lang w:val="en-US"/>
            </w:rPr>
            <w:t xml:space="preserve">: </w:t>
          </w:r>
          <w:r>
            <w:rPr>
              <w:color w:val="0000FF"/>
              <w:lang w:val="en-US"/>
            </w:rPr>
            <w:t>1.0</w:t>
          </w:r>
        </w:p>
      </w:tc>
    </w:tr>
    <w:tr w:rsidR="008C0E59" w14:paraId="22B02FED" w14:textId="77777777" w:rsidTr="00746ED1">
      <w:trPr>
        <w:trHeight w:val="130"/>
      </w:trPr>
      <w:tc>
        <w:tcPr>
          <w:tcW w:w="6623" w:type="dxa"/>
        </w:tcPr>
        <w:p w14:paraId="08484D6F" w14:textId="77777777" w:rsidR="008C0E59" w:rsidRPr="00FD06E2" w:rsidRDefault="008C0E59" w:rsidP="00565DFE">
          <w:pPr>
            <w:pStyle w:val="utrang"/>
            <w:rPr>
              <w:lang w:val="en-US"/>
            </w:rPr>
          </w:pPr>
          <w:proofErr w:type="spellStart"/>
          <w:r>
            <w:rPr>
              <w:lang w:val="en-US"/>
            </w:rPr>
            <w:t>Hồ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sơ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phân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tích</w:t>
          </w:r>
          <w:proofErr w:type="spellEnd"/>
        </w:p>
      </w:tc>
      <w:tc>
        <w:tcPr>
          <w:tcW w:w="2620" w:type="dxa"/>
        </w:tcPr>
        <w:p w14:paraId="58CF45A8" w14:textId="526CF89B" w:rsidR="008C0E59" w:rsidRPr="007A1DE8" w:rsidRDefault="008C0E59" w:rsidP="00565DFE">
          <w:pPr>
            <w:pStyle w:val="utrang"/>
            <w:rPr>
              <w:lang w:val="en-US"/>
            </w:rPr>
          </w:pPr>
          <w:proofErr w:type="spellStart"/>
          <w:r>
            <w:rPr>
              <w:lang w:val="en-US"/>
            </w:rPr>
            <w:t>Ngày</w:t>
          </w:r>
          <w:proofErr w:type="spellEnd"/>
          <w:r>
            <w:rPr>
              <w:lang w:val="en-US"/>
            </w:rPr>
            <w:t xml:space="preserve">: </w:t>
          </w:r>
          <w:r>
            <w:rPr>
              <w:color w:val="0000FF"/>
              <w:lang w:val="en-US"/>
            </w:rPr>
            <w:t>27/05/2020</w:t>
          </w:r>
        </w:p>
      </w:tc>
    </w:tr>
  </w:tbl>
  <w:p w14:paraId="5C2B4E2B" w14:textId="77777777" w:rsidR="008C0E59" w:rsidRPr="0037628A" w:rsidRDefault="008C0E59" w:rsidP="0037628A">
    <w:pPr>
      <w:pStyle w:val="utra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43D4D8E"/>
    <w:multiLevelType w:val="hybridMultilevel"/>
    <w:tmpl w:val="65B670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D268A9"/>
    <w:multiLevelType w:val="hybridMultilevel"/>
    <w:tmpl w:val="D4822B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7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B6975E5"/>
    <w:multiLevelType w:val="hybridMultilevel"/>
    <w:tmpl w:val="43AA36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590756C"/>
    <w:multiLevelType w:val="hybridMultilevel"/>
    <w:tmpl w:val="DFAED4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2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7"/>
  </w:num>
  <w:num w:numId="4">
    <w:abstractNumId w:val="24"/>
  </w:num>
  <w:num w:numId="5">
    <w:abstractNumId w:val="28"/>
  </w:num>
  <w:num w:numId="6">
    <w:abstractNumId w:val="15"/>
  </w:num>
  <w:num w:numId="7">
    <w:abstractNumId w:val="29"/>
  </w:num>
  <w:num w:numId="8">
    <w:abstractNumId w:val="34"/>
  </w:num>
  <w:num w:numId="9">
    <w:abstractNumId w:val="20"/>
  </w:num>
  <w:num w:numId="10">
    <w:abstractNumId w:val="12"/>
  </w:num>
  <w:num w:numId="11">
    <w:abstractNumId w:val="40"/>
  </w:num>
  <w:num w:numId="12">
    <w:abstractNumId w:val="36"/>
  </w:num>
  <w:num w:numId="13">
    <w:abstractNumId w:val="33"/>
  </w:num>
  <w:num w:numId="14">
    <w:abstractNumId w:val="5"/>
  </w:num>
  <w:num w:numId="15">
    <w:abstractNumId w:val="8"/>
  </w:num>
  <w:num w:numId="16">
    <w:abstractNumId w:val="32"/>
  </w:num>
  <w:num w:numId="17">
    <w:abstractNumId w:val="38"/>
  </w:num>
  <w:num w:numId="18">
    <w:abstractNumId w:val="18"/>
  </w:num>
  <w:num w:numId="19">
    <w:abstractNumId w:val="31"/>
  </w:num>
  <w:num w:numId="20">
    <w:abstractNumId w:val="37"/>
  </w:num>
  <w:num w:numId="21">
    <w:abstractNumId w:val="39"/>
  </w:num>
  <w:num w:numId="22">
    <w:abstractNumId w:val="13"/>
  </w:num>
  <w:num w:numId="23">
    <w:abstractNumId w:val="23"/>
  </w:num>
  <w:num w:numId="24">
    <w:abstractNumId w:val="9"/>
  </w:num>
  <w:num w:numId="25">
    <w:abstractNumId w:val="7"/>
  </w:num>
  <w:num w:numId="26">
    <w:abstractNumId w:val="21"/>
  </w:num>
  <w:num w:numId="27">
    <w:abstractNumId w:val="3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</w:num>
  <w:num w:numId="32">
    <w:abstractNumId w:val="4"/>
  </w:num>
  <w:num w:numId="33">
    <w:abstractNumId w:val="22"/>
  </w:num>
  <w:num w:numId="34">
    <w:abstractNumId w:val="35"/>
  </w:num>
  <w:num w:numId="35">
    <w:abstractNumId w:val="26"/>
  </w:num>
  <w:num w:numId="36">
    <w:abstractNumId w:val="11"/>
  </w:num>
  <w:num w:numId="37">
    <w:abstractNumId w:val="17"/>
  </w:num>
  <w:num w:numId="38">
    <w:abstractNumId w:val="10"/>
  </w:num>
  <w:num w:numId="39">
    <w:abstractNumId w:val="25"/>
  </w:num>
  <w:num w:numId="40">
    <w:abstractNumId w:val="16"/>
  </w:num>
  <w:num w:numId="41">
    <w:abstractNumId w:val="2"/>
  </w:num>
  <w:num w:numId="42">
    <w:abstractNumId w:val="19"/>
  </w:num>
  <w:num w:numId="43">
    <w:abstractNumId w:val="14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E8"/>
    <w:rsid w:val="000039C3"/>
    <w:rsid w:val="00024DF0"/>
    <w:rsid w:val="000A272D"/>
    <w:rsid w:val="000B11FD"/>
    <w:rsid w:val="000C0CA8"/>
    <w:rsid w:val="001A3901"/>
    <w:rsid w:val="001A6914"/>
    <w:rsid w:val="00213B43"/>
    <w:rsid w:val="00226A4B"/>
    <w:rsid w:val="0028209D"/>
    <w:rsid w:val="00287081"/>
    <w:rsid w:val="00300F3D"/>
    <w:rsid w:val="00362991"/>
    <w:rsid w:val="00363B6E"/>
    <w:rsid w:val="0037628A"/>
    <w:rsid w:val="003B6D89"/>
    <w:rsid w:val="003F4D9C"/>
    <w:rsid w:val="004540F1"/>
    <w:rsid w:val="004A6BB7"/>
    <w:rsid w:val="004B7CC9"/>
    <w:rsid w:val="00533D5A"/>
    <w:rsid w:val="005439AE"/>
    <w:rsid w:val="00562E67"/>
    <w:rsid w:val="00565DFE"/>
    <w:rsid w:val="0057432C"/>
    <w:rsid w:val="00586D88"/>
    <w:rsid w:val="005A02B6"/>
    <w:rsid w:val="005E2817"/>
    <w:rsid w:val="005F3F51"/>
    <w:rsid w:val="00681CD0"/>
    <w:rsid w:val="006D7554"/>
    <w:rsid w:val="00746ED1"/>
    <w:rsid w:val="00751440"/>
    <w:rsid w:val="007A1DE8"/>
    <w:rsid w:val="00855698"/>
    <w:rsid w:val="008C0E59"/>
    <w:rsid w:val="008F22E3"/>
    <w:rsid w:val="008F7BA1"/>
    <w:rsid w:val="00976D26"/>
    <w:rsid w:val="00A122CE"/>
    <w:rsid w:val="00A1299B"/>
    <w:rsid w:val="00AA30A6"/>
    <w:rsid w:val="00AA49C3"/>
    <w:rsid w:val="00B45A7B"/>
    <w:rsid w:val="00B62132"/>
    <w:rsid w:val="00B9220E"/>
    <w:rsid w:val="00BD1F8A"/>
    <w:rsid w:val="00C107A7"/>
    <w:rsid w:val="00C122ED"/>
    <w:rsid w:val="00C161AA"/>
    <w:rsid w:val="00C52BC4"/>
    <w:rsid w:val="00C67CB6"/>
    <w:rsid w:val="00C929D6"/>
    <w:rsid w:val="00CE7D5B"/>
    <w:rsid w:val="00D24E39"/>
    <w:rsid w:val="00D52AFF"/>
    <w:rsid w:val="00DA2A6D"/>
    <w:rsid w:val="00ED3427"/>
    <w:rsid w:val="00F22516"/>
    <w:rsid w:val="00F66431"/>
    <w:rsid w:val="00F722CC"/>
    <w:rsid w:val="00FB6741"/>
    <w:rsid w:val="00FC4884"/>
    <w:rsid w:val="00FD06E2"/>
    <w:rsid w:val="00F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0EF486"/>
  <w15:docId w15:val="{E4AA192A-4F96-4A59-AF3F-86FE6C726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37628A"/>
    <w:pPr>
      <w:widowControl w:val="0"/>
    </w:pPr>
    <w:rPr>
      <w:sz w:val="24"/>
      <w:lang w:val="vi-VN"/>
    </w:rPr>
  </w:style>
  <w:style w:type="paragraph" w:styleId="u1">
    <w:name w:val="heading 1"/>
    <w:aliases w:val="Heading 1 new"/>
    <w:basedOn w:val="Binhthng"/>
    <w:next w:val="Binhthng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rsid w:val="0037628A"/>
    <w:pPr>
      <w:numPr>
        <w:ilvl w:val="1"/>
      </w:numPr>
      <w:outlineLvl w:val="1"/>
    </w:pPr>
    <w:rPr>
      <w:sz w:val="22"/>
    </w:rPr>
  </w:style>
  <w:style w:type="paragraph" w:styleId="u3">
    <w:name w:val="heading 3"/>
    <w:basedOn w:val="u1"/>
    <w:next w:val="Binhthng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u4">
    <w:name w:val="heading 4"/>
    <w:basedOn w:val="u1"/>
    <w:next w:val="Binhthng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qFormat/>
    <w:pPr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semiHidden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semiHidden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basedOn w:val="Phngmcinhcuaoanvn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</w:pPr>
    <w:rPr>
      <w:snapToGrid w:val="0"/>
      <w:sz w:val="28"/>
    </w:rPr>
  </w:style>
  <w:style w:type="paragraph" w:styleId="Thnvnban3">
    <w:name w:val="Body Text 3"/>
    <w:basedOn w:val="Binhthng"/>
    <w:pPr>
      <w:widowControl/>
    </w:pPr>
    <w:rPr>
      <w:snapToGrid w:val="0"/>
    </w:rPr>
  </w:style>
  <w:style w:type="paragraph" w:customStyle="1" w:styleId="ToDoItem">
    <w:name w:val="To Do Item"/>
    <w:basedOn w:val="Binhthng"/>
    <w:pPr>
      <w:numPr>
        <w:numId w:val="5"/>
      </w:numPr>
    </w:pPr>
  </w:style>
  <w:style w:type="character" w:customStyle="1" w:styleId="SoDAField">
    <w:name w:val="SoDA Field"/>
    <w:basedOn w:val="Phngmcinhcuaoanvn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u3"/>
    <w:rsid w:val="00A122CE"/>
    <w:rPr>
      <w:b w:val="0"/>
    </w:rPr>
  </w:style>
  <w:style w:type="paragraph" w:customStyle="1" w:styleId="StyleHeading4Justified">
    <w:name w:val="Style Heading 4 + Justified"/>
    <w:basedOn w:val="u4"/>
    <w:rsid w:val="00A122CE"/>
  </w:style>
  <w:style w:type="paragraph" w:styleId="Bongchuthich">
    <w:name w:val="Balloon Text"/>
    <w:basedOn w:val="Binhthng"/>
    <w:link w:val="BongchuthichChar"/>
    <w:rsid w:val="00746ED1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746ED1"/>
    <w:rPr>
      <w:rFonts w:ascii="Tahoma" w:hAnsi="Tahoma" w:cs="Tahoma"/>
      <w:sz w:val="16"/>
      <w:szCs w:val="16"/>
      <w:lang w:val="vi-VN"/>
    </w:rPr>
  </w:style>
  <w:style w:type="paragraph" w:styleId="ThngthngWeb">
    <w:name w:val="Normal (Web)"/>
    <w:basedOn w:val="Binhthng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utrangChar">
    <w:name w:val="Đầu trang Char"/>
    <w:basedOn w:val="Phngmcinhcuaoanvn"/>
    <w:link w:val="utrang"/>
    <w:uiPriority w:val="99"/>
    <w:rsid w:val="00746ED1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0B827-0BD8-4FE4-A9FF-2D4FD2C10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285</TotalTime>
  <Pages>9</Pages>
  <Words>715</Words>
  <Characters>4076</Characters>
  <Application>Microsoft Office Word</Application>
  <DocSecurity>0</DocSecurity>
  <Lines>33</Lines>
  <Paragraphs>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4782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Lê Nguyễn Đức Anh</cp:lastModifiedBy>
  <cp:revision>6</cp:revision>
  <cp:lastPrinted>2013-12-07T15:57:00Z</cp:lastPrinted>
  <dcterms:created xsi:type="dcterms:W3CDTF">2020-05-27T05:59:00Z</dcterms:created>
  <dcterms:modified xsi:type="dcterms:W3CDTF">2020-05-27T10:46:00Z</dcterms:modified>
</cp:coreProperties>
</file>