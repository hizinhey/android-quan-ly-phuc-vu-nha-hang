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6204B" w14:textId="423C6AD4" w:rsidR="000665DD" w:rsidRPr="00CD6867" w:rsidRDefault="000665DD" w:rsidP="00CD6867">
      <w:pPr>
        <w:pStyle w:val="Heading1"/>
        <w:rPr>
          <w:lang w:val="en-US"/>
        </w:rPr>
      </w:pPr>
      <w:r>
        <w:t>Tên đề tài:</w:t>
      </w:r>
      <w:r>
        <w:rPr>
          <w:lang w:val="en-US"/>
        </w:rPr>
        <w:t xml:space="preserve"> </w:t>
      </w:r>
      <w:proofErr w:type="spellStart"/>
      <w:r w:rsidR="00CD6867" w:rsidRPr="00CD6867">
        <w:rPr>
          <w:lang w:val="en-US"/>
        </w:rPr>
        <w:t>Quản</w:t>
      </w:r>
      <w:proofErr w:type="spellEnd"/>
      <w:r w:rsidR="00CD6867" w:rsidRPr="00CD6867">
        <w:rPr>
          <w:lang w:val="en-US"/>
        </w:rPr>
        <w:t xml:space="preserve"> </w:t>
      </w:r>
      <w:proofErr w:type="spellStart"/>
      <w:r w:rsidR="00CD6867" w:rsidRPr="00CD6867">
        <w:rPr>
          <w:lang w:val="en-US"/>
        </w:rPr>
        <w:t>lý</w:t>
      </w:r>
      <w:proofErr w:type="spellEnd"/>
      <w:r w:rsidR="00CD6867" w:rsidRPr="00CD6867">
        <w:rPr>
          <w:lang w:val="en-US"/>
        </w:rPr>
        <w:t xml:space="preserve"> </w:t>
      </w:r>
      <w:proofErr w:type="spellStart"/>
      <w:r w:rsidR="00CD6867" w:rsidRPr="00CD6867">
        <w:rPr>
          <w:lang w:val="en-US"/>
        </w:rPr>
        <w:t>và</w:t>
      </w:r>
      <w:proofErr w:type="spellEnd"/>
      <w:r w:rsidR="00CD6867" w:rsidRPr="00CD6867">
        <w:rPr>
          <w:lang w:val="en-US"/>
        </w:rPr>
        <w:t xml:space="preserve"> </w:t>
      </w:r>
      <w:proofErr w:type="spellStart"/>
      <w:r w:rsidR="00CD6867" w:rsidRPr="00CD6867">
        <w:rPr>
          <w:lang w:val="en-US"/>
        </w:rPr>
        <w:t>phục</w:t>
      </w:r>
      <w:proofErr w:type="spellEnd"/>
      <w:r w:rsidR="00CD6867" w:rsidRPr="00CD6867">
        <w:rPr>
          <w:lang w:val="en-US"/>
        </w:rPr>
        <w:t xml:space="preserve"> </w:t>
      </w:r>
      <w:proofErr w:type="spellStart"/>
      <w:r w:rsidR="00CD6867" w:rsidRPr="00CD6867">
        <w:rPr>
          <w:lang w:val="en-US"/>
        </w:rPr>
        <w:t>vụ</w:t>
      </w:r>
      <w:proofErr w:type="spellEnd"/>
      <w:r w:rsidR="00CD6867" w:rsidRPr="00CD6867">
        <w:rPr>
          <w:lang w:val="en-US"/>
        </w:rPr>
        <w:t xml:space="preserve"> </w:t>
      </w:r>
      <w:proofErr w:type="spellStart"/>
      <w:r w:rsidR="00CD6867" w:rsidRPr="00CD6867">
        <w:rPr>
          <w:lang w:val="en-US"/>
        </w:rPr>
        <w:t>nhà</w:t>
      </w:r>
      <w:proofErr w:type="spellEnd"/>
      <w:r w:rsidR="00CD6867" w:rsidRPr="00CD6867">
        <w:rPr>
          <w:lang w:val="en-US"/>
        </w:rPr>
        <w:t xml:space="preserve"> </w:t>
      </w:r>
      <w:proofErr w:type="spellStart"/>
      <w:r w:rsidR="00CD6867" w:rsidRPr="00CD6867">
        <w:rPr>
          <w:lang w:val="en-US"/>
        </w:rPr>
        <w:t>hàng</w:t>
      </w:r>
      <w:proofErr w:type="spellEnd"/>
      <w:r w:rsidR="00CD6867" w:rsidRPr="00CD6867">
        <w:rPr>
          <w:lang w:val="en-US"/>
        </w:rPr>
        <w:t>.</w:t>
      </w:r>
    </w:p>
    <w:p w14:paraId="53C1B210" w14:textId="77777777" w:rsidR="000665DD" w:rsidRDefault="000665DD" w:rsidP="000665DD"/>
    <w:p w14:paraId="41505145" w14:textId="1F962D7E" w:rsidR="00CD6867" w:rsidRPr="00CD6867" w:rsidRDefault="000665DD" w:rsidP="00CD6867">
      <w:pPr>
        <w:pStyle w:val="Heading1"/>
      </w:pPr>
      <w:r>
        <w:t>Môi trường phát triển ứng dụng:</w:t>
      </w:r>
      <w:r w:rsidR="00CD6867">
        <w:rPr>
          <w:lang w:val="en-US"/>
        </w:rPr>
        <w:t xml:space="preserve"> </w:t>
      </w:r>
      <w:r w:rsidR="00CD6867" w:rsidRPr="00CD6867">
        <w:rPr>
          <w:lang w:val="en-US"/>
        </w:rPr>
        <w:t>Android</w:t>
      </w:r>
      <w:r w:rsidR="00CD6867">
        <w:rPr>
          <w:lang w:val="en-US"/>
        </w:rPr>
        <w:t xml:space="preserve"> Studio, </w:t>
      </w:r>
      <w:proofErr w:type="spellStart"/>
      <w:r w:rsidR="00CD6867">
        <w:rPr>
          <w:lang w:val="en-US"/>
        </w:rPr>
        <w:t>Thiết</w:t>
      </w:r>
      <w:proofErr w:type="spellEnd"/>
      <w:r w:rsidR="00CD6867">
        <w:rPr>
          <w:lang w:val="en-US"/>
        </w:rPr>
        <w:t xml:space="preserve"> </w:t>
      </w:r>
      <w:proofErr w:type="spellStart"/>
      <w:r w:rsidR="00CD6867">
        <w:rPr>
          <w:lang w:val="en-US"/>
        </w:rPr>
        <w:t>bị</w:t>
      </w:r>
      <w:proofErr w:type="spellEnd"/>
      <w:r w:rsidR="00CD6867">
        <w:rPr>
          <w:lang w:val="en-US"/>
        </w:rPr>
        <w:t xml:space="preserve"> android.</w:t>
      </w:r>
    </w:p>
    <w:p w14:paraId="7322B8CE" w14:textId="77777777" w:rsidR="00CD6867" w:rsidRPr="00CD6867" w:rsidRDefault="00CD6867" w:rsidP="00CD6867">
      <w:pPr>
        <w:ind w:left="720"/>
        <w:rPr>
          <w:lang w:val="en-US"/>
        </w:rPr>
      </w:pPr>
    </w:p>
    <w:p w14:paraId="62280171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032" w:type="dxa"/>
        <w:tblLook w:val="01E0" w:firstRow="1" w:lastRow="1" w:firstColumn="1" w:lastColumn="1" w:noHBand="0" w:noVBand="0"/>
      </w:tblPr>
      <w:tblGrid>
        <w:gridCol w:w="763"/>
        <w:gridCol w:w="1176"/>
        <w:gridCol w:w="2353"/>
        <w:gridCol w:w="1536"/>
        <w:gridCol w:w="3204"/>
      </w:tblGrid>
      <w:tr w:rsidR="00CD6867" w14:paraId="4A554691" w14:textId="77777777" w:rsidTr="00CD6867">
        <w:tc>
          <w:tcPr>
            <w:tcW w:w="763" w:type="dxa"/>
          </w:tcPr>
          <w:p w14:paraId="33CC43F0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3E5719A4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353" w:type="dxa"/>
          </w:tcPr>
          <w:p w14:paraId="2E7F7F0C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36" w:type="dxa"/>
          </w:tcPr>
          <w:p w14:paraId="6C39BA5C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04" w:type="dxa"/>
          </w:tcPr>
          <w:p w14:paraId="7DAF54CD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CD6867" w14:paraId="506CDC6F" w14:textId="77777777" w:rsidTr="00CD6867">
        <w:tc>
          <w:tcPr>
            <w:tcW w:w="763" w:type="dxa"/>
          </w:tcPr>
          <w:p w14:paraId="4480F986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22F16325" w14:textId="4468722F" w:rsidR="000665DD" w:rsidRPr="00CD6867" w:rsidRDefault="00CD686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1712103</w:t>
            </w:r>
          </w:p>
        </w:tc>
        <w:tc>
          <w:tcPr>
            <w:tcW w:w="2353" w:type="dxa"/>
          </w:tcPr>
          <w:p w14:paraId="217557A3" w14:textId="410B3187" w:rsidR="000665DD" w:rsidRPr="00CD6867" w:rsidRDefault="00CD6867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Ngô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536" w:type="dxa"/>
          </w:tcPr>
          <w:p w14:paraId="2DAFCFD9" w14:textId="7239BF8A" w:rsidR="000665DD" w:rsidRPr="00CD6867" w:rsidRDefault="00CD686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0798055068</w:t>
            </w:r>
          </w:p>
        </w:tc>
        <w:tc>
          <w:tcPr>
            <w:tcW w:w="3204" w:type="dxa"/>
          </w:tcPr>
          <w:p w14:paraId="4CC5842F" w14:textId="09755219" w:rsidR="000665DD" w:rsidRPr="00CD6867" w:rsidRDefault="00CD6867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Pr="005F338E">
                <w:rPr>
                  <w:rStyle w:val="Hyperlink"/>
                  <w:lang w:val="en-US"/>
                </w:rPr>
                <w:t>nghiangominh99@gmail.com</w:t>
              </w:r>
            </w:hyperlink>
          </w:p>
        </w:tc>
      </w:tr>
      <w:tr w:rsidR="00CD6867" w14:paraId="275A0840" w14:textId="77777777" w:rsidTr="00CD6867">
        <w:tc>
          <w:tcPr>
            <w:tcW w:w="763" w:type="dxa"/>
          </w:tcPr>
          <w:p w14:paraId="7B517499" w14:textId="77777777" w:rsidR="00CD6867" w:rsidRDefault="00CD6867" w:rsidP="00CD686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176" w:type="dxa"/>
          </w:tcPr>
          <w:p w14:paraId="7EF30F75" w14:textId="6329D99C" w:rsidR="00CD6867" w:rsidRPr="00CD6867" w:rsidRDefault="00CD6867" w:rsidP="00CD686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1712003</w:t>
            </w:r>
          </w:p>
        </w:tc>
        <w:tc>
          <w:tcPr>
            <w:tcW w:w="2353" w:type="dxa"/>
          </w:tcPr>
          <w:p w14:paraId="4DA501B3" w14:textId="2A9D3F18" w:rsidR="00CD6867" w:rsidRPr="00CD6867" w:rsidRDefault="00CD6867" w:rsidP="00CD686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Đức</w:t>
            </w:r>
            <w:proofErr w:type="spellEnd"/>
            <w:r>
              <w:rPr>
                <w:lang w:val="en-US"/>
              </w:rPr>
              <w:t xml:space="preserve"> Anh</w:t>
            </w:r>
          </w:p>
        </w:tc>
        <w:tc>
          <w:tcPr>
            <w:tcW w:w="1536" w:type="dxa"/>
          </w:tcPr>
          <w:p w14:paraId="4E3F1627" w14:textId="64832579" w:rsidR="00CD6867" w:rsidRPr="00CD6867" w:rsidRDefault="00CD6867" w:rsidP="00CD6867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lang w:val="en-US"/>
              </w:rPr>
              <w:t>0964147498</w:t>
            </w:r>
          </w:p>
        </w:tc>
        <w:tc>
          <w:tcPr>
            <w:tcW w:w="3204" w:type="dxa"/>
          </w:tcPr>
          <w:p w14:paraId="6541C61C" w14:textId="705774E0" w:rsidR="00CD6867" w:rsidRPr="00CD6867" w:rsidRDefault="00CD6867" w:rsidP="00CD6867">
            <w:pPr>
              <w:spacing w:before="120" w:after="120"/>
              <w:rPr>
                <w:lang w:val="en-US"/>
              </w:rPr>
            </w:pPr>
            <w:hyperlink r:id="rId8" w:history="1">
              <w:r w:rsidRPr="005F338E">
                <w:rPr>
                  <w:rStyle w:val="Hyperlink"/>
                  <w:lang w:val="en-US"/>
                </w:rPr>
                <w:t>l</w:t>
              </w:r>
              <w:r w:rsidRPr="005F338E">
                <w:rPr>
                  <w:rStyle w:val="Hyperlink"/>
                </w:rPr>
                <w:t>n</w:t>
              </w:r>
              <w:r w:rsidRPr="005F338E">
                <w:rPr>
                  <w:rStyle w:val="Hyperlink"/>
                  <w:lang w:val="en-US"/>
                </w:rPr>
                <w:t>danh23@gmail.com</w:t>
              </w:r>
            </w:hyperlink>
          </w:p>
        </w:tc>
      </w:tr>
    </w:tbl>
    <w:p w14:paraId="0A9AF40C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759115E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A01F27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7BFBE3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1F1D91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6212FC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32AD8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37CB6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083844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075E79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64353D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FF3545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4F7639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1B5B8A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37AD6F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95567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E23B8F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B7B1D5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1F065" w14:textId="77777777" w:rsidR="000F2499" w:rsidRDefault="000F2499">
      <w:r>
        <w:separator/>
      </w:r>
    </w:p>
  </w:endnote>
  <w:endnote w:type="continuationSeparator" w:id="0">
    <w:p w14:paraId="3932A154" w14:textId="77777777" w:rsidR="000F2499" w:rsidRDefault="000F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07D2C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2C6E6F3" wp14:editId="7396BDF5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0EE072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956A8" w14:textId="77777777" w:rsidR="000F2499" w:rsidRDefault="000F2499">
      <w:r>
        <w:separator/>
      </w:r>
    </w:p>
  </w:footnote>
  <w:footnote w:type="continuationSeparator" w:id="0">
    <w:p w14:paraId="4E11180E" w14:textId="77777777" w:rsidR="000F2499" w:rsidRDefault="000F2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A6EF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18B0D8EE" wp14:editId="537EF2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87908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82F1854" wp14:editId="51C5226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D7DD65" w14:textId="77777777" w:rsidR="003701D7" w:rsidRDefault="003701D7" w:rsidP="003701D7">
    <w:pPr>
      <w:pStyle w:val="Title"/>
      <w:rPr>
        <w:lang w:val="en-US"/>
      </w:rPr>
    </w:pPr>
  </w:p>
  <w:p w14:paraId="68551281" w14:textId="77777777" w:rsidR="003B1A2B" w:rsidRPr="003B1A2B" w:rsidRDefault="003B1A2B" w:rsidP="003B1A2B">
    <w:pPr>
      <w:rPr>
        <w:lang w:val="en-US"/>
      </w:rPr>
    </w:pPr>
  </w:p>
  <w:p w14:paraId="22B3BC27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0F2499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CD6867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467EA"/>
  <w15:docId w15:val="{B7A60476-9540-4824-8C42-6BC99E9C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CD68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ndanh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hiangominh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HZi Hey</cp:lastModifiedBy>
  <cp:revision>7</cp:revision>
  <cp:lastPrinted>2013-12-07T15:54:00Z</cp:lastPrinted>
  <dcterms:created xsi:type="dcterms:W3CDTF">2013-10-13T11:23:00Z</dcterms:created>
  <dcterms:modified xsi:type="dcterms:W3CDTF">2020-05-03T07:02:00Z</dcterms:modified>
</cp:coreProperties>
</file>